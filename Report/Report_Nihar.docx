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AC757" w14:textId="77777777" w:rsidR="006057C9" w:rsidRDefault="006057C9" w:rsidP="00B3313E">
      <w:pPr>
        <w:jc w:val="center"/>
      </w:pPr>
    </w:p>
    <w:p w14:paraId="718E02D5" w14:textId="77777777" w:rsidR="003D76B7" w:rsidRDefault="003D76B7" w:rsidP="003D76B7">
      <w:pPr>
        <w:jc w:val="center"/>
      </w:pPr>
    </w:p>
    <w:p w14:paraId="700FA85A" w14:textId="77777777" w:rsidR="00EC708C" w:rsidRDefault="00EC708C" w:rsidP="003D76B7">
      <w:pPr>
        <w:jc w:val="center"/>
      </w:pPr>
    </w:p>
    <w:p w14:paraId="23BA7205" w14:textId="77777777" w:rsidR="00536DC0" w:rsidRDefault="00536DC0" w:rsidP="003D76B7">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637"/>
      </w:tblGrid>
      <w:tr w:rsidR="003D76B7" w:rsidRPr="001E65AD" w14:paraId="2FB156E2" w14:textId="77777777" w:rsidTr="00EC708C">
        <w:trPr>
          <w:trHeight w:hRule="exact" w:val="3118"/>
        </w:trPr>
        <w:tc>
          <w:tcPr>
            <w:tcW w:w="10598" w:type="dxa"/>
            <w:tcBorders>
              <w:top w:val="nil"/>
              <w:left w:val="nil"/>
              <w:bottom w:val="nil"/>
              <w:right w:val="nil"/>
            </w:tcBorders>
            <w:vAlign w:val="bottom"/>
          </w:tcPr>
          <w:p w14:paraId="0B349216" w14:textId="77777777" w:rsidR="00EC3238" w:rsidRPr="00EC3238" w:rsidRDefault="003860F1" w:rsidP="00EC3238">
            <w:pPr>
              <w:pStyle w:val="Heading9"/>
              <w:spacing w:line="288" w:lineRule="auto"/>
              <w:rPr>
                <w:sz w:val="48"/>
                <w:lang w:val="en-DE"/>
              </w:rPr>
            </w:pPr>
            <w:r w:rsidRPr="00EC708C">
              <w:rPr>
                <w:sz w:val="48"/>
              </w:rPr>
              <w:fldChar w:fldCharType="begin"/>
            </w:r>
            <w:r w:rsidRPr="00EC3238">
              <w:rPr>
                <w:sz w:val="48"/>
                <w:lang w:val="en-US"/>
              </w:rPr>
              <w:instrText xml:space="preserve"> TITLE   \* MERGEFORMAT </w:instrText>
            </w:r>
            <w:r w:rsidRPr="00EC708C">
              <w:rPr>
                <w:sz w:val="48"/>
              </w:rPr>
              <w:fldChar w:fldCharType="separate"/>
            </w:r>
            <w:r w:rsidR="00EC3238" w:rsidRPr="00EC3238">
              <w:rPr>
                <w:bCs/>
                <w:sz w:val="48"/>
                <w:lang w:val="en-DE"/>
              </w:rPr>
              <w:t>Vector-Based 2D Tolerance Analysis and Machine Learning Optimization for Key Characteristic Identification</w:t>
            </w:r>
          </w:p>
          <w:p w14:paraId="42B4DDE4" w14:textId="26955858" w:rsidR="00EC708C" w:rsidRPr="00EC708C" w:rsidRDefault="003860F1" w:rsidP="00EC708C">
            <w:pPr>
              <w:pStyle w:val="Heading9"/>
              <w:spacing w:line="288" w:lineRule="auto"/>
              <w:rPr>
                <w:smallCaps w:val="0"/>
                <w:sz w:val="48"/>
              </w:rPr>
            </w:pPr>
            <w:r w:rsidRPr="00EC708C">
              <w:rPr>
                <w:smallCaps w:val="0"/>
                <w:sz w:val="48"/>
              </w:rPr>
              <w:fldChar w:fldCharType="end"/>
            </w:r>
            <w:r w:rsidR="00EC3238" w:rsidRPr="009E153A">
              <w:rPr>
                <w:smallCaps w:val="0"/>
                <w:sz w:val="48"/>
                <w:lang w:val="en-US"/>
              </w:rPr>
              <w:t xml:space="preserve"> </w:t>
            </w:r>
            <w:r w:rsidR="00806287">
              <w:rPr>
                <w:smallCaps w:val="0"/>
                <w:sz w:val="48"/>
              </w:rPr>
              <w:t>(maximal 4 Zeilen)</w:t>
            </w:r>
          </w:p>
        </w:tc>
      </w:tr>
      <w:tr w:rsidR="003D76B7" w:rsidRPr="001E65AD" w14:paraId="287BFEC4" w14:textId="77777777" w:rsidTr="00EC708C">
        <w:trPr>
          <w:trHeight w:val="2268"/>
        </w:trPr>
        <w:tc>
          <w:tcPr>
            <w:tcW w:w="10598" w:type="dxa"/>
            <w:tcBorders>
              <w:top w:val="nil"/>
              <w:left w:val="nil"/>
              <w:bottom w:val="nil"/>
              <w:right w:val="nil"/>
            </w:tcBorders>
            <w:vAlign w:val="bottom"/>
          </w:tcPr>
          <w:p w14:paraId="415EFAE3" w14:textId="77777777" w:rsidR="003D76B7" w:rsidRPr="00D67493" w:rsidRDefault="003D76B7" w:rsidP="00EC708C">
            <w:pPr>
              <w:spacing w:after="200" w:line="276" w:lineRule="auto"/>
              <w:jc w:val="center"/>
              <w:rPr>
                <w:rFonts w:ascii="Arial" w:hAnsi="Arial" w:cs="Arial"/>
              </w:rPr>
            </w:pPr>
            <w:r w:rsidRPr="00D67493">
              <w:rPr>
                <w:rFonts w:ascii="Arial" w:hAnsi="Arial" w:cs="Arial"/>
              </w:rPr>
              <w:t>Diplomarbeit/Studienarbeit/</w:t>
            </w:r>
            <w:r w:rsidR="00B240B9" w:rsidRPr="00D67493">
              <w:rPr>
                <w:rFonts w:ascii="Arial" w:hAnsi="Arial" w:cs="Arial"/>
              </w:rPr>
              <w:t>Bachelorarbeit</w:t>
            </w:r>
            <w:r w:rsidR="00B240B9">
              <w:rPr>
                <w:rFonts w:ascii="Arial" w:hAnsi="Arial" w:cs="Arial"/>
              </w:rPr>
              <w:t>/</w:t>
            </w:r>
            <w:r w:rsidRPr="00D67493">
              <w:rPr>
                <w:rFonts w:ascii="Arial" w:hAnsi="Arial" w:cs="Arial"/>
              </w:rPr>
              <w:t>Projektarbeit/Masterarbeit</w:t>
            </w:r>
          </w:p>
          <w:p w14:paraId="73CBA7AF" w14:textId="77777777" w:rsidR="003D76B7" w:rsidRPr="00D67493" w:rsidRDefault="003D76B7" w:rsidP="00EC708C">
            <w:pPr>
              <w:spacing w:after="200" w:line="276" w:lineRule="auto"/>
              <w:jc w:val="center"/>
              <w:rPr>
                <w:rFonts w:ascii="Arial" w:hAnsi="Arial" w:cs="Arial"/>
              </w:rPr>
            </w:pPr>
            <w:r w:rsidRPr="00D67493">
              <w:rPr>
                <w:rFonts w:ascii="Arial" w:hAnsi="Arial" w:cs="Arial"/>
              </w:rPr>
              <w:t>von</w:t>
            </w:r>
          </w:p>
          <w:p w14:paraId="66ECE0E1" w14:textId="77777777" w:rsidR="003D76B7" w:rsidRPr="001E65AD" w:rsidRDefault="003D76B7" w:rsidP="00EC708C">
            <w:pPr>
              <w:spacing w:after="200" w:line="276" w:lineRule="auto"/>
              <w:jc w:val="center"/>
            </w:pPr>
            <w:r w:rsidRPr="00D67493">
              <w:rPr>
                <w:rFonts w:ascii="Arial" w:hAnsi="Arial" w:cs="Arial"/>
              </w:rPr>
              <w:fldChar w:fldCharType="begin"/>
            </w:r>
            <w:r w:rsidRPr="00D67493">
              <w:rPr>
                <w:rFonts w:ascii="Arial" w:hAnsi="Arial" w:cs="Arial"/>
              </w:rPr>
              <w:instrText xml:space="preserve"> AUTHOR   \* MERGEFORMAT </w:instrText>
            </w:r>
            <w:r w:rsidRPr="00D67493">
              <w:rPr>
                <w:rFonts w:ascii="Arial" w:hAnsi="Arial" w:cs="Arial"/>
              </w:rPr>
              <w:fldChar w:fldCharType="separate"/>
            </w:r>
            <w:r w:rsidR="00EC3238">
              <w:rPr>
                <w:rFonts w:ascii="Arial" w:hAnsi="Arial" w:cs="Arial"/>
                <w:noProof/>
              </w:rPr>
              <w:t>Nihar Patel</w:t>
            </w:r>
            <w:r w:rsidRPr="00D67493">
              <w:rPr>
                <w:rFonts w:ascii="Arial" w:hAnsi="Arial" w:cs="Arial"/>
              </w:rPr>
              <w:fldChar w:fldCharType="end"/>
            </w:r>
          </w:p>
        </w:tc>
      </w:tr>
    </w:tbl>
    <w:p w14:paraId="37E975AD" w14:textId="77777777" w:rsidR="00943F9D" w:rsidRDefault="00943F9D" w:rsidP="00B3313E">
      <w:pPr>
        <w:jc w:val="center"/>
      </w:pPr>
    </w:p>
    <w:p w14:paraId="12544AD6" w14:textId="77777777" w:rsidR="00943F9D" w:rsidRDefault="00943F9D">
      <w:pPr>
        <w:spacing w:before="600" w:after="240" w:line="240" w:lineRule="auto"/>
        <w:ind w:left="851" w:hanging="851"/>
        <w:jc w:val="left"/>
      </w:pPr>
      <w:r>
        <w:br w:type="page"/>
      </w:r>
    </w:p>
    <w:p w14:paraId="46C7B72D" w14:textId="77777777" w:rsidR="00943F9D" w:rsidRDefault="00943F9D" w:rsidP="00B3313E">
      <w:pPr>
        <w:jc w:val="center"/>
      </w:pPr>
    </w:p>
    <w:p w14:paraId="76CB2577" w14:textId="77777777" w:rsidR="00943F9D" w:rsidRDefault="00943F9D" w:rsidP="00B3313E">
      <w:pPr>
        <w:jc w:val="center"/>
        <w:sectPr w:rsidR="00943F9D" w:rsidSect="00943F9D">
          <w:headerReference w:type="default" r:id="rId8"/>
          <w:footerReference w:type="even" r:id="rId9"/>
          <w:footerReference w:type="default" r:id="rId10"/>
          <w:headerReference w:type="first" r:id="rId11"/>
          <w:pgSz w:w="11906" w:h="16838" w:code="9"/>
          <w:pgMar w:top="1418" w:right="851" w:bottom="851" w:left="1418" w:header="709" w:footer="425" w:gutter="0"/>
          <w:cols w:space="708"/>
          <w:titlePg/>
          <w:docGrid w:linePitch="360"/>
        </w:sectPr>
      </w:pPr>
    </w:p>
    <w:p w14:paraId="6A694A8D" w14:textId="77777777" w:rsidR="00EF3548" w:rsidRDefault="00EF3548" w:rsidP="00EF3548"/>
    <w:p w14:paraId="645DFB08" w14:textId="77777777" w:rsidR="00EF3548" w:rsidRDefault="00EF3548" w:rsidP="00EF3548"/>
    <w:p w14:paraId="04744CC2" w14:textId="77777777" w:rsidR="00EF3548" w:rsidRDefault="00EF3548" w:rsidP="00EF3548"/>
    <w:p w14:paraId="7CB162B3" w14:textId="77777777" w:rsidR="00EF3548" w:rsidRDefault="00E34A06" w:rsidP="00EF3548">
      <w:r>
        <w:rPr>
          <w:noProof/>
          <w:lang w:eastAsia="de-DE" w:bidi="ar-SA"/>
        </w:rPr>
        <mc:AlternateContent>
          <mc:Choice Requires="wps">
            <w:drawing>
              <wp:anchor distT="0" distB="0" distL="114300" distR="114300" simplePos="0" relativeHeight="251663360" behindDoc="0" locked="0" layoutInCell="1" allowOverlap="1" wp14:anchorId="6E8973E3" wp14:editId="2A2FC680">
                <wp:simplePos x="0" y="0"/>
                <wp:positionH relativeFrom="column">
                  <wp:posOffset>148590</wp:posOffset>
                </wp:positionH>
                <wp:positionV relativeFrom="paragraph">
                  <wp:posOffset>3694430</wp:posOffset>
                </wp:positionV>
                <wp:extent cx="5372100" cy="2933065"/>
                <wp:effectExtent l="10795" t="13335" r="8255" b="6350"/>
                <wp:wrapNone/>
                <wp:docPr id="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933065"/>
                        </a:xfrm>
                        <a:prstGeom prst="rect">
                          <a:avLst/>
                        </a:prstGeom>
                        <a:solidFill>
                          <a:srgbClr val="FFFFFF">
                            <a:alpha val="80000"/>
                          </a:srgbClr>
                        </a:solidFill>
                        <a:ln w="9525">
                          <a:solidFill>
                            <a:srgbClr val="FF0000"/>
                          </a:solidFill>
                          <a:miter lim="800000"/>
                          <a:headEnd/>
                          <a:tailEnd/>
                        </a:ln>
                      </wps:spPr>
                      <wps:txbx>
                        <w:txbxContent>
                          <w:p w14:paraId="773CAC5B" w14:textId="77777777" w:rsidR="00FA6E0F" w:rsidRDefault="00FA6E0F" w:rsidP="00EF3548">
                            <w:pPr>
                              <w:jc w:val="center"/>
                              <w:rPr>
                                <w:color w:val="FF0000"/>
                                <w:sz w:val="60"/>
                                <w:szCs w:val="60"/>
                              </w:rPr>
                            </w:pPr>
                            <w:r>
                              <w:rPr>
                                <w:color w:val="FF0000"/>
                                <w:sz w:val="60"/>
                                <w:szCs w:val="60"/>
                              </w:rPr>
                              <w:t>P L A T Z H A L T E R</w:t>
                            </w:r>
                            <w:r>
                              <w:rPr>
                                <w:color w:val="FF0000"/>
                                <w:sz w:val="60"/>
                                <w:szCs w:val="60"/>
                              </w:rPr>
                              <w:br/>
                              <w:t>Diese Seite wird durch das unterzeichnete Exemplar ersetzt.</w:t>
                            </w:r>
                          </w:p>
                          <w:p w14:paraId="6DAD0389" w14:textId="77777777" w:rsidR="00FA6E0F" w:rsidRPr="00FC7976" w:rsidRDefault="00FA6E0F" w:rsidP="00EF3548">
                            <w:pPr>
                              <w:jc w:val="center"/>
                              <w:rPr>
                                <w:color w:val="FF0000"/>
                                <w:sz w:val="60"/>
                                <w:szCs w:val="60"/>
                              </w:rPr>
                            </w:pPr>
                            <w:r>
                              <w:rPr>
                                <w:color w:val="FF0000"/>
                                <w:sz w:val="60"/>
                                <w:szCs w:val="60"/>
                              </w:rPr>
                              <w:t xml:space="preserve">Vorlage siehe </w:t>
                            </w:r>
                            <w:r w:rsidRPr="00FC7976">
                              <w:rPr>
                                <w:color w:val="FF0000"/>
                                <w:sz w:val="60"/>
                                <w:szCs w:val="60"/>
                              </w:rPr>
                              <w:t>Vorlage Aufgabenstellung.dot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8973E3" id="_x0000_t202" coordsize="21600,21600" o:spt="202" path="m,l,21600r21600,l21600,xe">
                <v:stroke joinstyle="miter"/>
                <v:path gradientshapeok="t" o:connecttype="rect"/>
              </v:shapetype>
              <v:shape id="Text Box 29" o:spid="_x0000_s1026" type="#_x0000_t202" style="position:absolute;left:0;text-align:left;margin-left:11.7pt;margin-top:290.9pt;width:423pt;height:23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" strokecolor="red">
                <v:fill opacity="52428f"/>
                <v:textbox style="mso-fit-shape-to-text:t">
                  <w:txbxContent>
                    <w:p w14:paraId="773CAC5B" w14:textId="77777777" w:rsidR="00FA6E0F" w:rsidRDefault="00FA6E0F" w:rsidP="00EF3548">
                      <w:pPr>
                        <w:jc w:val="center"/>
                        <w:rPr>
                          <w:color w:val="FF0000"/>
                          <w:sz w:val="60"/>
                          <w:szCs w:val="60"/>
                        </w:rPr>
                      </w:pPr>
                      <w:r>
                        <w:rPr>
                          <w:color w:val="FF0000"/>
                          <w:sz w:val="60"/>
                          <w:szCs w:val="60"/>
                        </w:rPr>
                        <w:t>P L A T Z H A L T E R</w:t>
                      </w:r>
                      <w:r>
                        <w:rPr>
                          <w:color w:val="FF0000"/>
                          <w:sz w:val="60"/>
                          <w:szCs w:val="60"/>
                        </w:rPr>
                        <w:br/>
                        <w:t>Diese Seite wird durch das unterzeichnete Exemplar ersetzt.</w:t>
                      </w:r>
                    </w:p>
                    <w:p w14:paraId="6DAD0389" w14:textId="77777777" w:rsidR="00FA6E0F" w:rsidRPr="00FC7976" w:rsidRDefault="00FA6E0F" w:rsidP="00EF3548">
                      <w:pPr>
                        <w:jc w:val="center"/>
                        <w:rPr>
                          <w:color w:val="FF0000"/>
                          <w:sz w:val="60"/>
                          <w:szCs w:val="60"/>
                        </w:rPr>
                      </w:pPr>
                      <w:r>
                        <w:rPr>
                          <w:color w:val="FF0000"/>
                          <w:sz w:val="60"/>
                          <w:szCs w:val="60"/>
                        </w:rPr>
                        <w:t xml:space="preserve">Vorlage siehe </w:t>
                      </w:r>
                      <w:r w:rsidRPr="00FC7976">
                        <w:rPr>
                          <w:color w:val="FF0000"/>
                          <w:sz w:val="60"/>
                          <w:szCs w:val="60"/>
                        </w:rPr>
                        <w:t>Vorlage Aufgabenstellung.dot</w:t>
                      </w:r>
                    </w:p>
                  </w:txbxContent>
                </v:textbox>
              </v:shape>
            </w:pict>
          </mc:Fallback>
        </mc:AlternateContent>
      </w:r>
      <w:r w:rsidR="00EF3548">
        <w:rPr>
          <w:noProof/>
          <w:lang w:eastAsia="de-DE" w:bidi="ar-SA"/>
        </w:rPr>
        <w:drawing>
          <wp:inline distT="0" distB="0" distL="0" distR="0" wp14:anchorId="05DED9DF" wp14:editId="5158EA6C">
            <wp:extent cx="5610225" cy="6296025"/>
            <wp:effectExtent l="19050" t="1905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t="2052" r="2635"/>
                    <a:stretch>
                      <a:fillRect/>
                    </a:stretch>
                  </pic:blipFill>
                  <pic:spPr bwMode="auto">
                    <a:xfrm>
                      <a:off x="0" y="0"/>
                      <a:ext cx="5610225" cy="6296025"/>
                    </a:xfrm>
                    <a:prstGeom prst="rect">
                      <a:avLst/>
                    </a:prstGeom>
                    <a:noFill/>
                    <a:ln w="6350" cmpd="sng">
                      <a:solidFill>
                        <a:srgbClr val="000000"/>
                      </a:solidFill>
                      <a:miter lim="800000"/>
                      <a:headEnd/>
                      <a:tailEnd/>
                    </a:ln>
                    <a:effectLst/>
                  </pic:spPr>
                </pic:pic>
              </a:graphicData>
            </a:graphic>
          </wp:inline>
        </w:drawing>
      </w:r>
    </w:p>
    <w:p w14:paraId="3C245E05" w14:textId="77777777" w:rsidR="00943F9D" w:rsidRDefault="00943F9D">
      <w:pPr>
        <w:spacing w:before="600" w:after="240" w:line="240" w:lineRule="auto"/>
        <w:ind w:left="851" w:hanging="851"/>
        <w:jc w:val="left"/>
      </w:pPr>
      <w:r>
        <w:br w:type="page"/>
      </w:r>
    </w:p>
    <w:p w14:paraId="5A37BC5B" w14:textId="77777777" w:rsidR="00943F9D" w:rsidRDefault="00943F9D" w:rsidP="00EF3548"/>
    <w:p w14:paraId="2741E765" w14:textId="77777777" w:rsidR="00EF3548" w:rsidRDefault="00EF3548">
      <w:pPr>
        <w:spacing w:before="600" w:after="240" w:line="240" w:lineRule="auto"/>
        <w:ind w:left="851" w:hanging="851"/>
        <w:jc w:val="left"/>
      </w:pPr>
      <w:r>
        <w:br w:type="page"/>
      </w:r>
    </w:p>
    <w:p w14:paraId="2656DC98" w14:textId="77777777" w:rsidR="00EF3548" w:rsidRDefault="00EF3548" w:rsidP="00FC143D">
      <w:pPr>
        <w:pStyle w:val="Subtitle"/>
        <w:ind w:left="1134" w:right="1133"/>
      </w:pPr>
    </w:p>
    <w:p w14:paraId="6D5970F5" w14:textId="77777777" w:rsidR="00EF3548" w:rsidRPr="00CB5701" w:rsidRDefault="00EF3548" w:rsidP="00FC143D">
      <w:pPr>
        <w:spacing w:before="360" w:after="240" w:line="360" w:lineRule="auto"/>
        <w:ind w:left="1134" w:right="1133"/>
        <w:jc w:val="center"/>
        <w:rPr>
          <w:rStyle w:val="Strong"/>
          <w:rFonts w:asciiTheme="majorHAnsi" w:hAnsiTheme="majorHAnsi" w:cs="Arial"/>
          <w:sz w:val="28"/>
        </w:rPr>
      </w:pPr>
      <w:r w:rsidRPr="00CB5701">
        <w:rPr>
          <w:rStyle w:val="Strong"/>
          <w:rFonts w:asciiTheme="majorHAnsi" w:hAnsiTheme="majorHAnsi" w:cs="Arial"/>
          <w:sz w:val="28"/>
        </w:rPr>
        <w:t>Erklärung</w:t>
      </w:r>
      <w:r w:rsidRPr="00CB5701">
        <w:rPr>
          <w:rStyle w:val="Strong"/>
          <w:rFonts w:asciiTheme="majorHAnsi" w:hAnsiTheme="majorHAnsi" w:cs="Arial"/>
          <w:sz w:val="28"/>
        </w:rPr>
        <w:br/>
        <w:t>Prüfungsleistung</w:t>
      </w:r>
    </w:p>
    <w:p w14:paraId="1B4F5A9F" w14:textId="77777777" w:rsidR="00EF3548" w:rsidRDefault="00EF3548" w:rsidP="00FC143D">
      <w:pPr>
        <w:ind w:left="1134" w:right="1133"/>
      </w:pPr>
      <w:r>
        <w:t>1.</w:t>
      </w:r>
      <w:r>
        <w:tab/>
        <w:t>Ich versichere, dass ich die als Prüfungsleistung zu erbringende Arbeit ohne fremde Hilfe und ohne Benutzung anderer als der angegebenen Quellen angefertigt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4E5443BA" w14:textId="77777777" w:rsidR="00EF3548" w:rsidRDefault="00EF3548" w:rsidP="00FC143D">
      <w:pPr>
        <w:ind w:left="1134" w:right="1133"/>
      </w:pPr>
    </w:p>
    <w:p w14:paraId="11B718BB" w14:textId="77777777" w:rsidR="00EF3548" w:rsidRPr="0081500B" w:rsidRDefault="00EF3548" w:rsidP="00FC143D">
      <w:pPr>
        <w:ind w:left="1134" w:right="1133"/>
      </w:pPr>
      <w:r>
        <w:t>2.</w:t>
      </w:r>
      <w:r>
        <w:tab/>
        <w:t>Mir ist ferner bekannt, dass die Friedrich-Alexander</w:t>
      </w:r>
      <w:r w:rsidR="003D2A7B">
        <w:t>-</w:t>
      </w:r>
      <w:r>
        <w:t>Universität Erlangen-Nürnberg aufgrund der prüfungsrechtlichen Vorschriften einen Anspruch auf das Original der Arbeit hat. Dieser Anspruch bezieht sich jedoch nur auf das körperliche Eigentum an der Arbeit als solches und auf deren Verwendung zu den in der Prüfungsordnung festgelegten Zwecken.</w:t>
      </w:r>
    </w:p>
    <w:p w14:paraId="383C6F76" w14:textId="77777777" w:rsidR="00FC143D" w:rsidRPr="0081500B" w:rsidRDefault="00FC143D" w:rsidP="00FC143D">
      <w:pPr>
        <w:ind w:left="1701" w:right="1699"/>
      </w:pPr>
    </w:p>
    <w:tbl>
      <w:tblPr>
        <w:tblStyle w:val="ohneRahmen"/>
        <w:tblW w:w="6095" w:type="dxa"/>
        <w:tblInd w:w="1668" w:type="dxa"/>
        <w:tblLook w:val="04A0" w:firstRow="1" w:lastRow="0" w:firstColumn="1" w:lastColumn="0" w:noHBand="0" w:noVBand="1"/>
      </w:tblPr>
      <w:tblGrid>
        <w:gridCol w:w="2665"/>
        <w:gridCol w:w="454"/>
        <w:gridCol w:w="2976"/>
      </w:tblGrid>
      <w:tr w:rsidR="00FC143D" w14:paraId="68985053" w14:textId="77777777" w:rsidTr="003860F1">
        <w:tc>
          <w:tcPr>
            <w:tcW w:w="2665" w:type="dxa"/>
          </w:tcPr>
          <w:p w14:paraId="018CDE2F" w14:textId="77777777" w:rsidR="00FC143D" w:rsidRDefault="00FC143D" w:rsidP="003860F1"/>
        </w:tc>
        <w:tc>
          <w:tcPr>
            <w:tcW w:w="454" w:type="dxa"/>
          </w:tcPr>
          <w:p w14:paraId="14345C29" w14:textId="77777777" w:rsidR="00FC143D" w:rsidRDefault="00FC143D" w:rsidP="003860F1">
            <w:pPr>
              <w:ind w:right="1699"/>
            </w:pPr>
          </w:p>
        </w:tc>
        <w:tc>
          <w:tcPr>
            <w:tcW w:w="2976" w:type="dxa"/>
          </w:tcPr>
          <w:p w14:paraId="37C05562" w14:textId="77777777" w:rsidR="00FC143D" w:rsidRDefault="00FC143D" w:rsidP="003860F1"/>
        </w:tc>
      </w:tr>
      <w:tr w:rsidR="00FC143D" w14:paraId="31E7A41C" w14:textId="77777777" w:rsidTr="003860F1">
        <w:tc>
          <w:tcPr>
            <w:tcW w:w="2665" w:type="dxa"/>
          </w:tcPr>
          <w:p w14:paraId="364E7FD5" w14:textId="77777777" w:rsidR="00FC143D" w:rsidRDefault="00FC143D" w:rsidP="003860F1">
            <w:r>
              <w:t>Ort, Datum</w:t>
            </w:r>
          </w:p>
        </w:tc>
        <w:tc>
          <w:tcPr>
            <w:tcW w:w="454" w:type="dxa"/>
          </w:tcPr>
          <w:p w14:paraId="7C8AD5A2" w14:textId="77777777" w:rsidR="00FC143D" w:rsidRDefault="00FC143D" w:rsidP="003860F1"/>
        </w:tc>
        <w:tc>
          <w:tcPr>
            <w:tcW w:w="2976" w:type="dxa"/>
          </w:tcPr>
          <w:p w14:paraId="75329E16" w14:textId="77777777" w:rsidR="00FC143D" w:rsidRDefault="00FC143D" w:rsidP="003860F1">
            <w:r>
              <w:t>Vorname, Nachname</w:t>
            </w:r>
          </w:p>
        </w:tc>
      </w:tr>
    </w:tbl>
    <w:p w14:paraId="1E8F923A" w14:textId="77777777" w:rsidR="00FC143D" w:rsidRPr="0081500B" w:rsidRDefault="00FC143D" w:rsidP="00FC143D">
      <w:pPr>
        <w:ind w:left="1701" w:right="1699"/>
      </w:pPr>
    </w:p>
    <w:p w14:paraId="04E97C90" w14:textId="77777777" w:rsidR="00943F9D" w:rsidRDefault="00943F9D">
      <w:pPr>
        <w:spacing w:before="600" w:after="240" w:line="240" w:lineRule="auto"/>
        <w:ind w:left="851" w:hanging="851"/>
        <w:jc w:val="left"/>
      </w:pPr>
      <w:r>
        <w:br w:type="page"/>
      </w:r>
    </w:p>
    <w:p w14:paraId="0C5C4A5A" w14:textId="77777777" w:rsidR="00EF3548" w:rsidRPr="0081500B" w:rsidRDefault="00EF3548" w:rsidP="00EF3548">
      <w:pPr>
        <w:ind w:left="1701" w:right="1699"/>
      </w:pPr>
    </w:p>
    <w:p w14:paraId="4B9D0E59" w14:textId="77777777" w:rsidR="00EF3548" w:rsidRDefault="00EF3548">
      <w:pPr>
        <w:spacing w:before="600" w:after="240" w:line="240" w:lineRule="auto"/>
        <w:ind w:left="851" w:hanging="851"/>
        <w:jc w:val="left"/>
      </w:pPr>
      <w:r>
        <w:br w:type="page"/>
      </w:r>
    </w:p>
    <w:p w14:paraId="633C5A40" w14:textId="77777777" w:rsidR="00EF3548" w:rsidRDefault="00EF3548" w:rsidP="00EF3548">
      <w:pPr>
        <w:pStyle w:val="Subtitle"/>
        <w:ind w:left="1134" w:right="1132"/>
      </w:pPr>
    </w:p>
    <w:p w14:paraId="1D5F3500" w14:textId="77777777" w:rsidR="00EF3548" w:rsidRPr="00CB5701" w:rsidRDefault="002612CC" w:rsidP="001E5EFB">
      <w:pPr>
        <w:spacing w:before="360" w:after="240" w:line="360" w:lineRule="auto"/>
        <w:jc w:val="center"/>
        <w:rPr>
          <w:rStyle w:val="Strong"/>
          <w:rFonts w:asciiTheme="majorHAnsi" w:hAnsiTheme="majorHAnsi" w:cs="Arial"/>
          <w:sz w:val="28"/>
        </w:rPr>
      </w:pPr>
      <w:r>
        <w:rPr>
          <w:rStyle w:val="Strong"/>
          <w:rFonts w:asciiTheme="majorHAnsi" w:hAnsiTheme="majorHAnsi" w:cs="Arial"/>
          <w:sz w:val="28"/>
        </w:rPr>
        <w:t>Erklärung</w:t>
      </w:r>
      <w:r w:rsidR="00EF3548" w:rsidRPr="00CB5701">
        <w:rPr>
          <w:rStyle w:val="Strong"/>
          <w:rFonts w:asciiTheme="majorHAnsi" w:hAnsiTheme="majorHAnsi" w:cs="Arial"/>
          <w:sz w:val="28"/>
        </w:rPr>
        <w:br/>
        <w:t>Nutzungsrecht und Geheimhaltung</w:t>
      </w:r>
    </w:p>
    <w:p w14:paraId="6880FC1E" w14:textId="77777777" w:rsidR="00EF3548" w:rsidRPr="0081500B" w:rsidRDefault="00EF3548" w:rsidP="00EF3548">
      <w:pPr>
        <w:ind w:left="1134" w:right="1132"/>
      </w:pPr>
      <w:r w:rsidRPr="0081500B">
        <w:t>In Ergänzung zu anderen Erklärungen im Rahmen der Arbeit erkläre ich Folgendes:</w:t>
      </w:r>
    </w:p>
    <w:p w14:paraId="3754F0CD" w14:textId="77777777" w:rsidR="00EF3548" w:rsidRPr="0081500B" w:rsidRDefault="00EF3548" w:rsidP="00EF3548">
      <w:pPr>
        <w:ind w:left="1134" w:right="1132"/>
      </w:pPr>
      <w:r w:rsidRPr="0081500B">
        <w:t xml:space="preserve">Es entspricht meinem ausdrücklichen Wunsch, dass ich vom Lehrstuhl für Konstruktionstechnik (im Folgenden </w:t>
      </w:r>
      <w:r>
        <w:t>Universität</w:t>
      </w:r>
      <w:r w:rsidRPr="0081500B">
        <w:t xml:space="preserve"> genannt) die als Prüfungsleistung zu erbringende Arbeit zur Bearbeitung erhalte, für die die nachfolgenden Bedingungen gelten. Ich wurde darauf hingewiesen, dass ich auch ein anderes Thema hätte erhalten können, für das diese Bedingungen nicht gelten würden. Ich erkläre mich mit folgenden Punkten einverstanden:</w:t>
      </w:r>
    </w:p>
    <w:p w14:paraId="50A6C383" w14:textId="77777777" w:rsidR="00EF3548" w:rsidRPr="0081500B" w:rsidRDefault="00331923" w:rsidP="00EF3548">
      <w:pPr>
        <w:ind w:left="1134" w:right="1132"/>
      </w:pPr>
      <w:r>
        <w:rPr>
          <w:noProof/>
          <w:lang w:eastAsia="de-DE" w:bidi="ar-SA"/>
        </w:rPr>
        <mc:AlternateContent>
          <mc:Choice Requires="wps">
            <w:drawing>
              <wp:anchor distT="0" distB="0" distL="114300" distR="114300" simplePos="0" relativeHeight="251665408" behindDoc="0" locked="0" layoutInCell="1" allowOverlap="1" wp14:anchorId="5B2603BB" wp14:editId="5C69F63F">
                <wp:simplePos x="0" y="0"/>
                <wp:positionH relativeFrom="column">
                  <wp:posOffset>0</wp:posOffset>
                </wp:positionH>
                <wp:positionV relativeFrom="paragraph">
                  <wp:posOffset>371475</wp:posOffset>
                </wp:positionV>
                <wp:extent cx="6129020" cy="1517015"/>
                <wp:effectExtent l="0" t="0" r="24765" b="26670"/>
                <wp:wrapNone/>
                <wp:docPr id="2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1517015"/>
                        </a:xfrm>
                        <a:prstGeom prst="rect">
                          <a:avLst/>
                        </a:prstGeom>
                        <a:solidFill>
                          <a:srgbClr val="FFFFFF">
                            <a:alpha val="80000"/>
                          </a:srgbClr>
                        </a:solidFill>
                        <a:ln w="9525">
                          <a:solidFill>
                            <a:srgbClr val="FF0000"/>
                          </a:solidFill>
                          <a:miter lim="800000"/>
                          <a:headEnd/>
                          <a:tailEnd/>
                        </a:ln>
                      </wps:spPr>
                      <wps:txbx>
                        <w:txbxContent>
                          <w:p w14:paraId="031163E2" w14:textId="77777777" w:rsidR="00FA6E0F" w:rsidRPr="00215ED9" w:rsidRDefault="00FA6E0F" w:rsidP="00EF3548">
                            <w:pPr>
                              <w:jc w:val="center"/>
                              <w:rPr>
                                <w:color w:val="FF0000"/>
                                <w:sz w:val="60"/>
                                <w:szCs w:val="60"/>
                              </w:rPr>
                            </w:pPr>
                            <w:r w:rsidRPr="00215ED9">
                              <w:rPr>
                                <w:color w:val="FF0000"/>
                                <w:sz w:val="60"/>
                                <w:szCs w:val="60"/>
                              </w:rPr>
                              <w:t xml:space="preserve">Diese Seite </w:t>
                            </w:r>
                            <w:r>
                              <w:rPr>
                                <w:color w:val="FF0000"/>
                                <w:sz w:val="60"/>
                                <w:szCs w:val="60"/>
                              </w:rPr>
                              <w:t>ist nur in bestimmten Fällen in die Arbeit aufzunehmen und zu unterzeichnen</w:t>
                            </w:r>
                            <w:r w:rsidRPr="00215ED9">
                              <w:rPr>
                                <w:color w:val="FF0000"/>
                                <w:sz w:val="60"/>
                                <w:szCs w:val="60"/>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B2603BB" id="Text Box 30" o:spid="_x0000_s1027" type="#_x0000_t202" style="position:absolute;left:0;text-align:left;margin-left:0;margin-top:29.25pt;width:482.6pt;height:119.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" strokecolor="red">
                <v:fill opacity="52428f"/>
                <v:textbox style="mso-fit-shape-to-text:t">
                  <w:txbxContent>
                    <w:p w14:paraId="031163E2" w14:textId="77777777" w:rsidR="00FA6E0F" w:rsidRPr="00215ED9" w:rsidRDefault="00FA6E0F" w:rsidP="00EF3548">
                      <w:pPr>
                        <w:jc w:val="center"/>
                        <w:rPr>
                          <w:color w:val="FF0000"/>
                          <w:sz w:val="60"/>
                          <w:szCs w:val="60"/>
                        </w:rPr>
                      </w:pPr>
                      <w:r w:rsidRPr="00215ED9">
                        <w:rPr>
                          <w:color w:val="FF0000"/>
                          <w:sz w:val="60"/>
                          <w:szCs w:val="60"/>
                        </w:rPr>
                        <w:t xml:space="preserve">Diese Seite </w:t>
                      </w:r>
                      <w:r>
                        <w:rPr>
                          <w:color w:val="FF0000"/>
                          <w:sz w:val="60"/>
                          <w:szCs w:val="60"/>
                        </w:rPr>
                        <w:t>ist nur in bestimmten Fällen in die Arbeit aufzunehmen und zu unterzeichnen</w:t>
                      </w:r>
                      <w:r w:rsidRPr="00215ED9">
                        <w:rPr>
                          <w:color w:val="FF0000"/>
                          <w:sz w:val="60"/>
                          <w:szCs w:val="60"/>
                        </w:rPr>
                        <w:t>!</w:t>
                      </w:r>
                    </w:p>
                  </w:txbxContent>
                </v:textbox>
              </v:shape>
            </w:pict>
          </mc:Fallback>
        </mc:AlternateContent>
      </w:r>
      <w:r w:rsidR="00EF3548" w:rsidRPr="0081500B">
        <w:t>1.</w:t>
      </w:r>
      <w:r w:rsidR="00EF3548" w:rsidRPr="0081500B">
        <w:tab/>
        <w:t xml:space="preserve">Ich räume der Universität für Zwecke der Forschung und Lehre ein </w:t>
      </w:r>
      <w:proofErr w:type="gramStart"/>
      <w:r w:rsidR="00EF3548" w:rsidRPr="0081500B">
        <w:t>einfaches</w:t>
      </w:r>
      <w:proofErr w:type="gramEnd"/>
      <w:r w:rsidR="00EF3548" w:rsidRPr="0081500B">
        <w:t>, kostenloses, zeitlich und örtlich unbeschränktes Nutzungsrecht an den Arbeitsergebnissen einschließlich etwaiger Schutzrechte und Urheberrechte ein. Das Nutzungsrecht der Universität umfasst die Befugnis zur Weitergabe der Arbeit an Dritte zur Nutzung in Forschung und Lehre.</w:t>
      </w:r>
    </w:p>
    <w:p w14:paraId="28A746AB" w14:textId="77777777" w:rsidR="00EF3548" w:rsidRPr="0081500B" w:rsidRDefault="00EF3548" w:rsidP="00EF3548">
      <w:pPr>
        <w:ind w:left="1134" w:right="1132"/>
      </w:pPr>
      <w:r w:rsidRPr="0081500B">
        <w:t>2.</w:t>
      </w:r>
      <w:r w:rsidRPr="0081500B">
        <w:tab/>
        <w:t>Wegen des Praxisbezugs meiner Arbeit werde ich Informationen erhalten und Einblick in Unterlagen nehmen, die vertraulich zu behandeln sind. Da die Ergebnisse meiner Arbeit auf den vorgenannten Informationen bzw. Unterlagen beruhen werden, werde ich meine Arbeit nur mit Zustimmung des betreuenden Hochschullehrers Dritten zugänglich machen bzw. veröffentlichen.</w:t>
      </w:r>
    </w:p>
    <w:p w14:paraId="344ECBF0" w14:textId="77777777" w:rsidR="00FC143D" w:rsidRPr="0081500B" w:rsidRDefault="00FC143D" w:rsidP="00FC143D">
      <w:pPr>
        <w:ind w:left="1701" w:right="1699"/>
      </w:pPr>
    </w:p>
    <w:tbl>
      <w:tblPr>
        <w:tblStyle w:val="ohneRahmen"/>
        <w:tblW w:w="6095" w:type="dxa"/>
        <w:tblInd w:w="1668" w:type="dxa"/>
        <w:tblLook w:val="04A0" w:firstRow="1" w:lastRow="0" w:firstColumn="1" w:lastColumn="0" w:noHBand="0" w:noVBand="1"/>
      </w:tblPr>
      <w:tblGrid>
        <w:gridCol w:w="2665"/>
        <w:gridCol w:w="454"/>
        <w:gridCol w:w="2976"/>
      </w:tblGrid>
      <w:tr w:rsidR="00FC143D" w14:paraId="6ED904AD" w14:textId="77777777" w:rsidTr="003860F1">
        <w:tc>
          <w:tcPr>
            <w:tcW w:w="2665" w:type="dxa"/>
          </w:tcPr>
          <w:p w14:paraId="4DF28A68" w14:textId="77777777" w:rsidR="00FC143D" w:rsidRDefault="00FC143D" w:rsidP="003860F1"/>
        </w:tc>
        <w:tc>
          <w:tcPr>
            <w:tcW w:w="454" w:type="dxa"/>
          </w:tcPr>
          <w:p w14:paraId="6CB497E9" w14:textId="77777777" w:rsidR="00FC143D" w:rsidRDefault="00FC143D" w:rsidP="003860F1">
            <w:pPr>
              <w:ind w:right="1699"/>
            </w:pPr>
          </w:p>
        </w:tc>
        <w:tc>
          <w:tcPr>
            <w:tcW w:w="2976" w:type="dxa"/>
          </w:tcPr>
          <w:p w14:paraId="6734C791" w14:textId="77777777" w:rsidR="00FC143D" w:rsidRDefault="00FC143D" w:rsidP="003860F1"/>
        </w:tc>
      </w:tr>
      <w:tr w:rsidR="00FC143D" w14:paraId="27FF006B" w14:textId="77777777" w:rsidTr="003860F1">
        <w:tc>
          <w:tcPr>
            <w:tcW w:w="2665" w:type="dxa"/>
          </w:tcPr>
          <w:p w14:paraId="16955C7B" w14:textId="77777777" w:rsidR="00FC143D" w:rsidRDefault="00FC143D" w:rsidP="003860F1">
            <w:r>
              <w:t>Ort, Datum</w:t>
            </w:r>
          </w:p>
        </w:tc>
        <w:tc>
          <w:tcPr>
            <w:tcW w:w="454" w:type="dxa"/>
          </w:tcPr>
          <w:p w14:paraId="7B09A96E" w14:textId="77777777" w:rsidR="00FC143D" w:rsidRDefault="00FC143D" w:rsidP="003860F1"/>
        </w:tc>
        <w:tc>
          <w:tcPr>
            <w:tcW w:w="2976" w:type="dxa"/>
          </w:tcPr>
          <w:p w14:paraId="3CB5DD7E" w14:textId="77777777" w:rsidR="00FC143D" w:rsidRDefault="00FC143D" w:rsidP="003860F1">
            <w:r>
              <w:t>Vorname, Nachname</w:t>
            </w:r>
          </w:p>
        </w:tc>
      </w:tr>
    </w:tbl>
    <w:p w14:paraId="7CBFD3F2" w14:textId="77777777" w:rsidR="00FC143D" w:rsidRPr="0081500B" w:rsidRDefault="00DC1F4E" w:rsidP="00DC1F4E">
      <w:pPr>
        <w:spacing w:before="600" w:after="240" w:line="240" w:lineRule="auto"/>
        <w:jc w:val="left"/>
      </w:pPr>
      <w:r>
        <w:br w:type="page"/>
      </w:r>
    </w:p>
    <w:p w14:paraId="6632EB44" w14:textId="77777777" w:rsidR="006057C9" w:rsidRDefault="006057C9" w:rsidP="00D20081">
      <w:pPr>
        <w:ind w:left="1134" w:right="1132"/>
      </w:pPr>
    </w:p>
    <w:p w14:paraId="4A786F63" w14:textId="77777777" w:rsidR="006057C9" w:rsidRDefault="006057C9" w:rsidP="00B3313E">
      <w:pPr>
        <w:sectPr w:rsidR="006057C9" w:rsidSect="00BC7140">
          <w:headerReference w:type="even" r:id="rId13"/>
          <w:headerReference w:type="default" r:id="rId14"/>
          <w:footerReference w:type="even" r:id="rId15"/>
          <w:footerReference w:type="default" r:id="rId16"/>
          <w:pgSz w:w="11906" w:h="16838" w:code="9"/>
          <w:pgMar w:top="1559" w:right="1134" w:bottom="1418" w:left="1701" w:header="720" w:footer="425" w:gutter="0"/>
          <w:pgNumType w:fmt="upperRoman" w:start="1"/>
          <w:cols w:space="708"/>
          <w:docGrid w:linePitch="360"/>
        </w:sectPr>
      </w:pPr>
    </w:p>
    <w:p w14:paraId="09560116" w14:textId="77777777" w:rsidR="00EF3548" w:rsidRDefault="00EF3548" w:rsidP="00EF3548">
      <w:pPr>
        <w:pStyle w:val="Heading6"/>
      </w:pPr>
      <w:r>
        <w:lastRenderedPageBreak/>
        <w:t>Inhaltsverzeichnis</w:t>
      </w:r>
    </w:p>
    <w:p w14:paraId="3199FC3A" w14:textId="2CD3EE6B" w:rsidR="00897D2A" w:rsidRDefault="003610CC">
      <w:pPr>
        <w:pStyle w:val="TOC1"/>
        <w:rPr>
          <w:rFonts w:asciiTheme="minorHAnsi" w:eastAsiaTheme="minorEastAsia" w:hAnsiTheme="minorHAnsi"/>
          <w:b w:val="0"/>
          <w:kern w:val="2"/>
          <w:szCs w:val="24"/>
          <w:lang w:val="en-DE" w:eastAsia="en-DE" w:bidi="ar-SA"/>
          <w14:ligatures w14:val="standardContextual"/>
        </w:rPr>
      </w:pPr>
      <w:r>
        <w:fldChar w:fldCharType="begin"/>
      </w:r>
      <w:r>
        <w:instrText xml:space="preserve"> TOC \o "1-4" \h \z \u \t "Überschrift 7;1" </w:instrText>
      </w:r>
      <w:r>
        <w:fldChar w:fldCharType="separate"/>
      </w:r>
      <w:hyperlink w:anchor="_Toc197594750" w:history="1">
        <w:r w:rsidR="00897D2A" w:rsidRPr="00683533">
          <w:rPr>
            <w:rStyle w:val="Hyperlink"/>
          </w:rPr>
          <w:t>1</w:t>
        </w:r>
        <w:r w:rsidR="00897D2A">
          <w:rPr>
            <w:rFonts w:asciiTheme="minorHAnsi" w:eastAsiaTheme="minorEastAsia" w:hAnsiTheme="minorHAnsi"/>
            <w:b w:val="0"/>
            <w:kern w:val="2"/>
            <w:szCs w:val="24"/>
            <w:lang w:val="en-DE" w:eastAsia="en-DE" w:bidi="ar-SA"/>
            <w14:ligatures w14:val="standardContextual"/>
          </w:rPr>
          <w:tab/>
        </w:r>
        <w:r w:rsidR="00897D2A" w:rsidRPr="00683533">
          <w:rPr>
            <w:rStyle w:val="Hyperlink"/>
          </w:rPr>
          <w:t>Preliminary Work</w:t>
        </w:r>
        <w:r w:rsidR="00897D2A">
          <w:rPr>
            <w:webHidden/>
          </w:rPr>
          <w:tab/>
        </w:r>
        <w:r w:rsidR="00897D2A">
          <w:rPr>
            <w:webHidden/>
          </w:rPr>
          <w:fldChar w:fldCharType="begin"/>
        </w:r>
        <w:r w:rsidR="00897D2A">
          <w:rPr>
            <w:webHidden/>
          </w:rPr>
          <w:instrText xml:space="preserve"> PAGEREF _Toc197594750 \h </w:instrText>
        </w:r>
        <w:r w:rsidR="00897D2A">
          <w:rPr>
            <w:webHidden/>
          </w:rPr>
        </w:r>
        <w:r w:rsidR="00897D2A">
          <w:rPr>
            <w:webHidden/>
          </w:rPr>
          <w:fldChar w:fldCharType="separate"/>
        </w:r>
        <w:r w:rsidR="00897D2A">
          <w:rPr>
            <w:webHidden/>
          </w:rPr>
          <w:t>1</w:t>
        </w:r>
        <w:r w:rsidR="00897D2A">
          <w:rPr>
            <w:webHidden/>
          </w:rPr>
          <w:fldChar w:fldCharType="end"/>
        </w:r>
      </w:hyperlink>
    </w:p>
    <w:p w14:paraId="7B6E0B5E" w14:textId="5B089FD2" w:rsidR="00897D2A" w:rsidRDefault="00897D2A">
      <w:pPr>
        <w:pStyle w:val="TOC1"/>
        <w:rPr>
          <w:rFonts w:asciiTheme="minorHAnsi" w:eastAsiaTheme="minorEastAsia" w:hAnsiTheme="minorHAnsi"/>
          <w:b w:val="0"/>
          <w:kern w:val="2"/>
          <w:szCs w:val="24"/>
          <w:lang w:val="en-DE" w:eastAsia="en-DE" w:bidi="ar-SA"/>
          <w14:ligatures w14:val="standardContextual"/>
        </w:rPr>
      </w:pPr>
      <w:hyperlink w:anchor="_Toc197594751" w:history="1">
        <w:r w:rsidRPr="00683533">
          <w:rPr>
            <w:rStyle w:val="Hyperlink"/>
          </w:rPr>
          <w:t>2</w:t>
        </w:r>
        <w:r>
          <w:rPr>
            <w:rFonts w:asciiTheme="minorHAnsi" w:eastAsiaTheme="minorEastAsia" w:hAnsiTheme="minorHAnsi"/>
            <w:b w:val="0"/>
            <w:kern w:val="2"/>
            <w:szCs w:val="24"/>
            <w:lang w:val="en-DE" w:eastAsia="en-DE" w:bidi="ar-SA"/>
            <w14:ligatures w14:val="standardContextual"/>
          </w:rPr>
          <w:tab/>
        </w:r>
        <w:r w:rsidRPr="00683533">
          <w:rPr>
            <w:rStyle w:val="Hyperlink"/>
          </w:rPr>
          <w:t>Formatvorlagen</w:t>
        </w:r>
        <w:r>
          <w:rPr>
            <w:webHidden/>
          </w:rPr>
          <w:tab/>
        </w:r>
        <w:r>
          <w:rPr>
            <w:webHidden/>
          </w:rPr>
          <w:fldChar w:fldCharType="begin"/>
        </w:r>
        <w:r>
          <w:rPr>
            <w:webHidden/>
          </w:rPr>
          <w:instrText xml:space="preserve"> PAGEREF _Toc197594751 \h </w:instrText>
        </w:r>
        <w:r>
          <w:rPr>
            <w:webHidden/>
          </w:rPr>
        </w:r>
        <w:r>
          <w:rPr>
            <w:webHidden/>
          </w:rPr>
          <w:fldChar w:fldCharType="separate"/>
        </w:r>
        <w:r>
          <w:rPr>
            <w:webHidden/>
          </w:rPr>
          <w:t>3</w:t>
        </w:r>
        <w:r>
          <w:rPr>
            <w:webHidden/>
          </w:rPr>
          <w:fldChar w:fldCharType="end"/>
        </w:r>
      </w:hyperlink>
    </w:p>
    <w:p w14:paraId="47B70E3B" w14:textId="36A133F2" w:rsidR="00897D2A" w:rsidRDefault="00897D2A">
      <w:pPr>
        <w:pStyle w:val="TOC2"/>
        <w:rPr>
          <w:rFonts w:asciiTheme="minorHAnsi" w:eastAsiaTheme="minorEastAsia" w:hAnsiTheme="minorHAnsi"/>
          <w:noProof/>
          <w:kern w:val="2"/>
          <w:szCs w:val="24"/>
          <w:lang w:val="en-DE" w:eastAsia="en-DE" w:bidi="ar-SA"/>
          <w14:ligatures w14:val="standardContextual"/>
        </w:rPr>
      </w:pPr>
      <w:hyperlink w:anchor="_Toc197594752" w:history="1">
        <w:r w:rsidRPr="00683533">
          <w:rPr>
            <w:rStyle w:val="Hyperlink"/>
            <w:noProof/>
          </w:rPr>
          <w:t>2.1</w:t>
        </w:r>
        <w:r>
          <w:rPr>
            <w:rFonts w:asciiTheme="minorHAnsi" w:eastAsiaTheme="minorEastAsia" w:hAnsiTheme="minorHAnsi"/>
            <w:noProof/>
            <w:kern w:val="2"/>
            <w:szCs w:val="24"/>
            <w:lang w:val="en-DE" w:eastAsia="en-DE" w:bidi="ar-SA"/>
            <w14:ligatures w14:val="standardContextual"/>
          </w:rPr>
          <w:tab/>
        </w:r>
        <w:r w:rsidRPr="00683533">
          <w:rPr>
            <w:rStyle w:val="Hyperlink"/>
            <w:noProof/>
          </w:rPr>
          <w:t>Überschriften</w:t>
        </w:r>
        <w:r>
          <w:rPr>
            <w:noProof/>
            <w:webHidden/>
          </w:rPr>
          <w:tab/>
        </w:r>
        <w:r>
          <w:rPr>
            <w:noProof/>
            <w:webHidden/>
          </w:rPr>
          <w:fldChar w:fldCharType="begin"/>
        </w:r>
        <w:r>
          <w:rPr>
            <w:noProof/>
            <w:webHidden/>
          </w:rPr>
          <w:instrText xml:space="preserve"> PAGEREF _Toc197594752 \h </w:instrText>
        </w:r>
        <w:r>
          <w:rPr>
            <w:noProof/>
            <w:webHidden/>
          </w:rPr>
        </w:r>
        <w:r>
          <w:rPr>
            <w:noProof/>
            <w:webHidden/>
          </w:rPr>
          <w:fldChar w:fldCharType="separate"/>
        </w:r>
        <w:r>
          <w:rPr>
            <w:noProof/>
            <w:webHidden/>
          </w:rPr>
          <w:t>3</w:t>
        </w:r>
        <w:r>
          <w:rPr>
            <w:noProof/>
            <w:webHidden/>
          </w:rPr>
          <w:fldChar w:fldCharType="end"/>
        </w:r>
      </w:hyperlink>
    </w:p>
    <w:p w14:paraId="54A9DBA7" w14:textId="52AE0025" w:rsidR="00897D2A" w:rsidRDefault="00897D2A">
      <w:pPr>
        <w:pStyle w:val="TOC2"/>
        <w:rPr>
          <w:rFonts w:asciiTheme="minorHAnsi" w:eastAsiaTheme="minorEastAsia" w:hAnsiTheme="minorHAnsi"/>
          <w:noProof/>
          <w:kern w:val="2"/>
          <w:szCs w:val="24"/>
          <w:lang w:val="en-DE" w:eastAsia="en-DE" w:bidi="ar-SA"/>
          <w14:ligatures w14:val="standardContextual"/>
        </w:rPr>
      </w:pPr>
      <w:hyperlink w:anchor="_Toc197594753" w:history="1">
        <w:r w:rsidRPr="00683533">
          <w:rPr>
            <w:rStyle w:val="Hyperlink"/>
            <w:noProof/>
          </w:rPr>
          <w:t>2.2</w:t>
        </w:r>
        <w:r>
          <w:rPr>
            <w:rFonts w:asciiTheme="minorHAnsi" w:eastAsiaTheme="minorEastAsia" w:hAnsiTheme="minorHAnsi"/>
            <w:noProof/>
            <w:kern w:val="2"/>
            <w:szCs w:val="24"/>
            <w:lang w:val="en-DE" w:eastAsia="en-DE" w:bidi="ar-SA"/>
            <w14:ligatures w14:val="standardContextual"/>
          </w:rPr>
          <w:tab/>
        </w:r>
        <w:r w:rsidRPr="00683533">
          <w:rPr>
            <w:rStyle w:val="Hyperlink"/>
            <w:noProof/>
          </w:rPr>
          <w:t>Formatvorlage Fließtext „Standard“</w:t>
        </w:r>
        <w:r>
          <w:rPr>
            <w:noProof/>
            <w:webHidden/>
          </w:rPr>
          <w:tab/>
        </w:r>
        <w:r>
          <w:rPr>
            <w:noProof/>
            <w:webHidden/>
          </w:rPr>
          <w:fldChar w:fldCharType="begin"/>
        </w:r>
        <w:r>
          <w:rPr>
            <w:noProof/>
            <w:webHidden/>
          </w:rPr>
          <w:instrText xml:space="preserve"> PAGEREF _Toc197594753 \h </w:instrText>
        </w:r>
        <w:r>
          <w:rPr>
            <w:noProof/>
            <w:webHidden/>
          </w:rPr>
        </w:r>
        <w:r>
          <w:rPr>
            <w:noProof/>
            <w:webHidden/>
          </w:rPr>
          <w:fldChar w:fldCharType="separate"/>
        </w:r>
        <w:r>
          <w:rPr>
            <w:noProof/>
            <w:webHidden/>
          </w:rPr>
          <w:t>3</w:t>
        </w:r>
        <w:r>
          <w:rPr>
            <w:noProof/>
            <w:webHidden/>
          </w:rPr>
          <w:fldChar w:fldCharType="end"/>
        </w:r>
      </w:hyperlink>
    </w:p>
    <w:p w14:paraId="135C76EE" w14:textId="452F2332" w:rsidR="00897D2A" w:rsidRDefault="00897D2A">
      <w:pPr>
        <w:pStyle w:val="TOC2"/>
        <w:rPr>
          <w:rFonts w:asciiTheme="minorHAnsi" w:eastAsiaTheme="minorEastAsia" w:hAnsiTheme="minorHAnsi"/>
          <w:noProof/>
          <w:kern w:val="2"/>
          <w:szCs w:val="24"/>
          <w:lang w:val="en-DE" w:eastAsia="en-DE" w:bidi="ar-SA"/>
          <w14:ligatures w14:val="standardContextual"/>
        </w:rPr>
      </w:pPr>
      <w:hyperlink w:anchor="_Toc197594754" w:history="1">
        <w:r w:rsidRPr="00683533">
          <w:rPr>
            <w:rStyle w:val="Hyperlink"/>
            <w:noProof/>
          </w:rPr>
          <w:t>2.3</w:t>
        </w:r>
        <w:r>
          <w:rPr>
            <w:rFonts w:asciiTheme="minorHAnsi" w:eastAsiaTheme="minorEastAsia" w:hAnsiTheme="minorHAnsi"/>
            <w:noProof/>
            <w:kern w:val="2"/>
            <w:szCs w:val="24"/>
            <w:lang w:val="en-DE" w:eastAsia="en-DE" w:bidi="ar-SA"/>
            <w14:ligatures w14:val="standardContextual"/>
          </w:rPr>
          <w:tab/>
        </w:r>
        <w:r w:rsidRPr="00683533">
          <w:rPr>
            <w:rStyle w:val="Hyperlink"/>
            <w:noProof/>
          </w:rPr>
          <w:t>Personen und Eigennamen</w:t>
        </w:r>
        <w:r>
          <w:rPr>
            <w:noProof/>
            <w:webHidden/>
          </w:rPr>
          <w:tab/>
        </w:r>
        <w:r>
          <w:rPr>
            <w:noProof/>
            <w:webHidden/>
          </w:rPr>
          <w:fldChar w:fldCharType="begin"/>
        </w:r>
        <w:r>
          <w:rPr>
            <w:noProof/>
            <w:webHidden/>
          </w:rPr>
          <w:instrText xml:space="preserve"> PAGEREF _Toc197594754 \h </w:instrText>
        </w:r>
        <w:r>
          <w:rPr>
            <w:noProof/>
            <w:webHidden/>
          </w:rPr>
        </w:r>
        <w:r>
          <w:rPr>
            <w:noProof/>
            <w:webHidden/>
          </w:rPr>
          <w:fldChar w:fldCharType="separate"/>
        </w:r>
        <w:r>
          <w:rPr>
            <w:noProof/>
            <w:webHidden/>
          </w:rPr>
          <w:t>3</w:t>
        </w:r>
        <w:r>
          <w:rPr>
            <w:noProof/>
            <w:webHidden/>
          </w:rPr>
          <w:fldChar w:fldCharType="end"/>
        </w:r>
      </w:hyperlink>
    </w:p>
    <w:p w14:paraId="5D4B3318" w14:textId="58194F62" w:rsidR="00897D2A" w:rsidRDefault="00897D2A">
      <w:pPr>
        <w:pStyle w:val="TOC2"/>
        <w:rPr>
          <w:rFonts w:asciiTheme="minorHAnsi" w:eastAsiaTheme="minorEastAsia" w:hAnsiTheme="minorHAnsi"/>
          <w:noProof/>
          <w:kern w:val="2"/>
          <w:szCs w:val="24"/>
          <w:lang w:val="en-DE" w:eastAsia="en-DE" w:bidi="ar-SA"/>
          <w14:ligatures w14:val="standardContextual"/>
        </w:rPr>
      </w:pPr>
      <w:hyperlink w:anchor="_Toc197594755" w:history="1">
        <w:r w:rsidRPr="00683533">
          <w:rPr>
            <w:rStyle w:val="Hyperlink"/>
            <w:noProof/>
          </w:rPr>
          <w:t>2.4</w:t>
        </w:r>
        <w:r>
          <w:rPr>
            <w:rFonts w:asciiTheme="minorHAnsi" w:eastAsiaTheme="minorEastAsia" w:hAnsiTheme="minorHAnsi"/>
            <w:noProof/>
            <w:kern w:val="2"/>
            <w:szCs w:val="24"/>
            <w:lang w:val="en-DE" w:eastAsia="en-DE" w:bidi="ar-SA"/>
            <w14:ligatures w14:val="standardContextual"/>
          </w:rPr>
          <w:tab/>
        </w:r>
        <w:r w:rsidRPr="00683533">
          <w:rPr>
            <w:rStyle w:val="Hyperlink"/>
            <w:noProof/>
          </w:rPr>
          <w:t>Formatvorlage Tabelle</w:t>
        </w:r>
        <w:r>
          <w:rPr>
            <w:noProof/>
            <w:webHidden/>
          </w:rPr>
          <w:tab/>
        </w:r>
        <w:r>
          <w:rPr>
            <w:noProof/>
            <w:webHidden/>
          </w:rPr>
          <w:fldChar w:fldCharType="begin"/>
        </w:r>
        <w:r>
          <w:rPr>
            <w:noProof/>
            <w:webHidden/>
          </w:rPr>
          <w:instrText xml:space="preserve"> PAGEREF _Toc197594755 \h </w:instrText>
        </w:r>
        <w:r>
          <w:rPr>
            <w:noProof/>
            <w:webHidden/>
          </w:rPr>
        </w:r>
        <w:r>
          <w:rPr>
            <w:noProof/>
            <w:webHidden/>
          </w:rPr>
          <w:fldChar w:fldCharType="separate"/>
        </w:r>
        <w:r>
          <w:rPr>
            <w:noProof/>
            <w:webHidden/>
          </w:rPr>
          <w:t>3</w:t>
        </w:r>
        <w:r>
          <w:rPr>
            <w:noProof/>
            <w:webHidden/>
          </w:rPr>
          <w:fldChar w:fldCharType="end"/>
        </w:r>
      </w:hyperlink>
    </w:p>
    <w:p w14:paraId="28F4071F" w14:textId="4FDBDE3B" w:rsidR="00897D2A" w:rsidRDefault="00897D2A">
      <w:pPr>
        <w:pStyle w:val="TOC2"/>
        <w:rPr>
          <w:rFonts w:asciiTheme="minorHAnsi" w:eastAsiaTheme="minorEastAsia" w:hAnsiTheme="minorHAnsi"/>
          <w:noProof/>
          <w:kern w:val="2"/>
          <w:szCs w:val="24"/>
          <w:lang w:val="en-DE" w:eastAsia="en-DE" w:bidi="ar-SA"/>
          <w14:ligatures w14:val="standardContextual"/>
        </w:rPr>
      </w:pPr>
      <w:hyperlink w:anchor="_Toc197594756" w:history="1">
        <w:r w:rsidRPr="00683533">
          <w:rPr>
            <w:rStyle w:val="Hyperlink"/>
            <w:noProof/>
          </w:rPr>
          <w:t>2.5</w:t>
        </w:r>
        <w:r>
          <w:rPr>
            <w:rFonts w:asciiTheme="minorHAnsi" w:eastAsiaTheme="minorEastAsia" w:hAnsiTheme="minorHAnsi"/>
            <w:noProof/>
            <w:kern w:val="2"/>
            <w:szCs w:val="24"/>
            <w:lang w:val="en-DE" w:eastAsia="en-DE" w:bidi="ar-SA"/>
            <w14:ligatures w14:val="standardContextual"/>
          </w:rPr>
          <w:tab/>
        </w:r>
        <w:r w:rsidRPr="00683533">
          <w:rPr>
            <w:rStyle w:val="Hyperlink"/>
            <w:noProof/>
          </w:rPr>
          <w:t>Formatvorlage Bild</w:t>
        </w:r>
        <w:r>
          <w:rPr>
            <w:noProof/>
            <w:webHidden/>
          </w:rPr>
          <w:tab/>
        </w:r>
        <w:r>
          <w:rPr>
            <w:noProof/>
            <w:webHidden/>
          </w:rPr>
          <w:fldChar w:fldCharType="begin"/>
        </w:r>
        <w:r>
          <w:rPr>
            <w:noProof/>
            <w:webHidden/>
          </w:rPr>
          <w:instrText xml:space="preserve"> PAGEREF _Toc197594756 \h </w:instrText>
        </w:r>
        <w:r>
          <w:rPr>
            <w:noProof/>
            <w:webHidden/>
          </w:rPr>
        </w:r>
        <w:r>
          <w:rPr>
            <w:noProof/>
            <w:webHidden/>
          </w:rPr>
          <w:fldChar w:fldCharType="separate"/>
        </w:r>
        <w:r>
          <w:rPr>
            <w:noProof/>
            <w:webHidden/>
          </w:rPr>
          <w:t>4</w:t>
        </w:r>
        <w:r>
          <w:rPr>
            <w:noProof/>
            <w:webHidden/>
          </w:rPr>
          <w:fldChar w:fldCharType="end"/>
        </w:r>
      </w:hyperlink>
    </w:p>
    <w:p w14:paraId="34C1FD37" w14:textId="367D41ED" w:rsidR="00897D2A" w:rsidRDefault="00897D2A">
      <w:pPr>
        <w:pStyle w:val="TOC2"/>
        <w:rPr>
          <w:rFonts w:asciiTheme="minorHAnsi" w:eastAsiaTheme="minorEastAsia" w:hAnsiTheme="minorHAnsi"/>
          <w:noProof/>
          <w:kern w:val="2"/>
          <w:szCs w:val="24"/>
          <w:lang w:val="en-DE" w:eastAsia="en-DE" w:bidi="ar-SA"/>
          <w14:ligatures w14:val="standardContextual"/>
        </w:rPr>
      </w:pPr>
      <w:hyperlink w:anchor="_Toc197594757" w:history="1">
        <w:r w:rsidRPr="00683533">
          <w:rPr>
            <w:rStyle w:val="Hyperlink"/>
            <w:noProof/>
          </w:rPr>
          <w:t>2.6</w:t>
        </w:r>
        <w:r>
          <w:rPr>
            <w:rFonts w:asciiTheme="minorHAnsi" w:eastAsiaTheme="minorEastAsia" w:hAnsiTheme="minorHAnsi"/>
            <w:noProof/>
            <w:kern w:val="2"/>
            <w:szCs w:val="24"/>
            <w:lang w:val="en-DE" w:eastAsia="en-DE" w:bidi="ar-SA"/>
            <w14:ligatures w14:val="standardContextual"/>
          </w:rPr>
          <w:tab/>
        </w:r>
        <w:r w:rsidRPr="00683533">
          <w:rPr>
            <w:rStyle w:val="Hyperlink"/>
            <w:noProof/>
          </w:rPr>
          <w:t>Formatvorlage Formel</w:t>
        </w:r>
        <w:r>
          <w:rPr>
            <w:noProof/>
            <w:webHidden/>
          </w:rPr>
          <w:tab/>
        </w:r>
        <w:r>
          <w:rPr>
            <w:noProof/>
            <w:webHidden/>
          </w:rPr>
          <w:fldChar w:fldCharType="begin"/>
        </w:r>
        <w:r>
          <w:rPr>
            <w:noProof/>
            <w:webHidden/>
          </w:rPr>
          <w:instrText xml:space="preserve"> PAGEREF _Toc197594757 \h </w:instrText>
        </w:r>
        <w:r>
          <w:rPr>
            <w:noProof/>
            <w:webHidden/>
          </w:rPr>
        </w:r>
        <w:r>
          <w:rPr>
            <w:noProof/>
            <w:webHidden/>
          </w:rPr>
          <w:fldChar w:fldCharType="separate"/>
        </w:r>
        <w:r>
          <w:rPr>
            <w:noProof/>
            <w:webHidden/>
          </w:rPr>
          <w:t>6</w:t>
        </w:r>
        <w:r>
          <w:rPr>
            <w:noProof/>
            <w:webHidden/>
          </w:rPr>
          <w:fldChar w:fldCharType="end"/>
        </w:r>
      </w:hyperlink>
    </w:p>
    <w:p w14:paraId="111BEF5D" w14:textId="0949D3A7" w:rsidR="00897D2A" w:rsidRDefault="00897D2A">
      <w:pPr>
        <w:pStyle w:val="TOC2"/>
        <w:rPr>
          <w:rFonts w:asciiTheme="minorHAnsi" w:eastAsiaTheme="minorEastAsia" w:hAnsiTheme="minorHAnsi"/>
          <w:noProof/>
          <w:kern w:val="2"/>
          <w:szCs w:val="24"/>
          <w:lang w:val="en-DE" w:eastAsia="en-DE" w:bidi="ar-SA"/>
          <w14:ligatures w14:val="standardContextual"/>
        </w:rPr>
      </w:pPr>
      <w:hyperlink w:anchor="_Toc197594758" w:history="1">
        <w:r w:rsidRPr="00683533">
          <w:rPr>
            <w:rStyle w:val="Hyperlink"/>
            <w:noProof/>
          </w:rPr>
          <w:t>2.7</w:t>
        </w:r>
        <w:r>
          <w:rPr>
            <w:rFonts w:asciiTheme="minorHAnsi" w:eastAsiaTheme="minorEastAsia" w:hAnsiTheme="minorHAnsi"/>
            <w:noProof/>
            <w:kern w:val="2"/>
            <w:szCs w:val="24"/>
            <w:lang w:val="en-DE" w:eastAsia="en-DE" w:bidi="ar-SA"/>
            <w14:ligatures w14:val="standardContextual"/>
          </w:rPr>
          <w:tab/>
        </w:r>
        <w:r w:rsidRPr="00683533">
          <w:rPr>
            <w:rStyle w:val="Hyperlink"/>
            <w:noProof/>
          </w:rPr>
          <w:t>Querverweise</w:t>
        </w:r>
        <w:r>
          <w:rPr>
            <w:noProof/>
            <w:webHidden/>
          </w:rPr>
          <w:tab/>
        </w:r>
        <w:r>
          <w:rPr>
            <w:noProof/>
            <w:webHidden/>
          </w:rPr>
          <w:fldChar w:fldCharType="begin"/>
        </w:r>
        <w:r>
          <w:rPr>
            <w:noProof/>
            <w:webHidden/>
          </w:rPr>
          <w:instrText xml:space="preserve"> PAGEREF _Toc197594758 \h </w:instrText>
        </w:r>
        <w:r>
          <w:rPr>
            <w:noProof/>
            <w:webHidden/>
          </w:rPr>
        </w:r>
        <w:r>
          <w:rPr>
            <w:noProof/>
            <w:webHidden/>
          </w:rPr>
          <w:fldChar w:fldCharType="separate"/>
        </w:r>
        <w:r>
          <w:rPr>
            <w:noProof/>
            <w:webHidden/>
          </w:rPr>
          <w:t>8</w:t>
        </w:r>
        <w:r>
          <w:rPr>
            <w:noProof/>
            <w:webHidden/>
          </w:rPr>
          <w:fldChar w:fldCharType="end"/>
        </w:r>
      </w:hyperlink>
    </w:p>
    <w:p w14:paraId="77BA8817" w14:textId="18FDE8AC" w:rsidR="00897D2A" w:rsidRDefault="00897D2A">
      <w:pPr>
        <w:pStyle w:val="TOC2"/>
        <w:rPr>
          <w:rFonts w:asciiTheme="minorHAnsi" w:eastAsiaTheme="minorEastAsia" w:hAnsiTheme="minorHAnsi"/>
          <w:noProof/>
          <w:kern w:val="2"/>
          <w:szCs w:val="24"/>
          <w:lang w:val="en-DE" w:eastAsia="en-DE" w:bidi="ar-SA"/>
          <w14:ligatures w14:val="standardContextual"/>
        </w:rPr>
      </w:pPr>
      <w:hyperlink w:anchor="_Toc197594759" w:history="1">
        <w:r w:rsidRPr="00683533">
          <w:rPr>
            <w:rStyle w:val="Hyperlink"/>
            <w:noProof/>
          </w:rPr>
          <w:t>2.8</w:t>
        </w:r>
        <w:r>
          <w:rPr>
            <w:rFonts w:asciiTheme="minorHAnsi" w:eastAsiaTheme="minorEastAsia" w:hAnsiTheme="minorHAnsi"/>
            <w:noProof/>
            <w:kern w:val="2"/>
            <w:szCs w:val="24"/>
            <w:lang w:val="en-DE" w:eastAsia="en-DE" w:bidi="ar-SA"/>
            <w14:ligatures w14:val="standardContextual"/>
          </w:rPr>
          <w:tab/>
        </w:r>
        <w:r w:rsidRPr="00683533">
          <w:rPr>
            <w:rStyle w:val="Hyperlink"/>
            <w:noProof/>
          </w:rPr>
          <w:t>Farben</w:t>
        </w:r>
        <w:r>
          <w:rPr>
            <w:noProof/>
            <w:webHidden/>
          </w:rPr>
          <w:tab/>
        </w:r>
        <w:r>
          <w:rPr>
            <w:noProof/>
            <w:webHidden/>
          </w:rPr>
          <w:fldChar w:fldCharType="begin"/>
        </w:r>
        <w:r>
          <w:rPr>
            <w:noProof/>
            <w:webHidden/>
          </w:rPr>
          <w:instrText xml:space="preserve"> PAGEREF _Toc197594759 \h </w:instrText>
        </w:r>
        <w:r>
          <w:rPr>
            <w:noProof/>
            <w:webHidden/>
          </w:rPr>
        </w:r>
        <w:r>
          <w:rPr>
            <w:noProof/>
            <w:webHidden/>
          </w:rPr>
          <w:fldChar w:fldCharType="separate"/>
        </w:r>
        <w:r>
          <w:rPr>
            <w:noProof/>
            <w:webHidden/>
          </w:rPr>
          <w:t>9</w:t>
        </w:r>
        <w:r>
          <w:rPr>
            <w:noProof/>
            <w:webHidden/>
          </w:rPr>
          <w:fldChar w:fldCharType="end"/>
        </w:r>
      </w:hyperlink>
    </w:p>
    <w:p w14:paraId="4A03DB3B" w14:textId="63B66F2B" w:rsidR="00897D2A" w:rsidRDefault="00897D2A">
      <w:pPr>
        <w:pStyle w:val="TOC1"/>
        <w:rPr>
          <w:rFonts w:asciiTheme="minorHAnsi" w:eastAsiaTheme="minorEastAsia" w:hAnsiTheme="minorHAnsi"/>
          <w:b w:val="0"/>
          <w:kern w:val="2"/>
          <w:szCs w:val="24"/>
          <w:lang w:val="en-DE" w:eastAsia="en-DE" w:bidi="ar-SA"/>
          <w14:ligatures w14:val="standardContextual"/>
        </w:rPr>
      </w:pPr>
      <w:hyperlink w:anchor="_Toc197594760" w:history="1">
        <w:r w:rsidRPr="00683533">
          <w:rPr>
            <w:rStyle w:val="Hyperlink"/>
          </w:rPr>
          <w:t>3</w:t>
        </w:r>
        <w:r>
          <w:rPr>
            <w:rFonts w:asciiTheme="minorHAnsi" w:eastAsiaTheme="minorEastAsia" w:hAnsiTheme="minorHAnsi"/>
            <w:b w:val="0"/>
            <w:kern w:val="2"/>
            <w:szCs w:val="24"/>
            <w:lang w:val="en-DE" w:eastAsia="en-DE" w:bidi="ar-SA"/>
            <w14:ligatures w14:val="standardContextual"/>
          </w:rPr>
          <w:tab/>
        </w:r>
        <w:r w:rsidRPr="00683533">
          <w:rPr>
            <w:rStyle w:val="Hyperlink"/>
          </w:rPr>
          <w:t>Rechtschreibung und Silbentrennung</w:t>
        </w:r>
        <w:r>
          <w:rPr>
            <w:webHidden/>
          </w:rPr>
          <w:tab/>
        </w:r>
        <w:r>
          <w:rPr>
            <w:webHidden/>
          </w:rPr>
          <w:fldChar w:fldCharType="begin"/>
        </w:r>
        <w:r>
          <w:rPr>
            <w:webHidden/>
          </w:rPr>
          <w:instrText xml:space="preserve"> PAGEREF _Toc197594760 \h </w:instrText>
        </w:r>
        <w:r>
          <w:rPr>
            <w:webHidden/>
          </w:rPr>
        </w:r>
        <w:r>
          <w:rPr>
            <w:webHidden/>
          </w:rPr>
          <w:fldChar w:fldCharType="separate"/>
        </w:r>
        <w:r>
          <w:rPr>
            <w:webHidden/>
          </w:rPr>
          <w:t>10</w:t>
        </w:r>
        <w:r>
          <w:rPr>
            <w:webHidden/>
          </w:rPr>
          <w:fldChar w:fldCharType="end"/>
        </w:r>
      </w:hyperlink>
    </w:p>
    <w:p w14:paraId="10FE5076" w14:textId="63F7132E" w:rsidR="00897D2A" w:rsidRDefault="00897D2A">
      <w:pPr>
        <w:pStyle w:val="TOC1"/>
        <w:rPr>
          <w:rFonts w:asciiTheme="minorHAnsi" w:eastAsiaTheme="minorEastAsia" w:hAnsiTheme="minorHAnsi"/>
          <w:b w:val="0"/>
          <w:kern w:val="2"/>
          <w:szCs w:val="24"/>
          <w:lang w:val="en-DE" w:eastAsia="en-DE" w:bidi="ar-SA"/>
          <w14:ligatures w14:val="standardContextual"/>
        </w:rPr>
      </w:pPr>
      <w:hyperlink w:anchor="_Toc197594761" w:history="1">
        <w:r w:rsidRPr="00683533">
          <w:rPr>
            <w:rStyle w:val="Hyperlink"/>
            <w:lang w:val="en-US"/>
          </w:rPr>
          <w:t>4</w:t>
        </w:r>
        <w:r>
          <w:rPr>
            <w:rFonts w:asciiTheme="minorHAnsi" w:eastAsiaTheme="minorEastAsia" w:hAnsiTheme="minorHAnsi"/>
            <w:b w:val="0"/>
            <w:kern w:val="2"/>
            <w:szCs w:val="24"/>
            <w:lang w:val="en-DE" w:eastAsia="en-DE" w:bidi="ar-SA"/>
            <w14:ligatures w14:val="standardContextual"/>
          </w:rPr>
          <w:tab/>
        </w:r>
        <w:r w:rsidRPr="00683533">
          <w:rPr>
            <w:rStyle w:val="Hyperlink"/>
            <w:lang w:val="en-US"/>
          </w:rPr>
          <w:t>Literaturverzeichnis</w:t>
        </w:r>
        <w:r>
          <w:rPr>
            <w:webHidden/>
          </w:rPr>
          <w:tab/>
        </w:r>
        <w:r>
          <w:rPr>
            <w:webHidden/>
          </w:rPr>
          <w:fldChar w:fldCharType="begin"/>
        </w:r>
        <w:r>
          <w:rPr>
            <w:webHidden/>
          </w:rPr>
          <w:instrText xml:space="preserve"> PAGEREF _Toc197594761 \h </w:instrText>
        </w:r>
        <w:r>
          <w:rPr>
            <w:webHidden/>
          </w:rPr>
        </w:r>
        <w:r>
          <w:rPr>
            <w:webHidden/>
          </w:rPr>
          <w:fldChar w:fldCharType="separate"/>
        </w:r>
        <w:r>
          <w:rPr>
            <w:webHidden/>
          </w:rPr>
          <w:t>11</w:t>
        </w:r>
        <w:r>
          <w:rPr>
            <w:webHidden/>
          </w:rPr>
          <w:fldChar w:fldCharType="end"/>
        </w:r>
      </w:hyperlink>
    </w:p>
    <w:p w14:paraId="5D7BD108" w14:textId="0761732C" w:rsidR="00FA6E0F" w:rsidRDefault="003610CC" w:rsidP="008C520F">
      <w:r>
        <w:fldChar w:fldCharType="end"/>
      </w:r>
    </w:p>
    <w:p w14:paraId="720F1218" w14:textId="77777777" w:rsidR="00EF3548" w:rsidRDefault="001E5EFB" w:rsidP="001E5EFB">
      <w:pPr>
        <w:pStyle w:val="Heading6"/>
      </w:pPr>
      <w:r w:rsidRPr="001E5EFB">
        <w:lastRenderedPageBreak/>
        <w:t>Formeln, Indizes, Abkürzungen</w:t>
      </w:r>
    </w:p>
    <w:p w14:paraId="47361C07" w14:textId="77777777" w:rsidR="001E5EFB" w:rsidRPr="001E5EFB" w:rsidRDefault="001E5EFB" w:rsidP="001E5EFB">
      <w:pPr>
        <w:rPr>
          <w:rStyle w:val="Emphasis"/>
        </w:rPr>
      </w:pPr>
      <w:r w:rsidRPr="001E5EFB">
        <w:rPr>
          <w:rStyle w:val="Emphasis"/>
        </w:rPr>
        <w:t>Formeln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40" w:firstRow="0" w:lastRow="1" w:firstColumn="0" w:lastColumn="1" w:noHBand="0" w:noVBand="0"/>
      </w:tblPr>
      <w:tblGrid>
        <w:gridCol w:w="1610"/>
        <w:gridCol w:w="1083"/>
        <w:gridCol w:w="6378"/>
      </w:tblGrid>
      <w:tr w:rsidR="001E5EFB" w14:paraId="2092C6A1" w14:textId="77777777" w:rsidTr="00E76F85">
        <w:tc>
          <w:tcPr>
            <w:tcW w:w="1701" w:type="dxa"/>
          </w:tcPr>
          <w:p w14:paraId="01DE1562" w14:textId="77777777" w:rsidR="001E5EFB" w:rsidRPr="00E76F85" w:rsidRDefault="001E5EFB" w:rsidP="001E5EFB">
            <w:pPr>
              <w:pStyle w:val="Tabelle"/>
              <w:rPr>
                <w:rStyle w:val="Emphasis"/>
                <w:b w:val="0"/>
              </w:rPr>
            </w:pPr>
            <w:r w:rsidRPr="00E76F85">
              <w:rPr>
                <w:rStyle w:val="Emphasis"/>
                <w:b w:val="0"/>
              </w:rPr>
              <w:t>a</w:t>
            </w:r>
          </w:p>
        </w:tc>
        <w:tc>
          <w:tcPr>
            <w:tcW w:w="1134" w:type="dxa"/>
          </w:tcPr>
          <w:p w14:paraId="3FE7061A" w14:textId="77777777" w:rsidR="001E5EFB" w:rsidRDefault="001E5EFB" w:rsidP="001E5EFB">
            <w:pPr>
              <w:pStyle w:val="Tabelle"/>
            </w:pPr>
            <w:r>
              <w:t>mm</w:t>
            </w:r>
          </w:p>
        </w:tc>
        <w:tc>
          <w:tcPr>
            <w:tcW w:w="6912" w:type="dxa"/>
          </w:tcPr>
          <w:p w14:paraId="1CE1E173" w14:textId="77777777" w:rsidR="001E5EFB" w:rsidRDefault="001E5EFB" w:rsidP="001E5EFB">
            <w:pPr>
              <w:pStyle w:val="Tabelle"/>
            </w:pPr>
            <w:r>
              <w:t>Längenangabe</w:t>
            </w:r>
          </w:p>
        </w:tc>
      </w:tr>
      <w:tr w:rsidR="001E5EFB" w14:paraId="192938A7" w14:textId="77777777" w:rsidTr="00E76F85">
        <w:tc>
          <w:tcPr>
            <w:tcW w:w="1701" w:type="dxa"/>
          </w:tcPr>
          <w:p w14:paraId="39DADDC3" w14:textId="77777777" w:rsidR="001E5EFB" w:rsidRPr="00E76F85" w:rsidRDefault="001E5EFB" w:rsidP="001E5EFB">
            <w:pPr>
              <w:pStyle w:val="Tabelle"/>
              <w:rPr>
                <w:rStyle w:val="Emphasis"/>
                <w:b w:val="0"/>
              </w:rPr>
            </w:pPr>
            <w:proofErr w:type="spellStart"/>
            <w:r w:rsidRPr="00E76F85">
              <w:rPr>
                <w:rStyle w:val="Emphasis"/>
                <w:b w:val="0"/>
              </w:rPr>
              <w:t>A</w:t>
            </w:r>
            <w:r w:rsidRPr="00E76F85">
              <w:rPr>
                <w:rStyle w:val="Tiefgestellt"/>
                <w:b/>
              </w:rPr>
              <w:t>x</w:t>
            </w:r>
            <w:proofErr w:type="spellEnd"/>
            <w:r w:rsidRPr="00E76F85">
              <w:rPr>
                <w:rStyle w:val="Tiefgestellt"/>
                <w:b/>
              </w:rPr>
              <w:t>/y/z</w:t>
            </w:r>
          </w:p>
        </w:tc>
        <w:tc>
          <w:tcPr>
            <w:tcW w:w="1134" w:type="dxa"/>
          </w:tcPr>
          <w:p w14:paraId="1C7A626D" w14:textId="77777777" w:rsidR="001E5EFB" w:rsidRDefault="001E5EFB" w:rsidP="001E5EFB">
            <w:pPr>
              <w:pStyle w:val="Tabelle"/>
            </w:pPr>
            <w:r>
              <w:t>N</w:t>
            </w:r>
          </w:p>
        </w:tc>
        <w:tc>
          <w:tcPr>
            <w:tcW w:w="6912" w:type="dxa"/>
          </w:tcPr>
          <w:p w14:paraId="1E1EA83F" w14:textId="77777777" w:rsidR="001E5EFB" w:rsidRDefault="001E5EFB" w:rsidP="001E5EFB">
            <w:pPr>
              <w:pStyle w:val="Tabelle"/>
            </w:pPr>
            <w:r>
              <w:t>Lagerreaktionskräfte</w:t>
            </w:r>
          </w:p>
        </w:tc>
      </w:tr>
    </w:tbl>
    <w:p w14:paraId="5D6F283F" w14:textId="77777777" w:rsidR="001E5EFB" w:rsidRDefault="001E5EFB" w:rsidP="001E5EFB">
      <w:pPr>
        <w:rPr>
          <w:rStyle w:val="Emphasi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92"/>
        <w:gridCol w:w="1074"/>
        <w:gridCol w:w="6405"/>
      </w:tblGrid>
      <w:tr w:rsidR="001E5EFB" w14:paraId="0AC72FC3" w14:textId="77777777" w:rsidTr="00507CAE">
        <w:tc>
          <w:tcPr>
            <w:tcW w:w="1701" w:type="dxa"/>
          </w:tcPr>
          <w:p w14:paraId="0C67E0F7" w14:textId="77777777" w:rsidR="001E5EFB" w:rsidRPr="00E76F85" w:rsidRDefault="001E5EFB" w:rsidP="001E5EFB">
            <w:pPr>
              <w:pStyle w:val="Tabelle"/>
              <w:rPr>
                <w:rStyle w:val="Emphasis"/>
                <w:b w:val="0"/>
              </w:rPr>
            </w:pPr>
            <w:r w:rsidRPr="00E76F85">
              <w:rPr>
                <w:rStyle w:val="Emphasis"/>
                <w:b w:val="0"/>
              </w:rPr>
              <w:sym w:font="Symbol" w:char="F061"/>
            </w:r>
          </w:p>
        </w:tc>
        <w:tc>
          <w:tcPr>
            <w:tcW w:w="1134" w:type="dxa"/>
          </w:tcPr>
          <w:p w14:paraId="082E22AD" w14:textId="77777777" w:rsidR="001E5EFB" w:rsidRDefault="001E5EFB" w:rsidP="001E5EFB">
            <w:pPr>
              <w:pStyle w:val="Tabelle"/>
            </w:pPr>
            <w:r>
              <w:t>%</w:t>
            </w:r>
          </w:p>
        </w:tc>
        <w:tc>
          <w:tcPr>
            <w:tcW w:w="6912" w:type="dxa"/>
          </w:tcPr>
          <w:p w14:paraId="6CF4EA23" w14:textId="77777777" w:rsidR="001E5EFB" w:rsidRDefault="001E5EFB" w:rsidP="001E5EFB">
            <w:pPr>
              <w:pStyle w:val="Tabelle"/>
            </w:pPr>
            <w:r>
              <w:t>Risiko eines Fehlers 1. Art</w:t>
            </w:r>
          </w:p>
        </w:tc>
      </w:tr>
      <w:tr w:rsidR="001E5EFB" w14:paraId="4BB6D475" w14:textId="77777777" w:rsidTr="00507CAE">
        <w:tc>
          <w:tcPr>
            <w:tcW w:w="1701" w:type="dxa"/>
          </w:tcPr>
          <w:p w14:paraId="168006D0" w14:textId="77777777" w:rsidR="001E5EFB" w:rsidRPr="00E76F85" w:rsidRDefault="001E5EFB" w:rsidP="001E5EFB">
            <w:pPr>
              <w:pStyle w:val="Tabelle"/>
              <w:rPr>
                <w:rStyle w:val="Emphasis"/>
                <w:b w:val="0"/>
              </w:rPr>
            </w:pPr>
            <w:r w:rsidRPr="00E76F85">
              <w:rPr>
                <w:rStyle w:val="Emphasis"/>
                <w:rFonts w:ascii="Times New Roman" w:hAnsi="Times New Roman" w:cs="Times New Roman"/>
                <w:b w:val="0"/>
              </w:rPr>
              <w:t>β</w:t>
            </w:r>
          </w:p>
        </w:tc>
        <w:tc>
          <w:tcPr>
            <w:tcW w:w="1134" w:type="dxa"/>
          </w:tcPr>
          <w:p w14:paraId="48920B2A" w14:textId="77777777" w:rsidR="001E5EFB" w:rsidRDefault="001E5EFB" w:rsidP="001E5EFB">
            <w:pPr>
              <w:pStyle w:val="Tabelle"/>
            </w:pPr>
            <w:r>
              <w:t>%</w:t>
            </w:r>
          </w:p>
        </w:tc>
        <w:tc>
          <w:tcPr>
            <w:tcW w:w="6912" w:type="dxa"/>
          </w:tcPr>
          <w:p w14:paraId="25C32D8A" w14:textId="77777777" w:rsidR="001E5EFB" w:rsidRDefault="001E5EFB" w:rsidP="001E5EFB">
            <w:pPr>
              <w:pStyle w:val="Tabelle"/>
            </w:pPr>
            <w:r>
              <w:t>Risiko eines Fehlers 2. Art</w:t>
            </w:r>
          </w:p>
        </w:tc>
      </w:tr>
    </w:tbl>
    <w:p w14:paraId="400177BA" w14:textId="77777777" w:rsidR="001E5EFB" w:rsidRPr="00F70EE6" w:rsidRDefault="001E5EFB" w:rsidP="001E5EFB">
      <w:pPr>
        <w:rPr>
          <w:rStyle w:val="Emphasis"/>
        </w:rPr>
      </w:pPr>
    </w:p>
    <w:p w14:paraId="135AF1A4" w14:textId="77777777" w:rsidR="001E5EFB" w:rsidRPr="001E5EFB" w:rsidRDefault="001E5EFB" w:rsidP="001E5EFB">
      <w:pPr>
        <w:rPr>
          <w:rStyle w:val="Emphasis"/>
        </w:rPr>
      </w:pPr>
      <w:r w:rsidRPr="001E5EFB">
        <w:rPr>
          <w:rStyle w:val="Emphasis"/>
        </w:rPr>
        <w:t>Indizes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00"/>
        <w:gridCol w:w="1061"/>
        <w:gridCol w:w="6410"/>
      </w:tblGrid>
      <w:tr w:rsidR="001E5EFB" w14:paraId="2A4CF6C5" w14:textId="77777777" w:rsidTr="00507CAE">
        <w:tc>
          <w:tcPr>
            <w:tcW w:w="1701" w:type="dxa"/>
          </w:tcPr>
          <w:p w14:paraId="22F4D69B" w14:textId="77777777" w:rsidR="001E5EFB" w:rsidRPr="00E76F85" w:rsidRDefault="001E5EFB" w:rsidP="001E5EFB">
            <w:pPr>
              <w:pStyle w:val="Tabelle"/>
              <w:rPr>
                <w:rStyle w:val="Emphasis"/>
                <w:b w:val="0"/>
                <w:i w:val="0"/>
              </w:rPr>
            </w:pPr>
            <w:r w:rsidRPr="00E76F85">
              <w:rPr>
                <w:rStyle w:val="Emphasis"/>
                <w:b w:val="0"/>
                <w:i w:val="0"/>
              </w:rPr>
              <w:t>1, 2, 3, …</w:t>
            </w:r>
          </w:p>
        </w:tc>
        <w:tc>
          <w:tcPr>
            <w:tcW w:w="1134" w:type="dxa"/>
          </w:tcPr>
          <w:p w14:paraId="25D9AA5D" w14:textId="77777777" w:rsidR="001E5EFB" w:rsidRPr="00D73987" w:rsidRDefault="001E5EFB" w:rsidP="001E5EFB">
            <w:pPr>
              <w:pStyle w:val="Tabelle"/>
            </w:pPr>
          </w:p>
        </w:tc>
        <w:tc>
          <w:tcPr>
            <w:tcW w:w="6912" w:type="dxa"/>
          </w:tcPr>
          <w:p w14:paraId="2A697226" w14:textId="77777777" w:rsidR="001E5EFB" w:rsidRPr="00D73987" w:rsidRDefault="001E5EFB" w:rsidP="001E5EFB">
            <w:pPr>
              <w:pStyle w:val="Tabelle"/>
            </w:pPr>
            <w:r w:rsidRPr="00D73987">
              <w:t>Zählindex</w:t>
            </w:r>
          </w:p>
        </w:tc>
      </w:tr>
      <w:tr w:rsidR="001E5EFB" w14:paraId="028ADBF2" w14:textId="77777777" w:rsidTr="00507CAE">
        <w:tc>
          <w:tcPr>
            <w:tcW w:w="1701" w:type="dxa"/>
          </w:tcPr>
          <w:p w14:paraId="65A3AAAC" w14:textId="77777777" w:rsidR="001E5EFB" w:rsidRPr="00E76F85" w:rsidRDefault="001E5EFB" w:rsidP="001E5EFB">
            <w:pPr>
              <w:pStyle w:val="Tabelle"/>
              <w:rPr>
                <w:rStyle w:val="Emphasis"/>
                <w:b w:val="0"/>
                <w:i w:val="0"/>
              </w:rPr>
            </w:pPr>
            <w:r w:rsidRPr="00E76F85">
              <w:rPr>
                <w:rStyle w:val="Emphasis"/>
                <w:b w:val="0"/>
                <w:i w:val="0"/>
              </w:rPr>
              <w:t>A, B, C, …</w:t>
            </w:r>
          </w:p>
        </w:tc>
        <w:tc>
          <w:tcPr>
            <w:tcW w:w="1134" w:type="dxa"/>
          </w:tcPr>
          <w:p w14:paraId="52D770C9" w14:textId="77777777" w:rsidR="001E5EFB" w:rsidRPr="00D73987" w:rsidRDefault="001E5EFB" w:rsidP="001E5EFB">
            <w:pPr>
              <w:pStyle w:val="Tabelle"/>
            </w:pPr>
          </w:p>
        </w:tc>
        <w:tc>
          <w:tcPr>
            <w:tcW w:w="6912" w:type="dxa"/>
          </w:tcPr>
          <w:p w14:paraId="2E0EA2DE" w14:textId="77777777" w:rsidR="001E5EFB" w:rsidRPr="00D73987" w:rsidRDefault="001E5EFB" w:rsidP="001E5EFB">
            <w:pPr>
              <w:pStyle w:val="Tabelle"/>
            </w:pPr>
            <w:r w:rsidRPr="00D73987">
              <w:t>Lagerstellen</w:t>
            </w:r>
          </w:p>
        </w:tc>
      </w:tr>
    </w:tbl>
    <w:p w14:paraId="2424765B" w14:textId="77777777" w:rsidR="001E5EFB" w:rsidRDefault="001E5EFB" w:rsidP="001E5EFB">
      <w:pPr>
        <w:rPr>
          <w:rStyle w:val="Emphasis"/>
        </w:rPr>
      </w:pPr>
    </w:p>
    <w:p w14:paraId="25DD57AE" w14:textId="77777777" w:rsidR="001E5EFB" w:rsidRPr="00F70EE6" w:rsidRDefault="001E5EFB" w:rsidP="001E5EFB">
      <w:pPr>
        <w:rPr>
          <w:rStyle w:val="Emphasis"/>
        </w:rPr>
      </w:pPr>
      <w:r w:rsidRPr="00F70EE6">
        <w:rPr>
          <w:rStyle w:val="Emphasis"/>
        </w:rPr>
        <w:t>Abkürzungen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98"/>
        <w:gridCol w:w="1043"/>
        <w:gridCol w:w="6430"/>
      </w:tblGrid>
      <w:tr w:rsidR="001E5EFB" w14:paraId="50DE0FDA" w14:textId="77777777" w:rsidTr="002612CC">
        <w:tc>
          <w:tcPr>
            <w:tcW w:w="1625" w:type="dxa"/>
          </w:tcPr>
          <w:p w14:paraId="377977CB" w14:textId="77777777" w:rsidR="001E5EFB" w:rsidRDefault="001E5EFB" w:rsidP="001E5EFB">
            <w:pPr>
              <w:pStyle w:val="Tabelle"/>
            </w:pPr>
            <w:r>
              <w:t>CAD</w:t>
            </w:r>
          </w:p>
        </w:tc>
        <w:tc>
          <w:tcPr>
            <w:tcW w:w="1067" w:type="dxa"/>
          </w:tcPr>
          <w:p w14:paraId="49F56875" w14:textId="77777777" w:rsidR="001E5EFB" w:rsidRPr="00D73987" w:rsidRDefault="001E5EFB" w:rsidP="001E5EFB">
            <w:pPr>
              <w:pStyle w:val="Tabelle"/>
            </w:pPr>
          </w:p>
        </w:tc>
        <w:tc>
          <w:tcPr>
            <w:tcW w:w="6595" w:type="dxa"/>
          </w:tcPr>
          <w:p w14:paraId="66B535CE" w14:textId="77777777" w:rsidR="001E5EFB" w:rsidRDefault="001E5EFB" w:rsidP="001E5EFB">
            <w:pPr>
              <w:pStyle w:val="Tabelle"/>
            </w:pPr>
            <w:r>
              <w:t xml:space="preserve">Computer </w:t>
            </w:r>
            <w:proofErr w:type="spellStart"/>
            <w:r>
              <w:t>Aided</w:t>
            </w:r>
            <w:proofErr w:type="spellEnd"/>
            <w:r>
              <w:t xml:space="preserve"> Design</w:t>
            </w:r>
          </w:p>
        </w:tc>
      </w:tr>
      <w:tr w:rsidR="001E5EFB" w14:paraId="631DA507" w14:textId="77777777" w:rsidTr="002612CC">
        <w:tc>
          <w:tcPr>
            <w:tcW w:w="1625" w:type="dxa"/>
          </w:tcPr>
          <w:p w14:paraId="72130D3C" w14:textId="77777777" w:rsidR="001E5EFB" w:rsidRDefault="001E5EFB" w:rsidP="001E5EFB">
            <w:pPr>
              <w:pStyle w:val="Tabelle"/>
            </w:pPr>
            <w:r>
              <w:t>CAE</w:t>
            </w:r>
          </w:p>
        </w:tc>
        <w:tc>
          <w:tcPr>
            <w:tcW w:w="1067" w:type="dxa"/>
          </w:tcPr>
          <w:p w14:paraId="5FEFBE57" w14:textId="77777777" w:rsidR="001E5EFB" w:rsidRPr="00D73987" w:rsidRDefault="001E5EFB" w:rsidP="001E5EFB">
            <w:pPr>
              <w:pStyle w:val="Tabelle"/>
            </w:pPr>
          </w:p>
        </w:tc>
        <w:tc>
          <w:tcPr>
            <w:tcW w:w="6595" w:type="dxa"/>
          </w:tcPr>
          <w:p w14:paraId="0B660014" w14:textId="77777777" w:rsidR="001E5EFB" w:rsidRDefault="001E5EFB" w:rsidP="001E5EFB">
            <w:pPr>
              <w:pStyle w:val="Tabelle"/>
            </w:pPr>
            <w:r>
              <w:t xml:space="preserve">Computer </w:t>
            </w:r>
            <w:proofErr w:type="spellStart"/>
            <w:r>
              <w:t>Aided</w:t>
            </w:r>
            <w:proofErr w:type="spellEnd"/>
            <w:r>
              <w:t xml:space="preserve"> Engineering</w:t>
            </w:r>
          </w:p>
        </w:tc>
      </w:tr>
      <w:tr w:rsidR="001E5EFB" w14:paraId="4843D04B" w14:textId="77777777" w:rsidTr="002612CC">
        <w:tc>
          <w:tcPr>
            <w:tcW w:w="1625" w:type="dxa"/>
          </w:tcPr>
          <w:p w14:paraId="0350EC5E" w14:textId="77777777" w:rsidR="001E5EFB" w:rsidRDefault="001E5EFB" w:rsidP="001E5EFB">
            <w:pPr>
              <w:pStyle w:val="Tabelle"/>
            </w:pPr>
            <w:r>
              <w:t>PDM</w:t>
            </w:r>
          </w:p>
        </w:tc>
        <w:tc>
          <w:tcPr>
            <w:tcW w:w="1067" w:type="dxa"/>
          </w:tcPr>
          <w:p w14:paraId="52887810" w14:textId="77777777" w:rsidR="001E5EFB" w:rsidRPr="00D73987" w:rsidRDefault="001E5EFB" w:rsidP="001E5EFB">
            <w:pPr>
              <w:pStyle w:val="Tabelle"/>
            </w:pPr>
          </w:p>
        </w:tc>
        <w:tc>
          <w:tcPr>
            <w:tcW w:w="6595" w:type="dxa"/>
          </w:tcPr>
          <w:p w14:paraId="5872D435" w14:textId="77777777" w:rsidR="001E5EFB" w:rsidRDefault="001E5EFB" w:rsidP="001E5EFB">
            <w:pPr>
              <w:pStyle w:val="Tabelle"/>
            </w:pPr>
            <w:r>
              <w:t>Produktdatenmanagement</w:t>
            </w:r>
          </w:p>
        </w:tc>
      </w:tr>
    </w:tbl>
    <w:p w14:paraId="6C9A9B52" w14:textId="77777777" w:rsidR="002612CC" w:rsidRDefault="002612CC" w:rsidP="001E5EFB"/>
    <w:p w14:paraId="02457CF9" w14:textId="77777777" w:rsidR="00943F9D" w:rsidRDefault="002612CC" w:rsidP="001E5EFB">
      <w:r w:rsidRPr="00F70EE6">
        <w:t xml:space="preserve">Aufgeführt werden die im Text, in Gleichungen und in </w:t>
      </w:r>
      <w:r>
        <w:t>Bildern</w:t>
      </w:r>
      <w:r w:rsidRPr="00F70EE6">
        <w:t xml:space="preserve"> eingesetzten Formelzeichen, Indizes und Abkürzungen. Die Buchstaben sind alphabetisch geordnet und es werden Kleinbuchstaben </w:t>
      </w:r>
      <w:r>
        <w:t xml:space="preserve">vor </w:t>
      </w:r>
      <w:r w:rsidRPr="00F70EE6">
        <w:t>Großbuchstaben aufgeführt. Alle Formelzeichen sind – auch wenn einige Zeichen mehrfach verwendet wurden – im späteren Kontext eindeutig zuzuordnen.</w:t>
      </w:r>
    </w:p>
    <w:p w14:paraId="3ED80A63" w14:textId="77777777" w:rsidR="00820D33" w:rsidRDefault="00820D33" w:rsidP="001E5EFB"/>
    <w:p w14:paraId="01135F13" w14:textId="77777777" w:rsidR="00820D33" w:rsidRDefault="00820D33" w:rsidP="00820D33">
      <w:pPr>
        <w:sectPr w:rsidR="00820D33" w:rsidSect="00390158">
          <w:headerReference w:type="even" r:id="rId17"/>
          <w:headerReference w:type="default" r:id="rId18"/>
          <w:footerReference w:type="even" r:id="rId19"/>
          <w:footerReference w:type="default" r:id="rId20"/>
          <w:pgSz w:w="11906" w:h="16838" w:code="9"/>
          <w:pgMar w:top="1559" w:right="1134" w:bottom="1418" w:left="1701" w:header="720" w:footer="284" w:gutter="0"/>
          <w:pgNumType w:fmt="upperRoman" w:start="1"/>
          <w:cols w:space="708"/>
          <w:docGrid w:linePitch="360"/>
        </w:sectPr>
      </w:pPr>
    </w:p>
    <w:p w14:paraId="5F32FD9E" w14:textId="54E0C813" w:rsidR="00BA3E16" w:rsidRDefault="009E153A" w:rsidP="00E40F25">
      <w:pPr>
        <w:pStyle w:val="Heading1"/>
        <w:numPr>
          <w:ilvl w:val="0"/>
          <w:numId w:val="25"/>
        </w:numPr>
        <w:spacing w:before="0"/>
      </w:pPr>
      <w:bookmarkStart w:id="0" w:name="_Toc197594750"/>
      <w:proofErr w:type="spellStart"/>
      <w:r w:rsidRPr="009E153A">
        <w:lastRenderedPageBreak/>
        <w:t>Preliminary</w:t>
      </w:r>
      <w:proofErr w:type="spellEnd"/>
      <w:r w:rsidRPr="009E153A">
        <w:t xml:space="preserve"> Work</w:t>
      </w:r>
      <w:bookmarkEnd w:id="0"/>
    </w:p>
    <w:p w14:paraId="1B051E8E" w14:textId="77777777" w:rsidR="00E40F25" w:rsidRDefault="00E40F25" w:rsidP="00507CAE">
      <w:pPr>
        <w:jc w:val="left"/>
        <w:rPr>
          <w:lang w:val="en-US"/>
        </w:rPr>
      </w:pPr>
      <w:r w:rsidRPr="00E40F25">
        <w:rPr>
          <w:lang w:val="en-US"/>
        </w:rPr>
        <w:t>The development of this thesis is grounded in foundational work across the domains of tolerance analysis, geometric modeling, and statistical simulation. Initially, a thorough literature review was conducted to understand the current approaches in dimensional tolerance analysis, with a specific focus on vector-based methods in two-dimensional systems.</w:t>
      </w:r>
    </w:p>
    <w:p w14:paraId="4B8D752F" w14:textId="41CE844E" w:rsidR="00E40F25" w:rsidRDefault="00E40F25" w:rsidP="00507CAE">
      <w:pPr>
        <w:jc w:val="left"/>
        <w:rPr>
          <w:lang w:val="en-US"/>
        </w:rPr>
      </w:pPr>
      <w:r w:rsidRPr="00E40F25">
        <w:rPr>
          <w:lang w:val="en-US"/>
        </w:rPr>
        <w:t>To facilitate practical implementation, the Python programming language was selected as the development environment due to its strong libraries for mathematical modeling, data handling, and visualization. Prior to starting the actual model, a simplified test case was created to evaluate vector-based geometric relations and understand the propagation of variation across different tolerance chains.</w:t>
      </w:r>
    </w:p>
    <w:p w14:paraId="3FC1C7B1" w14:textId="3BF55EDE" w:rsidR="00E40F25" w:rsidRPr="00E40F25" w:rsidRDefault="00E40F25" w:rsidP="00507CAE">
      <w:pPr>
        <w:jc w:val="left"/>
        <w:rPr>
          <w:lang w:val="en-US"/>
        </w:rPr>
      </w:pPr>
      <w:r w:rsidRPr="00E40F25">
        <w:rPr>
          <w:lang w:val="en-US"/>
        </w:rPr>
        <w:t>Following this, a Monte Carlo simulation environment was designed to explore the impact of input tolerances on final assembly gaps. This formed the basis for identifying Key Characteristics (KCs) that significantly influence dimensional quality. To enhance this analysis, early experiments with regression-based Machine Learning algorithms were conducted to predict influential input features and assess the minimum number of measurements required for reliable distribution analysis.</w:t>
      </w:r>
    </w:p>
    <w:p w14:paraId="723DDD72" w14:textId="110355FA" w:rsidR="00E40F25" w:rsidRDefault="00E40F25" w:rsidP="00507CAE">
      <w:pPr>
        <w:jc w:val="left"/>
        <w:rPr>
          <w:lang w:val="en-US"/>
        </w:rPr>
      </w:pPr>
      <w:r w:rsidRPr="00E40F25">
        <w:rPr>
          <w:lang w:val="en-US"/>
        </w:rPr>
        <w:t>Additionally, initial testing was carried out on CAD-derived data representing tailgate-window geometries. These trials helped validate the implementation of point-to-point measurement and established a workflow for extracting meaningful statistical descriptors from the simulated gap distributions.</w:t>
      </w:r>
    </w:p>
    <w:p w14:paraId="7EBBF23B" w14:textId="36AF9227" w:rsidR="00E40F25" w:rsidRPr="00E40F25" w:rsidRDefault="00E40F25" w:rsidP="00507CAE">
      <w:pPr>
        <w:jc w:val="left"/>
        <w:rPr>
          <w:lang w:val="en-US"/>
        </w:rPr>
      </w:pPr>
      <w:r w:rsidRPr="00E40F25">
        <w:rPr>
          <w:lang w:val="en-US"/>
        </w:rPr>
        <w:t>This groundwork laid the foundation for the main contributions of the thesis, which combine engineering knowledge with data-driven optimization strategies to improve the efficiency and accuracy of tolerance analysis in manufacturing contexts.</w:t>
      </w:r>
    </w:p>
    <w:p w14:paraId="42388C90" w14:textId="2D3B8241" w:rsidR="00BA3E16" w:rsidRDefault="00BA3E16" w:rsidP="00507CAE">
      <w:pPr>
        <w:jc w:val="left"/>
      </w:pPr>
      <w:r>
        <w:t>Formatvorlage zu</w:t>
      </w:r>
      <w:r w:rsidR="006057C9">
        <w:t>r</w:t>
      </w:r>
      <w:r>
        <w:t xml:space="preserve"> </w:t>
      </w:r>
      <w:r w:rsidR="006057C9">
        <w:t>Arbeit</w:t>
      </w:r>
      <w:r>
        <w:t xml:space="preserve"> wird als Dokumentvorlage </w:t>
      </w:r>
      <w:r w:rsidR="00B240B9">
        <w:t>für Microsoft</w:t>
      </w:r>
      <w:r w:rsidR="00B240B9" w:rsidRPr="00B240B9">
        <w:rPr>
          <w:vertAlign w:val="superscript"/>
        </w:rPr>
        <w:t>®</w:t>
      </w:r>
      <w:r w:rsidR="00B240B9">
        <w:t xml:space="preserve"> Office</w:t>
      </w:r>
      <w:r>
        <w:t xml:space="preserve"> Word abgelegt. Das bedeutet in </w:t>
      </w:r>
      <w:r w:rsidR="00B240B9">
        <w:t>Version</w:t>
      </w:r>
      <w:r>
        <w:t> 2007/2010 im Ordner:</w:t>
      </w:r>
      <w:r w:rsidR="00507CAE">
        <w:t xml:space="preserve"> </w:t>
      </w:r>
      <w:r w:rsidRPr="004307B2">
        <w:t>C:\Users\</w:t>
      </w:r>
      <w:r>
        <w:t>*BENUTZER*</w:t>
      </w:r>
      <w:r w:rsidRPr="004307B2">
        <w:t>\AppData\Roaming\Microsoft\Templates</w:t>
      </w:r>
      <w:r>
        <w:t>.</w:t>
      </w:r>
    </w:p>
    <w:p w14:paraId="0E75406A" w14:textId="77777777" w:rsidR="00BC7140" w:rsidRDefault="00BC7140" w:rsidP="00507CAE">
      <w:pPr>
        <w:jc w:val="left"/>
      </w:pPr>
      <w:r>
        <w:t>Das Dokument ist durch Abschnittswechsel gegliedert! Diese Abschnittswechsel dürfen nicht gelöscht werden, da andernfalls Nummerierungen und Formatierungen ungültig werden.</w:t>
      </w:r>
    </w:p>
    <w:p w14:paraId="4334DCA7" w14:textId="77777777" w:rsidR="00BA3E16" w:rsidRDefault="00BA3E16" w:rsidP="00BA3E16">
      <w:r>
        <w:t xml:space="preserve">Für eine saubere Nummerierung und zur Vereinfachung des Ablaufs wird das Makro Nummerierung.dotm </w:t>
      </w:r>
      <w:r w:rsidR="008D2780">
        <w:t>zur Verfügung gestellt</w:t>
      </w:r>
      <w:r>
        <w:t xml:space="preserve">. Dieses muss dazu im Verzeichnis </w:t>
      </w:r>
      <w:r w:rsidRPr="004307B2">
        <w:t>C:\Users\</w:t>
      </w:r>
      <w:r>
        <w:t>*BENUTER*</w:t>
      </w:r>
      <w:r w:rsidRPr="004307B2">
        <w:t>\AppData\Roaming\Microsoft\Word\STARTUP</w:t>
      </w:r>
      <w:r>
        <w:t xml:space="preserve"> abgelegt sein. </w:t>
      </w:r>
      <w:r>
        <w:lastRenderedPageBreak/>
        <w:t>Aufgerufen wird es dann über d</w:t>
      </w:r>
      <w:r w:rsidR="006057C9">
        <w:t>ie</w:t>
      </w:r>
      <w:r>
        <w:t xml:space="preserve"> gelbe </w:t>
      </w:r>
      <w:r w:rsidR="006057C9">
        <w:t>Schaltfläche</w:t>
      </w:r>
      <w:r>
        <w:t xml:space="preserve"> oben links, rechts neben dem </w:t>
      </w:r>
      <w:r w:rsidR="006057C9">
        <w:t>Word</w:t>
      </w:r>
      <w:r>
        <w:t xml:space="preserve"> </w:t>
      </w:r>
      <w:r w:rsidR="006057C9">
        <w:t>B</w:t>
      </w:r>
      <w:r>
        <w:t>utton.</w:t>
      </w:r>
    </w:p>
    <w:p w14:paraId="5E01CAB5" w14:textId="77777777" w:rsidR="00FF628C" w:rsidRDefault="00FF628C" w:rsidP="00BA3E16">
      <w:r>
        <w:t>Das Makro stellt 3 Funktionen bereit:</w:t>
      </w:r>
    </w:p>
    <w:p w14:paraId="05CA6C02" w14:textId="77777777" w:rsidR="00FF628C" w:rsidRDefault="00FF628C" w:rsidP="00FF628C">
      <w:pPr>
        <w:pStyle w:val="ListParagraph"/>
        <w:numPr>
          <w:ilvl w:val="0"/>
          <w:numId w:val="29"/>
        </w:numPr>
      </w:pPr>
      <w:r>
        <w:t xml:space="preserve">Ist ein </w:t>
      </w:r>
      <w:r w:rsidRPr="00FF628C">
        <w:t>Bild aus</w:t>
      </w:r>
      <w:r>
        <w:t>ge</w:t>
      </w:r>
      <w:r w:rsidRPr="00FF628C">
        <w:t>wähl</w:t>
      </w:r>
      <w:r>
        <w:t>t</w:t>
      </w:r>
      <w:r w:rsidRPr="00FF628C">
        <w:t>, dann steht die Auswahl automatisch auf "Bild" und der Cursor ist im Textfeld</w:t>
      </w:r>
      <w:r>
        <w:t>. D</w:t>
      </w:r>
      <w:r w:rsidRPr="00FF628C">
        <w:t>ie Beschriftung eingeben und Enter drücken, die Beschriftung wir</w:t>
      </w:r>
      <w:r>
        <w:t>d dann unter dem Bild eingefügt</w:t>
      </w:r>
    </w:p>
    <w:p w14:paraId="419E2B92" w14:textId="77777777" w:rsidR="00FF628C" w:rsidRDefault="00FF628C" w:rsidP="00FF628C">
      <w:pPr>
        <w:pStyle w:val="ListParagraph"/>
        <w:numPr>
          <w:ilvl w:val="0"/>
          <w:numId w:val="29"/>
        </w:numPr>
      </w:pPr>
      <w:r>
        <w:t xml:space="preserve">Der </w:t>
      </w:r>
      <w:r w:rsidRPr="00FF628C">
        <w:t xml:space="preserve">Cursor </w:t>
      </w:r>
      <w:r>
        <w:t xml:space="preserve">ist </w:t>
      </w:r>
      <w:r w:rsidRPr="00FF628C">
        <w:t xml:space="preserve">in </w:t>
      </w:r>
      <w:r>
        <w:t xml:space="preserve">einer </w:t>
      </w:r>
      <w:r w:rsidRPr="00FF628C">
        <w:t>Tabelle platzier</w:t>
      </w:r>
      <w:r>
        <w:t>t</w:t>
      </w:r>
      <w:r w:rsidRPr="00FF628C">
        <w:t>, dann steht die Auswahl automatisch auf "Tabelle" und der Cursor im Textfeld</w:t>
      </w:r>
      <w:r>
        <w:t>.</w:t>
      </w:r>
      <w:r w:rsidRPr="00FF628C">
        <w:t xml:space="preserve"> Beschriftung eingeben und Enter drücken, dann wird sie über der Tabelle eingefügt</w:t>
      </w:r>
    </w:p>
    <w:p w14:paraId="6BFA4545" w14:textId="77777777" w:rsidR="00FF628C" w:rsidRDefault="00FF628C" w:rsidP="00FF628C">
      <w:pPr>
        <w:pStyle w:val="ListParagraph"/>
        <w:numPr>
          <w:ilvl w:val="0"/>
          <w:numId w:val="29"/>
        </w:numPr>
      </w:pPr>
      <w:r>
        <w:t xml:space="preserve">Der </w:t>
      </w:r>
      <w:r w:rsidRPr="00FF628C">
        <w:t>Cursor</w:t>
      </w:r>
      <w:r>
        <w:t xml:space="preserve"> ist</w:t>
      </w:r>
      <w:r w:rsidRPr="00FF628C">
        <w:t xml:space="preserve"> in einer leeren Zeile, dann schlägt </w:t>
      </w:r>
      <w:r>
        <w:t>das Makro</w:t>
      </w:r>
      <w:r w:rsidRPr="00FF628C">
        <w:t xml:space="preserve"> vor eine Formel einzufügen, mit Enter bestätigen und </w:t>
      </w:r>
      <w:proofErr w:type="spellStart"/>
      <w:r w:rsidRPr="00FF628C">
        <w:t>MathType</w:t>
      </w:r>
      <w:proofErr w:type="spellEnd"/>
      <w:r w:rsidRPr="00FF628C">
        <w:t xml:space="preserve"> </w:t>
      </w:r>
      <w:r>
        <w:t>öffnet sich</w:t>
      </w:r>
      <w:r w:rsidRPr="00FF628C">
        <w:t xml:space="preserve">. Wenn </w:t>
      </w:r>
      <w:proofErr w:type="spellStart"/>
      <w:r w:rsidRPr="00FF628C">
        <w:t>MathType</w:t>
      </w:r>
      <w:proofErr w:type="spellEnd"/>
      <w:r w:rsidRPr="00FF628C">
        <w:t xml:space="preserve"> nicht installiert ist, sollte der Haken nicht gesetzt sein und eine Word-Formel eingefügt werden. </w:t>
      </w:r>
    </w:p>
    <w:p w14:paraId="7B4061F9" w14:textId="77777777" w:rsidR="00406485" w:rsidRDefault="00406485" w:rsidP="00406485">
      <w:pPr>
        <w:pStyle w:val="ListParagraph"/>
        <w:numPr>
          <w:ilvl w:val="0"/>
          <w:numId w:val="29"/>
        </w:numPr>
      </w:pPr>
      <w:r>
        <w:t xml:space="preserve">Der </w:t>
      </w:r>
      <w:r w:rsidRPr="00406485">
        <w:t xml:space="preserve">Cursor steht direkt hinter </w:t>
      </w:r>
      <w:r>
        <w:t xml:space="preserve">oder in </w:t>
      </w:r>
      <w:r w:rsidRPr="00406485">
        <w:t>einer</w:t>
      </w:r>
      <w:r>
        <w:t xml:space="preserve"> (bitte nicht direkt hinter dem Formelobjekt!)</w:t>
      </w:r>
      <w:r w:rsidRPr="00406485">
        <w:t xml:space="preserve"> Formeltabelle</w:t>
      </w:r>
      <w:r>
        <w:t>.</w:t>
      </w:r>
      <w:r w:rsidRPr="00406485">
        <w:t xml:space="preserve"> In d</w:t>
      </w:r>
      <w:r>
        <w:t>i</w:t>
      </w:r>
      <w:r w:rsidRPr="00406485">
        <w:t>e</w:t>
      </w:r>
      <w:r>
        <w:t>se</w:t>
      </w:r>
      <w:r w:rsidRPr="00406485">
        <w:t>m Fall wird direkt eine weitere Formel an die vorherige Tabelle</w:t>
      </w:r>
      <w:r>
        <w:t xml:space="preserve"> </w:t>
      </w:r>
      <w:r w:rsidRPr="00406485">
        <w:t>angehängt (</w:t>
      </w:r>
      <w:r>
        <w:t xml:space="preserve">z. B. </w:t>
      </w:r>
      <w:r w:rsidRPr="00406485">
        <w:t>bei Herleitungen</w:t>
      </w:r>
      <w:r>
        <w:t>).</w:t>
      </w:r>
    </w:p>
    <w:p w14:paraId="6FFB7BAD" w14:textId="77777777" w:rsidR="00F723ED" w:rsidRDefault="00F723ED" w:rsidP="00F723ED">
      <w:pPr>
        <w:jc w:val="left"/>
      </w:pPr>
      <w:r>
        <w:t>Einige globale Einstellungen können durch die Wahl eines Designs (Schriftart und Farben) definiert werden. Dazu ist unter</w:t>
      </w:r>
      <w:r>
        <w:br/>
      </w:r>
      <w:r w:rsidRPr="00F723ED">
        <w:t>C:\Users\</w:t>
      </w:r>
      <w:r>
        <w:t>*BENUTZER*</w:t>
      </w:r>
      <w:r w:rsidRPr="00F723ED">
        <w:t xml:space="preserve">\AppData\Roaming\Microsoft\Templates\Document </w:t>
      </w:r>
      <w:proofErr w:type="spellStart"/>
      <w:r w:rsidRPr="00F723ED">
        <w:t>Themes</w:t>
      </w:r>
      <w:proofErr w:type="spellEnd"/>
      <w:r w:rsidR="008D2780">
        <w:br/>
        <w:t xml:space="preserve">die Datei </w:t>
      </w:r>
      <w:proofErr w:type="spellStart"/>
      <w:r w:rsidR="008D2780">
        <w:t>KTmfk.thmx</w:t>
      </w:r>
      <w:proofErr w:type="spellEnd"/>
      <w:r w:rsidR="008D2780">
        <w:t xml:space="preserve"> abzulegen und anschließend mittels Seitenlayout </w:t>
      </w:r>
      <w:r w:rsidR="008D2780">
        <w:rPr>
          <w:rFonts w:ascii="Cambria Math" w:hAnsi="Cambria Math"/>
        </w:rPr>
        <w:t>→</w:t>
      </w:r>
      <w:r w:rsidR="008D2780">
        <w:t> Designs anzuwenden.</w:t>
      </w:r>
    </w:p>
    <w:p w14:paraId="1DC47D2F" w14:textId="77777777" w:rsidR="00FF628C" w:rsidRDefault="00FF628C" w:rsidP="00BA3E16">
      <w:pPr>
        <w:pStyle w:val="Heading1"/>
      </w:pPr>
      <w:bookmarkStart w:id="1" w:name="_Toc197594751"/>
      <w:r>
        <w:lastRenderedPageBreak/>
        <w:t>Formatvorlagen</w:t>
      </w:r>
      <w:bookmarkEnd w:id="1"/>
    </w:p>
    <w:p w14:paraId="160325C1" w14:textId="77777777" w:rsidR="00FF628C" w:rsidRPr="00FF628C" w:rsidRDefault="00FF628C" w:rsidP="00FF628C">
      <w:r w:rsidRPr="00FF628C">
        <w:t>Diese Vorlage für Microsoft</w:t>
      </w:r>
      <w:r w:rsidRPr="00FF628C">
        <w:rPr>
          <w:vertAlign w:val="superscript"/>
        </w:rPr>
        <w:t>®</w:t>
      </w:r>
      <w:r w:rsidRPr="00FF628C">
        <w:t xml:space="preserve"> Office Word </w:t>
      </w:r>
      <w:r>
        <w:t>k</w:t>
      </w:r>
      <w:r w:rsidRPr="00FF628C">
        <w:t>ann zur Dokumentation studentischer Arbeiten unmittelbar verwendet werden. Die hier definierten Formatvorlagen sind unverändert zu verwenden. Als Formatvorlagen sind definiert:</w:t>
      </w:r>
    </w:p>
    <w:p w14:paraId="11CC2100" w14:textId="77777777" w:rsidR="00BA3E16" w:rsidRDefault="00BA3E16" w:rsidP="00FF628C">
      <w:pPr>
        <w:pStyle w:val="Heading2"/>
      </w:pPr>
      <w:bookmarkStart w:id="2" w:name="_Toc197594752"/>
      <w:r>
        <w:t>Überschriften</w:t>
      </w:r>
      <w:bookmarkEnd w:id="2"/>
    </w:p>
    <w:p w14:paraId="5F1AC634" w14:textId="77777777" w:rsidR="00FF628C" w:rsidRDefault="008D2780" w:rsidP="00BA3E16">
      <w:r>
        <w:t xml:space="preserve">Für Überschriften sind </w:t>
      </w:r>
      <w:r w:rsidR="00FF628C">
        <w:t>4 Gliederungsebenen vorgesehen (1 bis 1.1.1.1).</w:t>
      </w:r>
    </w:p>
    <w:p w14:paraId="2132A47D" w14:textId="77777777" w:rsidR="00BA3E16" w:rsidRPr="00827F9E" w:rsidRDefault="008D2780" w:rsidP="00BA3E16">
      <w:r>
        <w:t>Sollte dies in seltenen Fällen nicht ausreichen, kann</w:t>
      </w:r>
      <w:r w:rsidR="00B76E9E">
        <w:t xml:space="preserve"> eine Zwischenüberschrift als „Intensive </w:t>
      </w:r>
      <w:r w:rsidR="00FF628C">
        <w:t>Hervorhebung“ eingefügt werden:</w:t>
      </w:r>
    </w:p>
    <w:p w14:paraId="2EDD22F5" w14:textId="77777777" w:rsidR="00BA3E16" w:rsidRDefault="00BA3E16" w:rsidP="00FF628C">
      <w:pPr>
        <w:pStyle w:val="Heading2"/>
      </w:pPr>
      <w:bookmarkStart w:id="3" w:name="_Toc197594753"/>
      <w:r>
        <w:t>Formatvorlage Fließtext</w:t>
      </w:r>
      <w:r w:rsidR="00392EF0">
        <w:t xml:space="preserve"> „Standard“</w:t>
      </w:r>
      <w:bookmarkEnd w:id="3"/>
    </w:p>
    <w:p w14:paraId="7492D8C8" w14:textId="77777777" w:rsidR="00791640" w:rsidRDefault="00FF628C" w:rsidP="00BA3E16">
      <w:r w:rsidRPr="00FF628C">
        <w:t>Die zu verwendende Schriftart ist Arial</w:t>
      </w:r>
      <w:r w:rsidR="00BA3E16">
        <w:t xml:space="preserve">, </w:t>
      </w:r>
      <w:r w:rsidRPr="00FF628C">
        <w:t xml:space="preserve">die Schriftgröße beträgt </w:t>
      </w:r>
      <w:r w:rsidR="00BA3E16">
        <w:t xml:space="preserve">12 Pt, </w:t>
      </w:r>
      <w:r>
        <w:t xml:space="preserve">der </w:t>
      </w:r>
      <w:r w:rsidR="00BA3E16">
        <w:t>Zeilenabstand mindestens 16 Pt, Abstand nach Absatz 8 Pt</w:t>
      </w:r>
      <w:r w:rsidR="00F723ED">
        <w:t>.</w:t>
      </w:r>
    </w:p>
    <w:p w14:paraId="4093714F" w14:textId="0CA3B55C" w:rsidR="00BA3E16" w:rsidRDefault="00B240B9" w:rsidP="00BA3E16">
      <w:r>
        <w:t>Im Fließtext sind auch Formelzeichen in der Schriftart Arial zu s</w:t>
      </w:r>
      <w:r w:rsidR="00791640">
        <w:t>etzen</w:t>
      </w:r>
      <w:r>
        <w:t xml:space="preserve">, der Zeilenabstand ist bei Verwendung einer </w:t>
      </w:r>
      <w:proofErr w:type="spellStart"/>
      <w:r>
        <w:t>Mathtype</w:t>
      </w:r>
      <w:proofErr w:type="spellEnd"/>
      <w:r>
        <w:t xml:space="preserve"> </w:t>
      </w:r>
      <w:r w:rsidR="00791640">
        <w:t>„</w:t>
      </w:r>
      <w:r>
        <w:t>Inline Formel</w:t>
      </w:r>
      <w:r w:rsidR="00791640">
        <w:t>“</w:t>
      </w:r>
      <w:r>
        <w:t xml:space="preserve"> auf genau 16 Pt manuell zu ändern</w:t>
      </w:r>
      <w:r w:rsidR="00AE0D1F">
        <w:t>, siehe auch Abschnitt </w:t>
      </w:r>
      <w:r w:rsidR="00AE0D1F">
        <w:fldChar w:fldCharType="begin"/>
      </w:r>
      <w:r w:rsidR="00AE0D1F">
        <w:instrText xml:space="preserve"> REF _Ref380673548 \r \h </w:instrText>
      </w:r>
      <w:r w:rsidR="00AE0D1F">
        <w:fldChar w:fldCharType="separate"/>
      </w:r>
      <w:r w:rsidR="009E153A">
        <w:t>2.6</w:t>
      </w:r>
      <w:r w:rsidR="00AE0D1F">
        <w:fldChar w:fldCharType="end"/>
      </w:r>
      <w:r>
        <w:t>.</w:t>
      </w:r>
    </w:p>
    <w:p w14:paraId="736EB8E4" w14:textId="77777777" w:rsidR="001E5EFB" w:rsidRDefault="001E5EFB" w:rsidP="00BA3E16">
      <w:r w:rsidRPr="001E5EFB">
        <w:t>Als Zeilenausrichtung wird Blocksatz gewünscht, in Ausnahmefällen ist linksbündige Absatzausrichtung zulässig.</w:t>
      </w:r>
    </w:p>
    <w:p w14:paraId="79B7F0D2" w14:textId="77777777" w:rsidR="00FF628C" w:rsidRDefault="00FF628C" w:rsidP="00FF628C">
      <w:pPr>
        <w:pStyle w:val="Heading2"/>
      </w:pPr>
      <w:bookmarkStart w:id="4" w:name="_Toc197594754"/>
      <w:r>
        <w:t>Personen und Eigennamen</w:t>
      </w:r>
      <w:bookmarkEnd w:id="4"/>
    </w:p>
    <w:p w14:paraId="209E9B02" w14:textId="77777777" w:rsidR="00FE70A6" w:rsidRPr="00067997" w:rsidRDefault="00B240B9" w:rsidP="00FE70A6">
      <w:pPr>
        <w:rPr>
          <w:rStyle w:val="Eigenname"/>
        </w:rPr>
      </w:pPr>
      <w:r>
        <w:rPr>
          <w:rStyle w:val="Eigenname"/>
        </w:rPr>
        <w:t>Personen</w:t>
      </w:r>
      <w:r w:rsidR="00FE70A6" w:rsidRPr="00067997">
        <w:rPr>
          <w:rStyle w:val="Eigenname"/>
        </w:rPr>
        <w:t>name</w:t>
      </w:r>
      <w:r w:rsidR="00FE70A6">
        <w:rPr>
          <w:rStyle w:val="Eigenname"/>
        </w:rPr>
        <w:t>n</w:t>
      </w:r>
      <w:r w:rsidR="00FE70A6" w:rsidRPr="00FE70A6">
        <w:t xml:space="preserve"> sind </w:t>
      </w:r>
      <w:r w:rsidR="00FE70A6">
        <w:t xml:space="preserve">in Kapitälchen </w:t>
      </w:r>
      <w:r w:rsidR="00FF628C">
        <w:t xml:space="preserve">(„Eigenname“) </w:t>
      </w:r>
      <w:r w:rsidR="00FE70A6">
        <w:t xml:space="preserve">zu setzen. </w:t>
      </w:r>
      <w:r w:rsidR="00FE70A6" w:rsidRPr="00FE70A6">
        <w:t>Eigen- und Handelsnamen, etwa Firmen oder Produktbezeichnungen, sind wie eingebürgert zu schreiben, meist in Großbuchstaben (z. B. BMW AG, SIEMENS AG).</w:t>
      </w:r>
    </w:p>
    <w:p w14:paraId="7FAD52CC" w14:textId="77777777" w:rsidR="00BA3E16" w:rsidRDefault="00BA3E16" w:rsidP="00FF628C">
      <w:pPr>
        <w:pStyle w:val="Heading2"/>
      </w:pPr>
      <w:bookmarkStart w:id="5" w:name="_Toc197594755"/>
      <w:r>
        <w:t>Formatvorlage Tabelle</w:t>
      </w:r>
      <w:bookmarkEnd w:id="5"/>
    </w:p>
    <w:p w14:paraId="374E495B" w14:textId="77777777" w:rsidR="00BA3E16" w:rsidRDefault="00BA3E16" w:rsidP="00BA3E16">
      <w:r>
        <w:t>Es sind zwei Typen von Tabellen zulässig: Tabellen mit nur waagerechten Trennlinien in Kopf und Fuß für übersichtliche Zusammenhänge (Format Standardtabelle) und Tabellen mit Rändern an jeder Zelle für beispielsweise Werkstofftabellen (Format Tabellengitternetz). Nach einer Tabelle folgt eine Leerzeile</w:t>
      </w:r>
      <w:r w:rsidR="007E5B1F">
        <w:t xml:space="preserve"> mit der Formatierung „Tabelle“</w:t>
      </w:r>
      <w:r>
        <w:t>.</w:t>
      </w:r>
    </w:p>
    <w:p w14:paraId="5160FB9A" w14:textId="77777777" w:rsidR="00BA3E16" w:rsidRDefault="00BA3E16" w:rsidP="00BA3E16">
      <w:r>
        <w:lastRenderedPageBreak/>
        <w:t>Die Tabellenüberschrift wird über das Makro Nummerierung erzeugt. Dazu wird der Cursor in der Zeile über der Tabelle positioniert und das Makro ausgeführt.</w:t>
      </w:r>
    </w:p>
    <w:p w14:paraId="10A13118" w14:textId="05E36A71" w:rsidR="00BA3E16" w:rsidRDefault="00BA3E16" w:rsidP="007E5B1F">
      <w:pPr>
        <w:pStyle w:val="Tabelle"/>
      </w:pPr>
      <w:proofErr w:type="spellStart"/>
      <w:r w:rsidRPr="00EC3238">
        <w:rPr>
          <w:lang w:val="en-US"/>
        </w:rPr>
        <w:t>Tabelle</w:t>
      </w:r>
      <w:proofErr w:type="spellEnd"/>
      <w:r w:rsidR="003610CC" w:rsidRPr="00EC3238">
        <w:rPr>
          <w:lang w:val="en-US"/>
        </w:rPr>
        <w:t> </w:t>
      </w:r>
      <w:r w:rsidR="001F2646">
        <w:rPr>
          <w:noProof/>
        </w:rPr>
        <w:fldChar w:fldCharType="begin"/>
      </w:r>
      <w:r w:rsidR="001F2646" w:rsidRPr="00EC3238">
        <w:rPr>
          <w:noProof/>
          <w:lang w:val="en-US"/>
        </w:rPr>
        <w:instrText xml:space="preserve"> STYLEREF "Überschrift 1" \n  \* MERGEFORMAT </w:instrText>
      </w:r>
      <w:r w:rsidR="001F2646">
        <w:rPr>
          <w:noProof/>
        </w:rPr>
        <w:fldChar w:fldCharType="separate"/>
      </w:r>
      <w:r w:rsidR="009E153A">
        <w:rPr>
          <w:b/>
          <w:bCs w:val="0"/>
          <w:noProof/>
          <w:lang w:val="en-GB"/>
        </w:rPr>
        <w:t>Error! Use the Home tab to apply Überschrift 1 to the text that you want to appear here.</w:t>
      </w:r>
      <w:r w:rsidR="001F2646">
        <w:rPr>
          <w:noProof/>
        </w:rPr>
        <w:fldChar w:fldCharType="end"/>
      </w:r>
      <w:r w:rsidRPr="00EC3238">
        <w:rPr>
          <w:lang w:val="en-US"/>
        </w:rPr>
        <w:t>.</w:t>
      </w:r>
      <w:r w:rsidR="001F2646">
        <w:rPr>
          <w:noProof/>
        </w:rPr>
        <w:fldChar w:fldCharType="begin"/>
      </w:r>
      <w:r w:rsidR="001F2646" w:rsidRPr="00EC3238">
        <w:rPr>
          <w:noProof/>
          <w:lang w:val="en-US"/>
        </w:rPr>
        <w:instrText xml:space="preserve"> SEQ Tabelle \s1 \* MERGEFORMAT </w:instrText>
      </w:r>
      <w:r w:rsidR="001F2646">
        <w:rPr>
          <w:noProof/>
        </w:rPr>
        <w:fldChar w:fldCharType="separate"/>
      </w:r>
      <w:r w:rsidR="009E153A" w:rsidRPr="009E153A">
        <w:rPr>
          <w:noProof/>
        </w:rPr>
        <w:t>1</w:t>
      </w:r>
      <w:r w:rsidR="001F2646">
        <w:rPr>
          <w:noProof/>
        </w:rPr>
        <w:fldChar w:fldCharType="end"/>
      </w:r>
      <w:r>
        <w:t xml:space="preserve">: </w:t>
      </w:r>
      <w:r>
        <w:tab/>
        <w:t>Beispieltabelle 1</w:t>
      </w:r>
    </w:p>
    <w:tbl>
      <w:tblPr>
        <w:tblStyle w:val="Standardtabelle"/>
        <w:tblW w:w="0" w:type="auto"/>
        <w:jc w:val="center"/>
        <w:tblLook w:val="04A0" w:firstRow="1" w:lastRow="0" w:firstColumn="1" w:lastColumn="0" w:noHBand="0" w:noVBand="1"/>
      </w:tblPr>
      <w:tblGrid>
        <w:gridCol w:w="3379"/>
        <w:gridCol w:w="3380"/>
      </w:tblGrid>
      <w:tr w:rsidR="00BA3E16" w:rsidRPr="00D601D6" w14:paraId="2B43BA7A" w14:textId="77777777" w:rsidTr="003229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9" w:type="dxa"/>
          </w:tcPr>
          <w:p w14:paraId="12E519A6" w14:textId="77777777" w:rsidR="00BA3E16" w:rsidRPr="00D601D6" w:rsidRDefault="00BA3E16" w:rsidP="00D601D6">
            <w:pPr>
              <w:pStyle w:val="Tabelle"/>
            </w:pPr>
            <w:r w:rsidRPr="00D601D6">
              <w:t>Vorteile</w:t>
            </w:r>
          </w:p>
        </w:tc>
        <w:tc>
          <w:tcPr>
            <w:tcW w:w="3380" w:type="dxa"/>
          </w:tcPr>
          <w:p w14:paraId="7A15A40F" w14:textId="77777777" w:rsidR="00BA3E16" w:rsidRPr="00D601D6" w:rsidRDefault="00BA3E16" w:rsidP="00D601D6">
            <w:pPr>
              <w:pStyle w:val="Tabelle"/>
              <w:cnfStyle w:val="100000000000" w:firstRow="1" w:lastRow="0" w:firstColumn="0" w:lastColumn="0" w:oddVBand="0" w:evenVBand="0" w:oddHBand="0" w:evenHBand="0" w:firstRowFirstColumn="0" w:firstRowLastColumn="0" w:lastRowFirstColumn="0" w:lastRowLastColumn="0"/>
            </w:pPr>
            <w:r w:rsidRPr="00D601D6">
              <w:t>Nachteile</w:t>
            </w:r>
          </w:p>
        </w:tc>
      </w:tr>
      <w:tr w:rsidR="00BA3E16" w:rsidRPr="00D601D6" w14:paraId="0C9CFBA0" w14:textId="77777777" w:rsidTr="00322998">
        <w:trPr>
          <w:jc w:val="center"/>
        </w:trPr>
        <w:tc>
          <w:tcPr>
            <w:cnfStyle w:val="001000000000" w:firstRow="0" w:lastRow="0" w:firstColumn="1" w:lastColumn="0" w:oddVBand="0" w:evenVBand="0" w:oddHBand="0" w:evenHBand="0" w:firstRowFirstColumn="0" w:firstRowLastColumn="0" w:lastRowFirstColumn="0" w:lastRowLastColumn="0"/>
            <w:tcW w:w="3379" w:type="dxa"/>
          </w:tcPr>
          <w:p w14:paraId="6055AADE" w14:textId="77777777" w:rsidR="00BA3E16" w:rsidRPr="00D601D6" w:rsidRDefault="00BA3E16" w:rsidP="00D601D6">
            <w:pPr>
              <w:pStyle w:val="Tabelle"/>
            </w:pPr>
          </w:p>
        </w:tc>
        <w:tc>
          <w:tcPr>
            <w:tcW w:w="3380" w:type="dxa"/>
          </w:tcPr>
          <w:p w14:paraId="5188EA9A" w14:textId="77777777" w:rsidR="00BA3E16" w:rsidRPr="00D601D6" w:rsidRDefault="00BA3E16" w:rsidP="00D601D6">
            <w:pPr>
              <w:pStyle w:val="Tabelle"/>
              <w:cnfStyle w:val="000000000000" w:firstRow="0" w:lastRow="0" w:firstColumn="0" w:lastColumn="0" w:oddVBand="0" w:evenVBand="0" w:oddHBand="0" w:evenHBand="0" w:firstRowFirstColumn="0" w:firstRowLastColumn="0" w:lastRowFirstColumn="0" w:lastRowLastColumn="0"/>
            </w:pPr>
          </w:p>
        </w:tc>
      </w:tr>
      <w:tr w:rsidR="00BA3E16" w:rsidRPr="00D601D6" w14:paraId="485772A3" w14:textId="77777777" w:rsidTr="00322998">
        <w:trPr>
          <w:jc w:val="center"/>
        </w:trPr>
        <w:tc>
          <w:tcPr>
            <w:cnfStyle w:val="001000000000" w:firstRow="0" w:lastRow="0" w:firstColumn="1" w:lastColumn="0" w:oddVBand="0" w:evenVBand="0" w:oddHBand="0" w:evenHBand="0" w:firstRowFirstColumn="0" w:firstRowLastColumn="0" w:lastRowFirstColumn="0" w:lastRowLastColumn="0"/>
            <w:tcW w:w="3379" w:type="dxa"/>
          </w:tcPr>
          <w:p w14:paraId="7D6DEF41" w14:textId="77777777" w:rsidR="00BA3E16" w:rsidRPr="00D601D6" w:rsidRDefault="00BA3E16" w:rsidP="00D601D6">
            <w:pPr>
              <w:pStyle w:val="Tabelle"/>
            </w:pPr>
          </w:p>
        </w:tc>
        <w:tc>
          <w:tcPr>
            <w:tcW w:w="3380" w:type="dxa"/>
          </w:tcPr>
          <w:p w14:paraId="7D809169" w14:textId="77777777" w:rsidR="00BA3E16" w:rsidRPr="00D601D6" w:rsidRDefault="00BA3E16" w:rsidP="00D601D6">
            <w:pPr>
              <w:pStyle w:val="Tabelle"/>
              <w:cnfStyle w:val="000000000000" w:firstRow="0" w:lastRow="0" w:firstColumn="0" w:lastColumn="0" w:oddVBand="0" w:evenVBand="0" w:oddHBand="0" w:evenHBand="0" w:firstRowFirstColumn="0" w:firstRowLastColumn="0" w:lastRowFirstColumn="0" w:lastRowLastColumn="0"/>
            </w:pPr>
          </w:p>
        </w:tc>
      </w:tr>
    </w:tbl>
    <w:p w14:paraId="5DD5BD0A" w14:textId="77777777" w:rsidR="008D2780" w:rsidRDefault="008D2780" w:rsidP="00D601D6">
      <w:pPr>
        <w:pStyle w:val="Tabelle"/>
      </w:pPr>
    </w:p>
    <w:p w14:paraId="6BC22310" w14:textId="6C03B7CD" w:rsidR="00BA3E16" w:rsidRDefault="00BA3E16" w:rsidP="00BA3E16">
      <w:pPr>
        <w:pStyle w:val="Tabellenbeschriftung"/>
      </w:pPr>
      <w:proofErr w:type="spellStart"/>
      <w:r w:rsidRPr="00EC3238">
        <w:rPr>
          <w:lang w:val="en-US"/>
        </w:rPr>
        <w:t>Tabelle</w:t>
      </w:r>
      <w:proofErr w:type="spellEnd"/>
      <w:r w:rsidR="003610CC" w:rsidRPr="00EC3238">
        <w:rPr>
          <w:lang w:val="en-US"/>
        </w:rPr>
        <w:t> </w:t>
      </w:r>
      <w:r w:rsidR="001F2646">
        <w:rPr>
          <w:noProof/>
        </w:rPr>
        <w:fldChar w:fldCharType="begin"/>
      </w:r>
      <w:r w:rsidR="001F2646" w:rsidRPr="00EC3238">
        <w:rPr>
          <w:noProof/>
          <w:lang w:val="en-US"/>
        </w:rPr>
        <w:instrText xml:space="preserve"> STYLEREF "Überschrift 1" \n  \* MERGEFORMAT </w:instrText>
      </w:r>
      <w:r w:rsidR="001F2646">
        <w:rPr>
          <w:noProof/>
        </w:rPr>
        <w:fldChar w:fldCharType="separate"/>
      </w:r>
      <w:r w:rsidR="009E153A">
        <w:rPr>
          <w:b/>
          <w:bCs/>
          <w:noProof/>
          <w:lang w:val="en-GB"/>
        </w:rPr>
        <w:t>Error! Use the Home tab to apply Überschrift 1 to the text that you want to appear here.</w:t>
      </w:r>
      <w:r w:rsidR="001F2646">
        <w:rPr>
          <w:noProof/>
        </w:rPr>
        <w:fldChar w:fldCharType="end"/>
      </w:r>
      <w:r w:rsidRPr="00EC3238">
        <w:rPr>
          <w:lang w:val="en-US"/>
        </w:rPr>
        <w:t>.</w:t>
      </w:r>
      <w:r w:rsidR="001F2646">
        <w:rPr>
          <w:noProof/>
        </w:rPr>
        <w:fldChar w:fldCharType="begin"/>
      </w:r>
      <w:r w:rsidR="001F2646" w:rsidRPr="00EC3238">
        <w:rPr>
          <w:noProof/>
          <w:lang w:val="en-US"/>
        </w:rPr>
        <w:instrText xml:space="preserve"> SEQ Tabelle \s1 \* MERGEFORMAT </w:instrText>
      </w:r>
      <w:r w:rsidR="001F2646">
        <w:rPr>
          <w:noProof/>
        </w:rPr>
        <w:fldChar w:fldCharType="separate"/>
      </w:r>
      <w:r w:rsidR="009E153A" w:rsidRPr="009E153A">
        <w:rPr>
          <w:noProof/>
        </w:rPr>
        <w:t>2</w:t>
      </w:r>
      <w:r w:rsidR="001F2646">
        <w:rPr>
          <w:noProof/>
        </w:rPr>
        <w:fldChar w:fldCharType="end"/>
      </w:r>
      <w:r>
        <w:t>:</w:t>
      </w:r>
      <w:r>
        <w:tab/>
        <w:t>Beispieltabelle 2</w:t>
      </w:r>
    </w:p>
    <w:tbl>
      <w:tblPr>
        <w:tblW w:w="7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736"/>
        <w:gridCol w:w="1276"/>
        <w:gridCol w:w="709"/>
        <w:gridCol w:w="1842"/>
        <w:gridCol w:w="1560"/>
      </w:tblGrid>
      <w:tr w:rsidR="00322998" w:rsidRPr="007D7A70" w14:paraId="0A171B88" w14:textId="77777777" w:rsidTr="00322998">
        <w:trPr>
          <w:cantSplit/>
          <w:jc w:val="center"/>
        </w:trPr>
        <w:tc>
          <w:tcPr>
            <w:tcW w:w="1736" w:type="dxa"/>
            <w:tcBorders>
              <w:bottom w:val="single" w:sz="4" w:space="0" w:color="auto"/>
            </w:tcBorders>
            <w:shd w:val="clear" w:color="auto" w:fill="BFCDED"/>
            <w:vAlign w:val="center"/>
          </w:tcPr>
          <w:p w14:paraId="11C81560" w14:textId="77777777" w:rsidR="00322998" w:rsidRPr="007D7A70" w:rsidRDefault="00322998" w:rsidP="007D7A70">
            <w:pPr>
              <w:pStyle w:val="Tabelle"/>
              <w:rPr>
                <w:b/>
              </w:rPr>
            </w:pPr>
            <w:r>
              <w:rPr>
                <w:b/>
              </w:rPr>
              <w:t>Art des Formschlusses</w:t>
            </w:r>
          </w:p>
        </w:tc>
        <w:tc>
          <w:tcPr>
            <w:tcW w:w="1985" w:type="dxa"/>
            <w:gridSpan w:val="2"/>
            <w:tcBorders>
              <w:bottom w:val="single" w:sz="4" w:space="0" w:color="auto"/>
            </w:tcBorders>
            <w:shd w:val="clear" w:color="auto" w:fill="BFCDED"/>
            <w:vAlign w:val="center"/>
          </w:tcPr>
          <w:p w14:paraId="43E8C164" w14:textId="77777777" w:rsidR="00322998" w:rsidRPr="007D7A70" w:rsidRDefault="00322998" w:rsidP="007D7A70">
            <w:pPr>
              <w:pStyle w:val="Tabelle"/>
              <w:rPr>
                <w:b/>
              </w:rPr>
            </w:pPr>
            <w:r>
              <w:rPr>
                <w:b/>
              </w:rPr>
              <w:t>Bezeichnung und Skizze</w:t>
            </w:r>
          </w:p>
        </w:tc>
        <w:tc>
          <w:tcPr>
            <w:tcW w:w="1842" w:type="dxa"/>
            <w:tcBorders>
              <w:bottom w:val="single" w:sz="4" w:space="0" w:color="auto"/>
            </w:tcBorders>
            <w:shd w:val="clear" w:color="auto" w:fill="BFCDED"/>
            <w:vAlign w:val="center"/>
          </w:tcPr>
          <w:p w14:paraId="534FF809" w14:textId="77777777" w:rsidR="00322998" w:rsidRPr="007D7A70" w:rsidRDefault="00322998" w:rsidP="007D7A70">
            <w:pPr>
              <w:pStyle w:val="Tabelle"/>
              <w:rPr>
                <w:b/>
              </w:rPr>
            </w:pPr>
            <w:r>
              <w:rPr>
                <w:b/>
              </w:rPr>
              <w:t>Axial verschiebbar unter Last</w:t>
            </w:r>
          </w:p>
        </w:tc>
        <w:tc>
          <w:tcPr>
            <w:tcW w:w="1560" w:type="dxa"/>
            <w:tcBorders>
              <w:bottom w:val="single" w:sz="4" w:space="0" w:color="auto"/>
            </w:tcBorders>
            <w:shd w:val="clear" w:color="auto" w:fill="BFCDED"/>
            <w:vAlign w:val="center"/>
          </w:tcPr>
          <w:p w14:paraId="3DEB61E3" w14:textId="77777777" w:rsidR="00322998" w:rsidRPr="007D7A70" w:rsidRDefault="00322998" w:rsidP="007D7A70">
            <w:pPr>
              <w:pStyle w:val="Tabelle"/>
              <w:rPr>
                <w:b/>
              </w:rPr>
            </w:pPr>
            <w:r>
              <w:rPr>
                <w:b/>
              </w:rPr>
              <w:t>Durchmesserbereich in mm</w:t>
            </w:r>
          </w:p>
        </w:tc>
      </w:tr>
      <w:tr w:rsidR="00322998" w:rsidRPr="007D7A70" w14:paraId="38C01F8A" w14:textId="77777777" w:rsidTr="00322998">
        <w:trPr>
          <w:cantSplit/>
          <w:jc w:val="center"/>
        </w:trPr>
        <w:tc>
          <w:tcPr>
            <w:tcW w:w="1736" w:type="dxa"/>
            <w:vMerge w:val="restart"/>
            <w:shd w:val="clear" w:color="auto" w:fill="DCE4F5"/>
            <w:vAlign w:val="center"/>
          </w:tcPr>
          <w:p w14:paraId="3387F09F" w14:textId="77777777" w:rsidR="00322998" w:rsidRPr="007D7A70" w:rsidRDefault="00322998" w:rsidP="00B240B9">
            <w:pPr>
              <w:pStyle w:val="Tabelle"/>
              <w:rPr>
                <w:b/>
              </w:rPr>
            </w:pPr>
            <w:r w:rsidRPr="007D7A70">
              <w:rPr>
                <w:b/>
              </w:rPr>
              <w:t>Unmittelbar</w:t>
            </w:r>
          </w:p>
        </w:tc>
        <w:tc>
          <w:tcPr>
            <w:tcW w:w="1276" w:type="dxa"/>
            <w:shd w:val="clear" w:color="auto" w:fill="DCE4F5"/>
            <w:vAlign w:val="center"/>
          </w:tcPr>
          <w:p w14:paraId="0126D0CB" w14:textId="77777777" w:rsidR="00322998" w:rsidRPr="007D7A70" w:rsidRDefault="00322998" w:rsidP="007D7A70">
            <w:pPr>
              <w:pStyle w:val="Tabelle"/>
            </w:pPr>
            <w:r w:rsidRPr="007D7A70">
              <w:t>Keilwelle</w:t>
            </w:r>
          </w:p>
        </w:tc>
        <w:tc>
          <w:tcPr>
            <w:tcW w:w="709" w:type="dxa"/>
            <w:vAlign w:val="center"/>
          </w:tcPr>
          <w:p w14:paraId="4924A4BB" w14:textId="77777777" w:rsidR="00322998" w:rsidRPr="007D7A70" w:rsidRDefault="00322998" w:rsidP="007D7A70">
            <w:pPr>
              <w:pStyle w:val="Tabelle"/>
            </w:pPr>
            <w:r w:rsidRPr="007D7A70">
              <w:object w:dxaOrig="583" w:dyaOrig="561" w14:anchorId="6818B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7.75pt" o:ole="">
                  <v:imagedata r:id="rId21" o:title=""/>
                </v:shape>
                <o:OLEObject Type="Embed" ProgID="CorelPhotoPaint.Image.9" ShapeID="_x0000_i1025" DrawAspect="Content" ObjectID="_1808207519" r:id="rId22"/>
              </w:object>
            </w:r>
          </w:p>
        </w:tc>
        <w:tc>
          <w:tcPr>
            <w:tcW w:w="1842" w:type="dxa"/>
            <w:vAlign w:val="center"/>
          </w:tcPr>
          <w:p w14:paraId="1DD0817D" w14:textId="77777777" w:rsidR="00322998" w:rsidRPr="007D7A70" w:rsidRDefault="00322998" w:rsidP="00322998">
            <w:pPr>
              <w:pStyle w:val="Tabelle"/>
              <w:jc w:val="center"/>
            </w:pPr>
            <w:r>
              <w:t>Gut</w:t>
            </w:r>
          </w:p>
        </w:tc>
        <w:tc>
          <w:tcPr>
            <w:tcW w:w="1560" w:type="dxa"/>
            <w:vAlign w:val="center"/>
          </w:tcPr>
          <w:p w14:paraId="63045866" w14:textId="77777777" w:rsidR="00322998" w:rsidRPr="007D7A70" w:rsidRDefault="00322998" w:rsidP="00322998">
            <w:pPr>
              <w:pStyle w:val="Tabelle"/>
              <w:jc w:val="center"/>
            </w:pPr>
            <w:r>
              <w:t>14-125</w:t>
            </w:r>
          </w:p>
        </w:tc>
      </w:tr>
      <w:tr w:rsidR="00322998" w:rsidRPr="007D7A70" w14:paraId="6CFC15F7" w14:textId="77777777" w:rsidTr="00322998">
        <w:trPr>
          <w:cantSplit/>
          <w:jc w:val="center"/>
        </w:trPr>
        <w:tc>
          <w:tcPr>
            <w:tcW w:w="1736" w:type="dxa"/>
            <w:vMerge/>
            <w:shd w:val="clear" w:color="auto" w:fill="DCE4F5"/>
            <w:vAlign w:val="center"/>
          </w:tcPr>
          <w:p w14:paraId="3D86CCD8" w14:textId="77777777" w:rsidR="00322998" w:rsidRPr="007D7A70" w:rsidRDefault="00322998" w:rsidP="007D7A70">
            <w:pPr>
              <w:pStyle w:val="Tabelle"/>
            </w:pPr>
          </w:p>
        </w:tc>
        <w:tc>
          <w:tcPr>
            <w:tcW w:w="1276" w:type="dxa"/>
            <w:shd w:val="clear" w:color="auto" w:fill="DCE4F5"/>
            <w:vAlign w:val="center"/>
          </w:tcPr>
          <w:p w14:paraId="776D60E5" w14:textId="77777777" w:rsidR="00322998" w:rsidRPr="007D7A70" w:rsidRDefault="00322998" w:rsidP="007D7A70">
            <w:pPr>
              <w:pStyle w:val="Tabelle"/>
            </w:pPr>
            <w:r>
              <w:t>Kerb</w:t>
            </w:r>
            <w:r w:rsidRPr="007D7A70">
              <w:t>zahnwelle</w:t>
            </w:r>
          </w:p>
        </w:tc>
        <w:tc>
          <w:tcPr>
            <w:tcW w:w="709" w:type="dxa"/>
            <w:vAlign w:val="center"/>
          </w:tcPr>
          <w:p w14:paraId="3A2B16A5" w14:textId="77777777" w:rsidR="00322998" w:rsidRPr="007D7A70" w:rsidRDefault="00322998" w:rsidP="007D7A70">
            <w:pPr>
              <w:pStyle w:val="Tabelle"/>
            </w:pPr>
            <w:r w:rsidRPr="007D7A70">
              <w:object w:dxaOrig="633" w:dyaOrig="569" w14:anchorId="1804971A">
                <v:shape id="_x0000_i1026" type="#_x0000_t75" style="width:27.75pt;height:26.25pt" o:ole="">
                  <v:imagedata r:id="rId23" o:title=""/>
                </v:shape>
                <o:OLEObject Type="Embed" ProgID="CorelPhotoPaint.Image.9" ShapeID="_x0000_i1026" DrawAspect="Content" ObjectID="_1808207520" r:id="rId24"/>
              </w:object>
            </w:r>
          </w:p>
        </w:tc>
        <w:tc>
          <w:tcPr>
            <w:tcW w:w="1842" w:type="dxa"/>
            <w:vAlign w:val="center"/>
          </w:tcPr>
          <w:p w14:paraId="22108FAF" w14:textId="77777777" w:rsidR="00322998" w:rsidRPr="007D7A70" w:rsidRDefault="00322998" w:rsidP="00322998">
            <w:pPr>
              <w:pStyle w:val="Tabelle"/>
              <w:jc w:val="center"/>
            </w:pPr>
            <w:r>
              <w:t>bedingt</w:t>
            </w:r>
          </w:p>
        </w:tc>
        <w:tc>
          <w:tcPr>
            <w:tcW w:w="1560" w:type="dxa"/>
            <w:vAlign w:val="center"/>
          </w:tcPr>
          <w:p w14:paraId="7064FAF2" w14:textId="77777777" w:rsidR="00322998" w:rsidRPr="007D7A70" w:rsidRDefault="00322998" w:rsidP="00322998">
            <w:pPr>
              <w:pStyle w:val="Tabelle"/>
              <w:jc w:val="center"/>
            </w:pPr>
            <w:r>
              <w:t>8-125</w:t>
            </w:r>
          </w:p>
        </w:tc>
      </w:tr>
      <w:tr w:rsidR="00322998" w:rsidRPr="007D7A70" w14:paraId="60E00B03" w14:textId="77777777" w:rsidTr="00322998">
        <w:trPr>
          <w:cantSplit/>
          <w:jc w:val="center"/>
        </w:trPr>
        <w:tc>
          <w:tcPr>
            <w:tcW w:w="1736" w:type="dxa"/>
            <w:vMerge/>
            <w:shd w:val="clear" w:color="auto" w:fill="DCE4F5"/>
            <w:vAlign w:val="center"/>
          </w:tcPr>
          <w:p w14:paraId="1DE38EE8" w14:textId="77777777" w:rsidR="00322998" w:rsidRPr="007D7A70" w:rsidRDefault="00322998" w:rsidP="007D7A70">
            <w:pPr>
              <w:pStyle w:val="Tabelle"/>
            </w:pPr>
          </w:p>
        </w:tc>
        <w:tc>
          <w:tcPr>
            <w:tcW w:w="1276" w:type="dxa"/>
            <w:shd w:val="clear" w:color="auto" w:fill="DCE4F5"/>
            <w:vAlign w:val="center"/>
          </w:tcPr>
          <w:p w14:paraId="3DEE1C98" w14:textId="77777777" w:rsidR="00322998" w:rsidRPr="007D7A70" w:rsidRDefault="00322998" w:rsidP="007D7A70">
            <w:pPr>
              <w:pStyle w:val="Tabelle"/>
            </w:pPr>
            <w:r w:rsidRPr="007D7A70">
              <w:t>Evolventen-profilwelle</w:t>
            </w:r>
          </w:p>
        </w:tc>
        <w:tc>
          <w:tcPr>
            <w:tcW w:w="709" w:type="dxa"/>
            <w:vAlign w:val="center"/>
          </w:tcPr>
          <w:p w14:paraId="72CBC38A" w14:textId="77777777" w:rsidR="00322998" w:rsidRPr="007D7A70" w:rsidRDefault="00322998" w:rsidP="007D7A70">
            <w:pPr>
              <w:pStyle w:val="Tabelle"/>
            </w:pPr>
            <w:r w:rsidRPr="007D7A70">
              <w:object w:dxaOrig="575" w:dyaOrig="547" w14:anchorId="03258C0D">
                <v:shape id="_x0000_i1027" type="#_x0000_t75" style="width:27.75pt;height:26.25pt" o:ole="">
                  <v:imagedata r:id="rId25" o:title=""/>
                </v:shape>
                <o:OLEObject Type="Embed" ProgID="CorelPhotoPaint.Image.9" ShapeID="_x0000_i1027" DrawAspect="Content" ObjectID="_1808207521" r:id="rId26"/>
              </w:object>
            </w:r>
          </w:p>
        </w:tc>
        <w:tc>
          <w:tcPr>
            <w:tcW w:w="1842" w:type="dxa"/>
            <w:vAlign w:val="center"/>
          </w:tcPr>
          <w:p w14:paraId="0E197A8C" w14:textId="77777777" w:rsidR="00322998" w:rsidRPr="007D7A70" w:rsidRDefault="00322998" w:rsidP="00322998">
            <w:pPr>
              <w:pStyle w:val="Tabelle"/>
              <w:jc w:val="center"/>
            </w:pPr>
            <w:r>
              <w:t>gut</w:t>
            </w:r>
          </w:p>
        </w:tc>
        <w:tc>
          <w:tcPr>
            <w:tcW w:w="1560" w:type="dxa"/>
            <w:vAlign w:val="center"/>
          </w:tcPr>
          <w:p w14:paraId="027F189E" w14:textId="77777777" w:rsidR="00322998" w:rsidRPr="007D7A70" w:rsidRDefault="00322998" w:rsidP="00322998">
            <w:pPr>
              <w:pStyle w:val="Tabelle"/>
              <w:jc w:val="center"/>
            </w:pPr>
            <w:r>
              <w:t>6-500</w:t>
            </w:r>
          </w:p>
        </w:tc>
      </w:tr>
    </w:tbl>
    <w:p w14:paraId="0E1352FA" w14:textId="77777777" w:rsidR="00BA3E16" w:rsidRDefault="00BA3E16" w:rsidP="00FF628C">
      <w:pPr>
        <w:pStyle w:val="Heading2"/>
      </w:pPr>
      <w:bookmarkStart w:id="6" w:name="_Toc197594756"/>
      <w:r>
        <w:t>Formatvorlage Bild</w:t>
      </w:r>
      <w:bookmarkEnd w:id="6"/>
    </w:p>
    <w:p w14:paraId="166305FB" w14:textId="19D21365" w:rsidR="00BA3E16" w:rsidRPr="00EC3238" w:rsidRDefault="00BA3E16" w:rsidP="00BA3E16">
      <w:pPr>
        <w:rPr>
          <w:lang w:val="en-US"/>
        </w:rPr>
      </w:pPr>
      <w:r>
        <w:t>Jedes Bild wird zentriert angeordnet (Formatvorlage Bild) und durch eine Beschriftung „Bild </w:t>
      </w:r>
      <w:proofErr w:type="spellStart"/>
      <w:r>
        <w:t>x.x</w:t>
      </w:r>
      <w:proofErr w:type="spellEnd"/>
      <w:r>
        <w:t>:“ linksbündig unterhalb erläutert (Formatvorlage Bildbeschriftung). Die Bildbeschriftung wird ebenfalls über das Makro eingefügt!</w:t>
      </w:r>
      <w:r w:rsidR="003860F1">
        <w:t xml:space="preserve"> Auf jedes Bild muss im Text mindestens einmal verwiesen werden. Der Verweis erfolgt durch „Querverweis einfügen“ -&gt; „Bild“ (Verweisen auf „Nur Kategorie und Nummer“) -&gt; Bild auswählen (z. B. </w:t>
      </w:r>
      <w:r w:rsidR="003860F1">
        <w:fldChar w:fldCharType="begin"/>
      </w:r>
      <w:r w:rsidR="003860F1">
        <w:instrText xml:space="preserve"> REF _Ref372543989 \h </w:instrText>
      </w:r>
      <w:r w:rsidR="003860F1">
        <w:fldChar w:fldCharType="separate"/>
      </w:r>
      <w:r w:rsidR="009E153A" w:rsidRPr="00EC3238">
        <w:rPr>
          <w:lang w:val="en-US"/>
        </w:rPr>
        <w:t>Bild </w:t>
      </w:r>
      <w:r w:rsidR="009E153A">
        <w:rPr>
          <w:b/>
          <w:bCs/>
          <w:noProof/>
          <w:lang w:val="en-GB"/>
        </w:rPr>
        <w:t xml:space="preserve">Error! Use the Home tab to apply Überschrift 1 to the text that you want to appear </w:t>
      </w:r>
      <w:proofErr w:type="gramStart"/>
      <w:r w:rsidR="009E153A">
        <w:rPr>
          <w:b/>
          <w:bCs/>
          <w:noProof/>
          <w:lang w:val="en-GB"/>
        </w:rPr>
        <w:t>here.</w:t>
      </w:r>
      <w:r w:rsidR="009E153A" w:rsidRPr="00EC3238">
        <w:rPr>
          <w:lang w:val="en-US"/>
        </w:rPr>
        <w:t>.</w:t>
      </w:r>
      <w:proofErr w:type="gramEnd"/>
      <w:r w:rsidR="009E153A" w:rsidRPr="009E153A">
        <w:rPr>
          <w:noProof/>
          <w:lang w:val="en-US"/>
        </w:rPr>
        <w:t>1</w:t>
      </w:r>
      <w:r w:rsidR="003860F1">
        <w:fldChar w:fldCharType="end"/>
      </w:r>
      <w:r w:rsidR="003860F1" w:rsidRPr="00EC3238">
        <w:rPr>
          <w:lang w:val="en-US"/>
        </w:rPr>
        <w:t>).</w:t>
      </w:r>
    </w:p>
    <w:p w14:paraId="6FE93AC2" w14:textId="6FBD2518" w:rsidR="00BA3E16" w:rsidRDefault="00322998" w:rsidP="00BA3E16">
      <w:r>
        <w:t xml:space="preserve">Die </w:t>
      </w:r>
      <w:r w:rsidR="00BA3E16">
        <w:t xml:space="preserve">Bildbeschriftung hat ggf. einen Verweis auf die Quelle zu enthalten. Dieser wird als Bezug auf das Literaturverzeichnis eingefügt durch: </w:t>
      </w:r>
      <w:r w:rsidR="003860F1">
        <w:t>„</w:t>
      </w:r>
      <w:r w:rsidR="00BA3E16">
        <w:t>Querverweis einfügen</w:t>
      </w:r>
      <w:r w:rsidR="003860F1">
        <w:t>“</w:t>
      </w:r>
      <w:r w:rsidR="00BA3E16">
        <w:t xml:space="preserve"> -&gt; „Textmarke“ und „Absatznummer“ -&gt; Textmarke auswählen.</w:t>
      </w:r>
      <w:r>
        <w:t xml:space="preserve"> Wird ein Bild vollständig aus fremder Quelle übernommen so wird dies durch direkten Anschluss des Verweises verdeutlicht (siehe </w:t>
      </w:r>
      <w:r>
        <w:fldChar w:fldCharType="begin"/>
      </w:r>
      <w:r>
        <w:instrText xml:space="preserve"> REF _Ref372543989 \h </w:instrText>
      </w:r>
      <w:r>
        <w:fldChar w:fldCharType="separate"/>
      </w:r>
      <w:r w:rsidR="009E153A" w:rsidRPr="009E153A">
        <w:t>Bild </w:t>
      </w:r>
      <w:r w:rsidR="009E153A" w:rsidRPr="009E153A">
        <w:rPr>
          <w:b/>
          <w:bCs/>
          <w:noProof/>
        </w:rPr>
        <w:t xml:space="preserve">Error! Use the Home tab to apply Überschrift 1 to the text that you want to appear </w:t>
      </w:r>
      <w:proofErr w:type="gramStart"/>
      <w:r w:rsidR="009E153A" w:rsidRPr="009E153A">
        <w:rPr>
          <w:b/>
          <w:bCs/>
          <w:noProof/>
        </w:rPr>
        <w:t>here.</w:t>
      </w:r>
      <w:r w:rsidR="009E153A" w:rsidRPr="009E153A">
        <w:t>.</w:t>
      </w:r>
      <w:proofErr w:type="gramEnd"/>
      <w:r w:rsidR="009E153A" w:rsidRPr="009E153A">
        <w:rPr>
          <w:noProof/>
        </w:rPr>
        <w:t>1</w:t>
      </w:r>
      <w:r>
        <w:fldChar w:fldCharType="end"/>
      </w:r>
      <w:r>
        <w:t>), wird das Bild hingegen abgezeichnet so erf</w:t>
      </w:r>
      <w:r w:rsidR="00821904">
        <w:t>olgt die Bezeichnung mit „nach [</w:t>
      </w:r>
      <w:r>
        <w:t>Quelle</w:t>
      </w:r>
      <w:r w:rsidR="00821904">
        <w:t>]</w:t>
      </w:r>
      <w:r>
        <w:t>“.</w:t>
      </w:r>
    </w:p>
    <w:p w14:paraId="618016BE" w14:textId="77777777" w:rsidR="00BA3E16" w:rsidRDefault="00BA3E16" w:rsidP="00BA3E16">
      <w:r>
        <w:t>Die Bilder sind direkt in d</w:t>
      </w:r>
      <w:r w:rsidR="00322998">
        <w:t>er</w:t>
      </w:r>
      <w:r>
        <w:t xml:space="preserve"> Word Datei abzulegen und nicht zu verknüpfen! Dazu beim Einfügen von selbst erstellten Zeichnungen aus </w:t>
      </w:r>
      <w:r w:rsidR="00322998">
        <w:t>Microsoft</w:t>
      </w:r>
      <w:r w:rsidR="00322998" w:rsidRPr="00B240B9">
        <w:rPr>
          <w:vertAlign w:val="superscript"/>
        </w:rPr>
        <w:t>®</w:t>
      </w:r>
      <w:r w:rsidR="00322998">
        <w:t xml:space="preserve"> Office </w:t>
      </w:r>
      <w:proofErr w:type="spellStart"/>
      <w:r>
        <w:t>Powerpoint</w:t>
      </w:r>
      <w:proofErr w:type="spellEnd"/>
      <w:r>
        <w:t xml:space="preserve"> </w:t>
      </w:r>
      <w:r>
        <w:lastRenderedPageBreak/>
        <w:t>beachten: Einfügen über „Inhalte einfügen“</w:t>
      </w:r>
      <w:r w:rsidR="00CC3274">
        <w:t xml:space="preserve"> (</w:t>
      </w:r>
      <w:proofErr w:type="spellStart"/>
      <w:r w:rsidR="00CC3274">
        <w:t>Strg+Alt+V</w:t>
      </w:r>
      <w:proofErr w:type="spellEnd"/>
      <w:r w:rsidR="00CC3274">
        <w:t>)</w:t>
      </w:r>
      <w:r w:rsidR="00B76E9E">
        <w:t> </w:t>
      </w:r>
      <w:r w:rsidR="00B76E9E">
        <w:rPr>
          <w:rFonts w:ascii="Cambria Math" w:hAnsi="Cambria Math"/>
        </w:rPr>
        <w:t>→</w:t>
      </w:r>
      <w:r w:rsidR="00B76E9E">
        <w:t> </w:t>
      </w:r>
      <w:r>
        <w:t>“Bild (erweiterte Metadatei)“</w:t>
      </w:r>
      <w:r w:rsidR="00B76E9E">
        <w:t xml:space="preserve"> oder durch vorheriges Abspeichern „Als Bild speichern“ (</w:t>
      </w:r>
      <w:proofErr w:type="spellStart"/>
      <w:r w:rsidR="00B76E9E">
        <w:t>emf</w:t>
      </w:r>
      <w:proofErr w:type="spellEnd"/>
      <w:r w:rsidR="00B76E9E">
        <w:t xml:space="preserve">) und anschließendes </w:t>
      </w:r>
      <w:r w:rsidR="00322998">
        <w:t>E</w:t>
      </w:r>
      <w:r w:rsidR="00B76E9E">
        <w:t>infügen</w:t>
      </w:r>
      <w:r>
        <w:t>. Zusätzlich sind alle Bilder als Originaldatei in einem zu</w:t>
      </w:r>
      <w:r w:rsidR="008D2780">
        <w:t>r</w:t>
      </w:r>
      <w:r>
        <w:t xml:space="preserve"> </w:t>
      </w:r>
      <w:r w:rsidR="008D2780">
        <w:t>Arbeit</w:t>
      </w:r>
      <w:r>
        <w:t xml:space="preserve"> gehörigen Unterordner abzulegen (d. h. auch alle </w:t>
      </w:r>
      <w:proofErr w:type="spellStart"/>
      <w:r>
        <w:t>ppt</w:t>
      </w:r>
      <w:proofErr w:type="spellEnd"/>
      <w:r>
        <w:t>-Folien).</w:t>
      </w:r>
    </w:p>
    <w:p w14:paraId="09F55104" w14:textId="77777777" w:rsidR="00BA3E16" w:rsidRDefault="00BA3E16" w:rsidP="003610CC">
      <w:pPr>
        <w:pStyle w:val="Bild"/>
      </w:pPr>
      <w:r>
        <w:rPr>
          <w:noProof/>
          <w:lang w:eastAsia="de-DE" w:bidi="ar-SA"/>
        </w:rPr>
        <w:drawing>
          <wp:inline distT="0" distB="0" distL="0" distR="0" wp14:anchorId="527A8CC3" wp14:editId="4276FDF7">
            <wp:extent cx="1591705" cy="1422603"/>
            <wp:effectExtent l="0" t="0" r="8890" b="6350"/>
            <wp:docPr id="2" name="Pengu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7">
                      <a:extLst>
                        <a:ext uri="{28A0092B-C50C-407E-A947-70E740481C1C}">
                          <a14:useLocalDpi xmlns:a14="http://schemas.microsoft.com/office/drawing/2010/main" val="0"/>
                        </a:ext>
                      </a:extLst>
                    </a:blip>
                    <a:stretch>
                      <a:fillRect/>
                    </a:stretch>
                  </pic:blipFill>
                  <pic:spPr>
                    <a:xfrm>
                      <a:off x="0" y="0"/>
                      <a:ext cx="1591705" cy="1422603"/>
                    </a:xfrm>
                    <a:prstGeom prst="rect">
                      <a:avLst/>
                    </a:prstGeom>
                  </pic:spPr>
                </pic:pic>
              </a:graphicData>
            </a:graphic>
          </wp:inline>
        </w:drawing>
      </w:r>
    </w:p>
    <w:p w14:paraId="2331BFB3" w14:textId="3B955B65" w:rsidR="00BA3E16" w:rsidRDefault="00BA3E16" w:rsidP="00BA3E16">
      <w:pPr>
        <w:pStyle w:val="Bildbeschriftung"/>
      </w:pPr>
      <w:bookmarkStart w:id="7" w:name="_Ref372543989"/>
      <w:r w:rsidRPr="00EC3238">
        <w:rPr>
          <w:lang w:val="en-US"/>
        </w:rPr>
        <w:t>Bild</w:t>
      </w:r>
      <w:r w:rsidR="003610CC" w:rsidRPr="00EC3238">
        <w:rPr>
          <w:lang w:val="en-US"/>
        </w:rPr>
        <w:t> </w:t>
      </w:r>
      <w:r w:rsidR="001F2646">
        <w:rPr>
          <w:noProof/>
        </w:rPr>
        <w:fldChar w:fldCharType="begin"/>
      </w:r>
      <w:r w:rsidR="001F2646" w:rsidRPr="00EC3238">
        <w:rPr>
          <w:noProof/>
          <w:lang w:val="en-US"/>
        </w:rPr>
        <w:instrText xml:space="preserve"> STYLEREF "Überschrift 1" \n  \* MERGEFORMAT </w:instrText>
      </w:r>
      <w:r w:rsidR="001F2646">
        <w:rPr>
          <w:noProof/>
        </w:rPr>
        <w:fldChar w:fldCharType="separate"/>
      </w:r>
      <w:r w:rsidR="009E153A">
        <w:rPr>
          <w:b/>
          <w:bCs/>
          <w:noProof/>
          <w:lang w:val="en-GB"/>
        </w:rPr>
        <w:t>Error! Use the Home tab to apply Überschrift 1 to the text that you want to appear here.</w:t>
      </w:r>
      <w:r w:rsidR="001F2646">
        <w:rPr>
          <w:noProof/>
        </w:rPr>
        <w:fldChar w:fldCharType="end"/>
      </w:r>
      <w:r w:rsidRPr="00EC3238">
        <w:rPr>
          <w:lang w:val="en-US"/>
        </w:rPr>
        <w:t>.</w:t>
      </w:r>
      <w:r w:rsidR="001F2646">
        <w:rPr>
          <w:noProof/>
        </w:rPr>
        <w:fldChar w:fldCharType="begin"/>
      </w:r>
      <w:r w:rsidR="001F2646" w:rsidRPr="00EC3238">
        <w:rPr>
          <w:noProof/>
          <w:lang w:val="en-US"/>
        </w:rPr>
        <w:instrText xml:space="preserve"> SEQ Bild \s1 \* MERGEFORMAT </w:instrText>
      </w:r>
      <w:r w:rsidR="001F2646">
        <w:rPr>
          <w:noProof/>
        </w:rPr>
        <w:fldChar w:fldCharType="separate"/>
      </w:r>
      <w:r w:rsidR="009E153A" w:rsidRPr="009E153A">
        <w:rPr>
          <w:noProof/>
        </w:rPr>
        <w:t>1</w:t>
      </w:r>
      <w:r w:rsidR="001F2646">
        <w:rPr>
          <w:noProof/>
        </w:rPr>
        <w:fldChar w:fldCharType="end"/>
      </w:r>
      <w:bookmarkEnd w:id="7"/>
      <w:r w:rsidR="003860F1">
        <w:t>:</w:t>
      </w:r>
      <w:r w:rsidR="003860F1">
        <w:tab/>
        <w:t>Tanzende Pinguine am Strand; die Bildunterschrift sollte so ausführlich sein, dass</w:t>
      </w:r>
      <w:r>
        <w:t xml:space="preserve"> </w:t>
      </w:r>
      <w:r w:rsidR="003860F1">
        <w:t xml:space="preserve">das der Inhalt des Bildes ohne Zuhilfenahme des umgebenden Textes verstanden werden kann </w:t>
      </w:r>
      <w:r>
        <w:fldChar w:fldCharType="begin"/>
      </w:r>
      <w:r>
        <w:instrText xml:space="preserve"> REF Name_Kurztitel_Jahr \r \h </w:instrText>
      </w:r>
      <w:r>
        <w:fldChar w:fldCharType="separate"/>
      </w:r>
      <w:r w:rsidR="009E153A">
        <w:t>[1]</w:t>
      </w:r>
      <w:r>
        <w:fldChar w:fldCharType="end"/>
      </w:r>
    </w:p>
    <w:p w14:paraId="4694072D" w14:textId="77777777" w:rsidR="00FF628C" w:rsidRDefault="00FF628C" w:rsidP="00FF628C">
      <w:r w:rsidRPr="00FF628C">
        <w:t xml:space="preserve">In Fotos, Grafiken und Diagrammen ist die Schriftart Arial in Schriftgröße 10 </w:t>
      </w:r>
      <w:proofErr w:type="spellStart"/>
      <w:r w:rsidRPr="00FF628C">
        <w:t>pt</w:t>
      </w:r>
      <w:proofErr w:type="spellEnd"/>
      <w:r w:rsidRPr="00FF628C">
        <w:t xml:space="preserve"> zu verwenden. In Ausnahmefällen kann hiervon abgewichen werden. In Technischen Zeichnungen ist die Normschrift nach DIN EN ISO 3098 zu verwenden. Für die Beschriftung von Diagrammen gilt DIN 461.</w:t>
      </w:r>
    </w:p>
    <w:p w14:paraId="37E41853" w14:textId="77777777" w:rsidR="00BE0646" w:rsidRPr="00BE0646" w:rsidRDefault="00BE0646" w:rsidP="00FF628C">
      <w:pPr>
        <w:rPr>
          <w:rStyle w:val="IntenseEmphasis"/>
        </w:rPr>
      </w:pPr>
      <w:r w:rsidRPr="00BE0646">
        <w:rPr>
          <w:rStyle w:val="IntenseEmphasis"/>
        </w:rPr>
        <w:t>Diagramme</w:t>
      </w:r>
    </w:p>
    <w:p w14:paraId="4485ECDD" w14:textId="6FE86CA4" w:rsidR="00BE0646" w:rsidRDefault="00BE0646" w:rsidP="00FF628C">
      <w:r>
        <w:t xml:space="preserve">Die Achsen von Diagrammen sind mit Formelzeichen und Einheit zu beschriften. Es sind Pfeile in positiver Achsenrichtung anzutragen (siehe Beispielsweise </w:t>
      </w:r>
      <w:r>
        <w:fldChar w:fldCharType="begin"/>
      </w:r>
      <w:r>
        <w:instrText xml:space="preserve"> REF _Ref372623094 \h </w:instrText>
      </w:r>
      <w:r>
        <w:fldChar w:fldCharType="separate"/>
      </w:r>
      <w:r w:rsidR="009E153A" w:rsidRPr="009E153A">
        <w:t>Bild </w:t>
      </w:r>
      <w:r w:rsidR="009E153A" w:rsidRPr="009E153A">
        <w:rPr>
          <w:b/>
          <w:bCs/>
          <w:noProof/>
        </w:rPr>
        <w:t xml:space="preserve">Error! </w:t>
      </w:r>
      <w:r w:rsidR="009E153A">
        <w:rPr>
          <w:b/>
          <w:bCs/>
          <w:noProof/>
          <w:lang w:val="en-GB"/>
        </w:rPr>
        <w:t xml:space="preserve">Use the Home tab to apply Überschrift 1 to the text that you want to appear </w:t>
      </w:r>
      <w:proofErr w:type="gramStart"/>
      <w:r w:rsidR="009E153A">
        <w:rPr>
          <w:b/>
          <w:bCs/>
          <w:noProof/>
          <w:lang w:val="en-GB"/>
        </w:rPr>
        <w:t>here.</w:t>
      </w:r>
      <w:r w:rsidR="009E153A" w:rsidRPr="00EC3238">
        <w:rPr>
          <w:lang w:val="en-US"/>
        </w:rPr>
        <w:t>.</w:t>
      </w:r>
      <w:proofErr w:type="gramEnd"/>
      <w:r w:rsidR="009E153A" w:rsidRPr="009E153A">
        <w:rPr>
          <w:noProof/>
          <w:lang w:val="en-US"/>
        </w:rPr>
        <w:t>2</w:t>
      </w:r>
      <w:r>
        <w:fldChar w:fldCharType="end"/>
      </w:r>
      <w:r w:rsidRPr="00EC3238">
        <w:rPr>
          <w:lang w:val="en-US"/>
        </w:rPr>
        <w:t xml:space="preserve">). </w:t>
      </w:r>
      <w:r>
        <w:t>Anstelle des Verweises auf die Einheit durch z. B. „in Hz“ kann auch anstelle des vorletzten Achsenwertes (hier bei 8 000 Hz) die Einheit geschrieben werden. Die Schriftgröße der A</w:t>
      </w:r>
      <w:r w:rsidR="006C1B2F">
        <w:t>chsen sollte nach Möglichkeit der Schriftgröße der Bildbeschriftung (oder der des Fließtextes) entsprechen.</w:t>
      </w:r>
    </w:p>
    <w:p w14:paraId="60DCA36A" w14:textId="77777777" w:rsidR="00BE0646" w:rsidRDefault="006C1B2F" w:rsidP="00BE0646">
      <w:pPr>
        <w:pStyle w:val="Bild"/>
      </w:pPr>
      <w:r w:rsidRPr="006C1B2F">
        <w:rPr>
          <w:noProof/>
          <w:lang w:eastAsia="de-DE" w:bidi="ar-SA"/>
        </w:rPr>
        <w:lastRenderedPageBreak/>
        <w:drawing>
          <wp:inline distT="0" distB="0" distL="0" distR="0" wp14:anchorId="69F9D780" wp14:editId="30CD437C">
            <wp:extent cx="3600000" cy="2491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0000" cy="2491200"/>
                    </a:xfrm>
                    <a:prstGeom prst="rect">
                      <a:avLst/>
                    </a:prstGeom>
                    <a:noFill/>
                    <a:ln>
                      <a:noFill/>
                    </a:ln>
                  </pic:spPr>
                </pic:pic>
              </a:graphicData>
            </a:graphic>
          </wp:inline>
        </w:drawing>
      </w:r>
    </w:p>
    <w:p w14:paraId="0B75FE24" w14:textId="62E769A5" w:rsidR="00BE0646" w:rsidRDefault="00BE0646" w:rsidP="00BE0646">
      <w:pPr>
        <w:pStyle w:val="Bildbeschriftung"/>
      </w:pPr>
      <w:bookmarkStart w:id="8" w:name="_Ref372623094"/>
      <w:r w:rsidRPr="00EC3238">
        <w:rPr>
          <w:lang w:val="en-US"/>
        </w:rPr>
        <w:t>Bild </w:t>
      </w:r>
      <w:r w:rsidR="001F2646">
        <w:rPr>
          <w:noProof/>
        </w:rPr>
        <w:fldChar w:fldCharType="begin"/>
      </w:r>
      <w:r w:rsidR="001F2646" w:rsidRPr="00EC3238">
        <w:rPr>
          <w:noProof/>
          <w:lang w:val="en-US"/>
        </w:rPr>
        <w:instrText xml:space="preserve"> STYLEREF "Überschrift 1" \n  \* MERGEFORMAT </w:instrText>
      </w:r>
      <w:r w:rsidR="001F2646">
        <w:rPr>
          <w:noProof/>
        </w:rPr>
        <w:fldChar w:fldCharType="separate"/>
      </w:r>
      <w:r w:rsidR="009E153A">
        <w:rPr>
          <w:b/>
          <w:bCs/>
          <w:noProof/>
          <w:lang w:val="en-GB"/>
        </w:rPr>
        <w:t>Error! Use the Home tab to apply Überschrift 1 to the text that you want to appear here.</w:t>
      </w:r>
      <w:r w:rsidR="001F2646">
        <w:rPr>
          <w:noProof/>
        </w:rPr>
        <w:fldChar w:fldCharType="end"/>
      </w:r>
      <w:r w:rsidRPr="00EC3238">
        <w:rPr>
          <w:lang w:val="en-US"/>
        </w:rPr>
        <w:t>.</w:t>
      </w:r>
      <w:r w:rsidR="001F2646">
        <w:rPr>
          <w:noProof/>
        </w:rPr>
        <w:fldChar w:fldCharType="begin"/>
      </w:r>
      <w:r w:rsidR="001F2646" w:rsidRPr="00EC3238">
        <w:rPr>
          <w:noProof/>
          <w:lang w:val="en-US"/>
        </w:rPr>
        <w:instrText xml:space="preserve"> SEQ Bild \s1 \* MERGEFORMAT </w:instrText>
      </w:r>
      <w:r w:rsidR="001F2646">
        <w:rPr>
          <w:noProof/>
        </w:rPr>
        <w:fldChar w:fldCharType="separate"/>
      </w:r>
      <w:r w:rsidR="009E153A" w:rsidRPr="009E153A">
        <w:rPr>
          <w:noProof/>
        </w:rPr>
        <w:t>2</w:t>
      </w:r>
      <w:r w:rsidR="001F2646">
        <w:rPr>
          <w:noProof/>
        </w:rPr>
        <w:fldChar w:fldCharType="end"/>
      </w:r>
      <w:bookmarkEnd w:id="8"/>
      <w:r>
        <w:t>:</w:t>
      </w:r>
      <w:r>
        <w:tab/>
        <w:t xml:space="preserve">Diagramm in </w:t>
      </w:r>
      <w:r w:rsidR="00322998">
        <w:t>k</w:t>
      </w:r>
      <w:r>
        <w:t>artesischen Koordinaten</w:t>
      </w:r>
    </w:p>
    <w:p w14:paraId="48A35C61" w14:textId="23D64CF3" w:rsidR="00BE0646" w:rsidRDefault="00BE0646" w:rsidP="00BE0646">
      <w:r>
        <w:t xml:space="preserve">Zur Verdeutlichung logarithmisch skalierter Achsen sind </w:t>
      </w:r>
      <w:r w:rsidR="00322998">
        <w:t>bei</w:t>
      </w:r>
      <w:r>
        <w:t xml:space="preserve"> diesen Gitter- und Hilfslinien zwingend anzutragen (siehe </w:t>
      </w:r>
      <w:r w:rsidR="006C1B2F">
        <w:fldChar w:fldCharType="begin"/>
      </w:r>
      <w:r w:rsidR="006C1B2F">
        <w:instrText xml:space="preserve"> REF _Ref372623631 \h </w:instrText>
      </w:r>
      <w:r w:rsidR="006C1B2F">
        <w:fldChar w:fldCharType="separate"/>
      </w:r>
      <w:r w:rsidR="009E153A" w:rsidRPr="009E153A">
        <w:t>Bild </w:t>
      </w:r>
      <w:r w:rsidR="009E153A" w:rsidRPr="009E153A">
        <w:rPr>
          <w:b/>
          <w:bCs/>
          <w:noProof/>
        </w:rPr>
        <w:t xml:space="preserve">Error! </w:t>
      </w:r>
      <w:r w:rsidR="009E153A">
        <w:rPr>
          <w:b/>
          <w:bCs/>
          <w:noProof/>
          <w:lang w:val="en-GB"/>
        </w:rPr>
        <w:t xml:space="preserve">Use the Home tab to apply Überschrift 1 to the text that you want to appear </w:t>
      </w:r>
      <w:proofErr w:type="gramStart"/>
      <w:r w:rsidR="009E153A">
        <w:rPr>
          <w:b/>
          <w:bCs/>
          <w:noProof/>
          <w:lang w:val="en-GB"/>
        </w:rPr>
        <w:t>here.</w:t>
      </w:r>
      <w:r w:rsidR="009E153A" w:rsidRPr="00EC3238">
        <w:rPr>
          <w:lang w:val="en-US"/>
        </w:rPr>
        <w:t>.</w:t>
      </w:r>
      <w:proofErr w:type="gramEnd"/>
      <w:r w:rsidR="009E153A" w:rsidRPr="009E153A">
        <w:rPr>
          <w:noProof/>
          <w:lang w:val="en-US"/>
        </w:rPr>
        <w:t>3</w:t>
      </w:r>
      <w:r w:rsidR="006C1B2F">
        <w:fldChar w:fldCharType="end"/>
      </w:r>
      <w:r w:rsidRPr="00EC3238">
        <w:rPr>
          <w:lang w:val="en-US"/>
        </w:rPr>
        <w:t xml:space="preserve">). </w:t>
      </w:r>
      <w:r>
        <w:t>Bei l</w:t>
      </w:r>
      <w:r w:rsidR="00D06D69">
        <w:t>inear s</w:t>
      </w:r>
      <w:r>
        <w:t xml:space="preserve">kalierten Achsen </w:t>
      </w:r>
      <w:r w:rsidRPr="006C1B2F">
        <w:rPr>
          <w:rStyle w:val="SubtleEmphasis"/>
        </w:rPr>
        <w:t>können</w:t>
      </w:r>
      <w:r>
        <w:t xml:space="preserve"> Gitter- und Hilfslinien zu einer besseren Lesbarkeit beitragen und ggf. ebenfalls verwendet werden.</w:t>
      </w:r>
    </w:p>
    <w:p w14:paraId="3E1BE302" w14:textId="77777777" w:rsidR="00BE0646" w:rsidRDefault="006C1B2F" w:rsidP="00BE0646">
      <w:pPr>
        <w:pStyle w:val="Bild"/>
      </w:pPr>
      <w:r w:rsidRPr="006C1B2F">
        <w:rPr>
          <w:noProof/>
          <w:lang w:eastAsia="de-DE" w:bidi="ar-SA"/>
        </w:rPr>
        <w:drawing>
          <wp:inline distT="0" distB="0" distL="0" distR="0" wp14:anchorId="4DA2BACC" wp14:editId="76E4FA46">
            <wp:extent cx="3600000" cy="2491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00000" cy="2491200"/>
                    </a:xfrm>
                    <a:prstGeom prst="rect">
                      <a:avLst/>
                    </a:prstGeom>
                    <a:noFill/>
                    <a:ln>
                      <a:noFill/>
                    </a:ln>
                  </pic:spPr>
                </pic:pic>
              </a:graphicData>
            </a:graphic>
          </wp:inline>
        </w:drawing>
      </w:r>
    </w:p>
    <w:p w14:paraId="4EE0A189" w14:textId="3BD0BD50" w:rsidR="00BE0646" w:rsidRPr="00BE0646" w:rsidRDefault="00BE0646" w:rsidP="00BE0646">
      <w:pPr>
        <w:pStyle w:val="Bildbeschriftung"/>
      </w:pPr>
      <w:bookmarkStart w:id="9" w:name="_Ref372623631"/>
      <w:r w:rsidRPr="00EC3238">
        <w:rPr>
          <w:lang w:val="en-US"/>
        </w:rPr>
        <w:t>Bild </w:t>
      </w:r>
      <w:r w:rsidR="001F2646">
        <w:rPr>
          <w:noProof/>
        </w:rPr>
        <w:fldChar w:fldCharType="begin"/>
      </w:r>
      <w:r w:rsidR="001F2646" w:rsidRPr="00EC3238">
        <w:rPr>
          <w:noProof/>
          <w:lang w:val="en-US"/>
        </w:rPr>
        <w:instrText xml:space="preserve"> STYLEREF "Überschrift 1" \n  \* MERGEFORMAT </w:instrText>
      </w:r>
      <w:r w:rsidR="001F2646">
        <w:rPr>
          <w:noProof/>
        </w:rPr>
        <w:fldChar w:fldCharType="separate"/>
      </w:r>
      <w:r w:rsidR="009E153A">
        <w:rPr>
          <w:b/>
          <w:bCs/>
          <w:noProof/>
          <w:lang w:val="en-GB"/>
        </w:rPr>
        <w:t>Error! Use the Home tab to apply Überschrift 1 to the text that you want to appear here.</w:t>
      </w:r>
      <w:r w:rsidR="001F2646">
        <w:rPr>
          <w:noProof/>
        </w:rPr>
        <w:fldChar w:fldCharType="end"/>
      </w:r>
      <w:r w:rsidRPr="00EC3238">
        <w:rPr>
          <w:lang w:val="en-US"/>
        </w:rPr>
        <w:t>.</w:t>
      </w:r>
      <w:r w:rsidR="001F2646">
        <w:rPr>
          <w:noProof/>
        </w:rPr>
        <w:fldChar w:fldCharType="begin"/>
      </w:r>
      <w:r w:rsidR="001F2646" w:rsidRPr="00EC3238">
        <w:rPr>
          <w:noProof/>
          <w:lang w:val="en-US"/>
        </w:rPr>
        <w:instrText xml:space="preserve"> SEQ Bild \s1 \* MERGEFORMAT </w:instrText>
      </w:r>
      <w:r w:rsidR="001F2646">
        <w:rPr>
          <w:noProof/>
        </w:rPr>
        <w:fldChar w:fldCharType="separate"/>
      </w:r>
      <w:r w:rsidR="009E153A" w:rsidRPr="009E153A">
        <w:rPr>
          <w:noProof/>
        </w:rPr>
        <w:t>3</w:t>
      </w:r>
      <w:r w:rsidR="001F2646">
        <w:rPr>
          <w:noProof/>
        </w:rPr>
        <w:fldChar w:fldCharType="end"/>
      </w:r>
      <w:bookmarkEnd w:id="9"/>
      <w:r w:rsidR="00322998">
        <w:t>:</w:t>
      </w:r>
      <w:r w:rsidR="00322998">
        <w:tab/>
        <w:t>Diagramm mit logarithmisch s</w:t>
      </w:r>
      <w:r>
        <w:t>kalierter x-Achse</w:t>
      </w:r>
    </w:p>
    <w:p w14:paraId="1AA1EE7F" w14:textId="77777777" w:rsidR="00BA3E16" w:rsidRDefault="00BA3E16" w:rsidP="00FF628C">
      <w:pPr>
        <w:pStyle w:val="Heading2"/>
      </w:pPr>
      <w:bookmarkStart w:id="10" w:name="_Ref380673548"/>
      <w:bookmarkStart w:id="11" w:name="_Toc197594757"/>
      <w:r>
        <w:t>Formatvorlage Formel</w:t>
      </w:r>
      <w:bookmarkEnd w:id="10"/>
      <w:bookmarkEnd w:id="11"/>
    </w:p>
    <w:p w14:paraId="51473CED" w14:textId="77777777" w:rsidR="001024F4" w:rsidRDefault="00BA3E16" w:rsidP="00BA3E16">
      <w:r>
        <w:t xml:space="preserve">Formeln werden über das Makro eingefügt. Die Formel ist dann zentriert und mit Nummerierung rechts dargestellt. Als Editor kommt </w:t>
      </w:r>
      <w:r w:rsidR="009E17EF">
        <w:t xml:space="preserve">nach Möglichkeit </w:t>
      </w:r>
      <w:proofErr w:type="spellStart"/>
      <w:r>
        <w:t>MathType</w:t>
      </w:r>
      <w:proofErr w:type="spellEnd"/>
      <w:r>
        <w:t xml:space="preserve"> zum Einsatz. Die Formel wird </w:t>
      </w:r>
      <w:r w:rsidR="00183297">
        <w:t>automatisch als Inline-Formel erzeugt.</w:t>
      </w:r>
    </w:p>
    <w:p w14:paraId="34F9322E" w14:textId="77777777" w:rsidR="00983856" w:rsidRDefault="00983856" w:rsidP="00983856">
      <w:r>
        <w:lastRenderedPageBreak/>
        <w:t xml:space="preserve">Steht </w:t>
      </w:r>
      <w:proofErr w:type="spellStart"/>
      <w:r>
        <w:t>MathType</w:t>
      </w:r>
      <w:proofErr w:type="spellEnd"/>
      <w:r>
        <w:t xml:space="preserve"> nicht zur Verfügung, so sollte </w:t>
      </w:r>
      <w:r w:rsidRPr="009E17EF">
        <w:t xml:space="preserve">an der gewünschten Stelle </w:t>
      </w:r>
      <w:r>
        <w:t>durch die</w:t>
      </w:r>
      <w:r w:rsidRPr="009E17EF">
        <w:t xml:space="preserve"> folgende Befehlsfolge: </w:t>
      </w:r>
      <w:r>
        <w:t>„</w:t>
      </w:r>
      <w:r w:rsidRPr="009E17EF">
        <w:t>Einfügen</w:t>
      </w:r>
      <w:r>
        <w:t>“</w:t>
      </w:r>
      <w:r w:rsidRPr="009E17EF">
        <w:t xml:space="preserve"> </w:t>
      </w:r>
      <w:r>
        <w:rPr>
          <w:rFonts w:ascii="Cambria Math" w:hAnsi="Cambria Math"/>
        </w:rPr>
        <w:t>→</w:t>
      </w:r>
      <w:r w:rsidRPr="009E17EF">
        <w:t xml:space="preserve"> </w:t>
      </w:r>
      <w:r>
        <w:t>„</w:t>
      </w:r>
      <w:r w:rsidRPr="009E17EF">
        <w:t>Objekt</w:t>
      </w:r>
      <w:r>
        <w:t>“</w:t>
      </w:r>
      <w:r w:rsidRPr="009E17EF">
        <w:t xml:space="preserve"> </w:t>
      </w:r>
      <w:r>
        <w:rPr>
          <w:rFonts w:ascii="Cambria Math" w:hAnsi="Cambria Math"/>
        </w:rPr>
        <w:t>→</w:t>
      </w:r>
      <w:r w:rsidRPr="009E17EF">
        <w:t xml:space="preserve"> </w:t>
      </w:r>
      <w:r>
        <w:t>„</w:t>
      </w:r>
      <w:r w:rsidRPr="009E17EF">
        <w:t>Microsoft Formel-Editor</w:t>
      </w:r>
      <w:r>
        <w:t xml:space="preserve">“ eine in Word integrierte, „abgespeckte“ Version von </w:t>
      </w:r>
      <w:proofErr w:type="spellStart"/>
      <w:r>
        <w:t>MathType</w:t>
      </w:r>
      <w:proofErr w:type="spellEnd"/>
      <w:r>
        <w:t xml:space="preserve"> verwendet werden.</w:t>
      </w:r>
    </w:p>
    <w:p w14:paraId="5706DFA2" w14:textId="77777777" w:rsidR="00BA3E16" w:rsidRDefault="00B14E33" w:rsidP="00BA3E16">
      <w:r>
        <w:t xml:space="preserve">Sind Formelzeichen </w:t>
      </w:r>
      <w:r w:rsidR="008D2780">
        <w:t xml:space="preserve">neu oder </w:t>
      </w:r>
      <w:r>
        <w:t xml:space="preserve">unklar so erfolgt eine Erläuterung aller Formelzeichen </w:t>
      </w:r>
      <w:r w:rsidR="008D2780">
        <w:t xml:space="preserve">im Text vor oder nach der Formel oder als eigenständige Formelerläuterung </w:t>
      </w:r>
      <w:r>
        <w:t>direkt unter der eigentlichen Formel (Linksbündig, 10 Pt</w:t>
      </w:r>
      <w:r w:rsidR="00DF1A62">
        <w:t>, nur in besonderen Fällen unter Angabe der Einheiten</w:t>
      </w:r>
      <w:r w:rsidR="001024F4">
        <w:t xml:space="preserve">, Formatvorlage „Formel Erläuterung“ auf </w:t>
      </w:r>
      <w:r w:rsidR="00215C1C">
        <w:t>Z</w:t>
      </w:r>
      <w:r w:rsidR="001024F4">
        <w:t>eile anwenden</w:t>
      </w:r>
      <w:r>
        <w:t>)</w:t>
      </w:r>
      <w:r w:rsidR="00DF1A62">
        <w:t>.</w:t>
      </w:r>
    </w:p>
    <w:p w14:paraId="3DBE2A49" w14:textId="0B249C99" w:rsidR="00AE0D1F" w:rsidRDefault="00AE0D1F" w:rsidP="00AE0D1F">
      <w:pPr>
        <w:pStyle w:val="Formel"/>
        <w:rPr>
          <w:noProof/>
        </w:rPr>
      </w:pPr>
      <w:r>
        <w:tab/>
      </w:r>
      <w:r w:rsidRPr="00215C1C">
        <w:rPr>
          <w:position w:val="-24"/>
        </w:rPr>
        <w:object w:dxaOrig="680" w:dyaOrig="660" w14:anchorId="49624B49">
          <v:shape id="_x0000_i1028" type="#_x0000_t75" style="width:34pt;height:33pt" o:ole="">
            <v:imagedata r:id="rId30" o:title=""/>
          </v:shape>
          <o:OLEObject Type="Embed" ProgID="Equation.DSMT4" ShapeID="_x0000_i1028" DrawAspect="Content" ObjectID="_1808207522" r:id="rId31"/>
        </w:object>
      </w:r>
      <w:r w:rsidRPr="00EC3238">
        <w:rPr>
          <w:lang w:val="en-US"/>
        </w:rPr>
        <w:tab/>
      </w:r>
      <w:r w:rsidR="001F2646">
        <w:rPr>
          <w:noProof/>
        </w:rPr>
        <w:fldChar w:fldCharType="begin"/>
      </w:r>
      <w:r w:rsidR="001F2646" w:rsidRPr="00EC3238">
        <w:rPr>
          <w:noProof/>
          <w:lang w:val="en-US"/>
        </w:rPr>
        <w:instrText xml:space="preserve"> STYLEREF "Überschrift 1" \n  \* MERGEFORMAT </w:instrText>
      </w:r>
      <w:r w:rsidR="001F2646">
        <w:rPr>
          <w:noProof/>
        </w:rPr>
        <w:fldChar w:fldCharType="separate"/>
      </w:r>
      <w:r w:rsidR="009E153A">
        <w:rPr>
          <w:b/>
          <w:bCs/>
          <w:noProof/>
          <w:lang w:val="en-GB"/>
        </w:rPr>
        <w:t>Error! Use the Home tab to apply Überschrift 1 to the text that you want to appear here.</w:t>
      </w:r>
      <w:r w:rsidR="001F2646">
        <w:rPr>
          <w:noProof/>
        </w:rPr>
        <w:fldChar w:fldCharType="end"/>
      </w:r>
      <w:r w:rsidRPr="00EC3238">
        <w:rPr>
          <w:lang w:val="en-US"/>
        </w:rPr>
        <w:t>.</w:t>
      </w:r>
      <w:r w:rsidR="001F2646">
        <w:rPr>
          <w:noProof/>
        </w:rPr>
        <w:fldChar w:fldCharType="begin"/>
      </w:r>
      <w:r w:rsidR="001F2646" w:rsidRPr="00EC3238">
        <w:rPr>
          <w:noProof/>
          <w:lang w:val="en-US"/>
        </w:rPr>
        <w:instrText xml:space="preserve"> SEQ Formel \s1 \* MERGEFORMAT </w:instrText>
      </w:r>
      <w:r w:rsidR="001F2646">
        <w:rPr>
          <w:noProof/>
        </w:rPr>
        <w:fldChar w:fldCharType="separate"/>
      </w:r>
      <w:r w:rsidR="009E153A" w:rsidRPr="009E153A">
        <w:rPr>
          <w:noProof/>
        </w:rPr>
        <w:t>1</w:t>
      </w:r>
      <w:r w:rsidR="001F2646">
        <w:rPr>
          <w:noProof/>
        </w:rPr>
        <w:fldChar w:fldCharType="end"/>
      </w:r>
    </w:p>
    <w:p w14:paraId="43690398" w14:textId="77777777" w:rsidR="00AE0D1F" w:rsidRPr="00C43F7F" w:rsidRDefault="00AE0D1F" w:rsidP="00AE0D1F">
      <w:pPr>
        <w:pStyle w:val="FormelErluterung"/>
      </w:pPr>
      <w:r w:rsidRPr="00AE0D1F">
        <w:rPr>
          <w:position w:val="-42"/>
        </w:rPr>
        <w:object w:dxaOrig="2840" w:dyaOrig="980" w14:anchorId="5AEF1319">
          <v:shape id="_x0000_i1029" type="#_x0000_t75" style="width:130.9pt;height:45pt" o:ole="">
            <v:imagedata r:id="rId32" o:title=""/>
          </v:shape>
          <o:OLEObject Type="Embed" ProgID="Equation.DSMT4" ShapeID="_x0000_i1029" DrawAspect="Content" ObjectID="_1808207523" r:id="rId33"/>
        </w:object>
      </w:r>
    </w:p>
    <w:p w14:paraId="2EBBA63A" w14:textId="77777777" w:rsidR="00BA3E16" w:rsidRDefault="00BA3E16" w:rsidP="00BA3E16">
      <w:r>
        <w:t>Schriftar</w:t>
      </w:r>
      <w:r w:rsidR="00A45492">
        <w:t xml:space="preserve">t für Formeln ist </w:t>
      </w:r>
      <w:r w:rsidR="00FF628C">
        <w:t>„</w:t>
      </w:r>
      <w:r w:rsidR="00A45492">
        <w:t>Times</w:t>
      </w:r>
      <w:r w:rsidR="00FF628C">
        <w:t xml:space="preserve"> </w:t>
      </w:r>
      <w:r w:rsidR="00A45492">
        <w:t>New</w:t>
      </w:r>
      <w:r w:rsidR="00FF628C">
        <w:t xml:space="preserve"> </w:t>
      </w:r>
      <w:r w:rsidR="00A45492">
        <w:t>Roman</w:t>
      </w:r>
      <w:r w:rsidR="00FF628C">
        <w:t>“</w:t>
      </w:r>
      <w:r w:rsidR="00A45492">
        <w:t xml:space="preserve"> und als Schriftgröße 12 </w:t>
      </w:r>
      <w:proofErr w:type="spellStart"/>
      <w:r w:rsidR="00A45492" w:rsidRPr="00A45492">
        <w:t>pt</w:t>
      </w:r>
      <w:proofErr w:type="spellEnd"/>
      <w:r w:rsidR="00A45492" w:rsidRPr="00A45492">
        <w:t xml:space="preserve"> vorzusehen, für tief- bzw. hochgestellte Zeichen 58</w:t>
      </w:r>
      <w:r w:rsidR="00A45492">
        <w:t> </w:t>
      </w:r>
      <w:r w:rsidR="00A45492" w:rsidRPr="00A45492">
        <w:t>% hiervon.</w:t>
      </w:r>
    </w:p>
    <w:p w14:paraId="6FE4C7E6" w14:textId="77777777" w:rsidR="006C138C" w:rsidRDefault="006C138C" w:rsidP="006C138C">
      <w:r w:rsidRPr="006C138C">
        <w:t>Die Bezeichnung physikalischer Größenarten dürfen insbesondere in Gleichungen, Tabellen, Diagrammen usw. durch ein Symbol, das Formelzeichen, ersetzt werden. Bei der Festlegung von Formelzeichen ist DIN 1304 zu berücksichtigen.</w:t>
      </w:r>
    </w:p>
    <w:p w14:paraId="36D5B1AD" w14:textId="77777777" w:rsidR="00406485" w:rsidRDefault="006C138C" w:rsidP="006C138C">
      <w:r w:rsidRPr="006C138C">
        <w:t>Für die Schreibweise von Formeln ist DIN 1338 heranzuziehen. Insbesondere gilt demnach, dass Formelzeichen grundsätzlich kursiv zu setzen sind. Dies gilt auch für Indizes, wenn sie Formelzei</w:t>
      </w:r>
      <w:r w:rsidR="007E5B1F">
        <w:t xml:space="preserve">chen und keine Abkürzungen sind, ansonsten Indizes </w:t>
      </w:r>
      <w:proofErr w:type="gramStart"/>
      <w:r w:rsidR="007E5B1F">
        <w:t>gerade setzen</w:t>
      </w:r>
      <w:proofErr w:type="gramEnd"/>
      <w:r w:rsidR="007E5B1F">
        <w:t>.</w:t>
      </w:r>
    </w:p>
    <w:p w14:paraId="3F0DFBB6" w14:textId="77777777" w:rsidR="006C138C" w:rsidRDefault="006C138C" w:rsidP="006C138C">
      <w:r w:rsidRPr="006C138C">
        <w:t>Im Gegensatz zu Formelzeichen sind Einheiten geradestehend zu setzen (z.</w:t>
      </w:r>
      <w:r w:rsidR="00A45492">
        <w:t> </w:t>
      </w:r>
      <w:r w:rsidRPr="006C138C">
        <w:t>B. N, m, usw.). Zwischen Zahlenwert und Einheit einer physikalischen Größe ist ein geschütztes Leerzeichen zu setzen (</w:t>
      </w:r>
      <w:proofErr w:type="spellStart"/>
      <w:r>
        <w:t>Strg+Umschalt+Leertaste</w:t>
      </w:r>
      <w:proofErr w:type="spellEnd"/>
      <w:r>
        <w:t>), z. B. 500 </w:t>
      </w:r>
      <w:r w:rsidRPr="006C138C">
        <w:t>m</w:t>
      </w:r>
      <w:r w:rsidR="00A45492">
        <w:t>, ebenso vor dem %-Zeichen</w:t>
      </w:r>
      <w:r w:rsidRPr="006C138C">
        <w:t>. Details zu Ein</w:t>
      </w:r>
      <w:r>
        <w:t>heiten siehe DIN 1301.</w:t>
      </w:r>
    </w:p>
    <w:p w14:paraId="167E41FF" w14:textId="77777777" w:rsidR="00A45492" w:rsidRDefault="006C138C" w:rsidP="006C138C">
      <w:r w:rsidRPr="006C138C">
        <w:t xml:space="preserve">Bei Zahlenwerten ist als Dezimaltrennzeichen </w:t>
      </w:r>
      <w:proofErr w:type="gramStart"/>
      <w:r w:rsidRPr="006C138C">
        <w:t>ausschließlich das Komma</w:t>
      </w:r>
      <w:proofErr w:type="gramEnd"/>
      <w:r w:rsidRPr="006C138C">
        <w:t xml:space="preserve"> zu verwenden. Als Tausendertrennzeichen ist das gesch</w:t>
      </w:r>
      <w:r w:rsidR="00A45492">
        <w:t>ützte Leerzeichen zu verwenden.</w:t>
      </w:r>
    </w:p>
    <w:p w14:paraId="04B6950E" w14:textId="77777777" w:rsidR="006C138C" w:rsidRDefault="006C138C" w:rsidP="006C138C">
      <w:r w:rsidRPr="00A45492">
        <w:rPr>
          <w:rStyle w:val="IntenseEmphasis"/>
        </w:rPr>
        <w:t>Eckige Klammern um Einheiten sind falsch</w:t>
      </w:r>
      <w:r w:rsidRPr="006C138C">
        <w:t xml:space="preserve">, wenn auch eine immer noch weit </w:t>
      </w:r>
      <w:proofErr w:type="spellStart"/>
      <w:r w:rsidRPr="006C138C">
        <w:t>ver</w:t>
      </w:r>
      <w:proofErr w:type="spellEnd"/>
      <w:r w:rsidRPr="006C138C">
        <w:t xml:space="preserve">-breitete Unsitte! Vielmehr gilt: Eine eckige Klammer </w:t>
      </w:r>
      <w:proofErr w:type="gramStart"/>
      <w:r w:rsidRPr="006C138C">
        <w:t>[ ]</w:t>
      </w:r>
      <w:proofErr w:type="gramEnd"/>
      <w:r w:rsidRPr="006C138C">
        <w:t xml:space="preserve"> um ein Formelzeichen bedeutet "Einheit von …", z.</w:t>
      </w:r>
      <w:r w:rsidR="00A45492">
        <w:t> </w:t>
      </w:r>
      <w:r w:rsidRPr="006C138C">
        <w:t>B. [U] = V, d. h. Einheit der Spannung gleich Volt.</w:t>
      </w:r>
    </w:p>
    <w:p w14:paraId="6B80DD26" w14:textId="77777777" w:rsidR="00E65892" w:rsidRDefault="00E65892" w:rsidP="006C138C">
      <w:r>
        <w:t xml:space="preserve">Wird eine einfache Formel oder ein Zahlenwert mit Einheit </w:t>
      </w:r>
      <w:r w:rsidR="00AE0D1F">
        <w:t>als Formel</w:t>
      </w:r>
      <w:r>
        <w:t xml:space="preserve"> im normalen Fließtext eingefügt (vor allem mit Bruchstrich), so ist ggf. für diesen Absatz gesondert die Absatzformatierung auf „Zeilenabstand“ -&gt; „genau“ umzustellen. Andernfalls kann </w:t>
      </w:r>
      <w:r>
        <w:lastRenderedPageBreak/>
        <w:t xml:space="preserve">es zu </w:t>
      </w:r>
      <w:proofErr w:type="spellStart"/>
      <w:r>
        <w:t>zu</w:t>
      </w:r>
      <w:proofErr w:type="spellEnd"/>
      <w:r>
        <w:t xml:space="preserve"> großen Zeilenabständen kommen.</w:t>
      </w:r>
      <w:r w:rsidR="00AE0D1F">
        <w:t xml:space="preserve"> Die Schriftart ist hier die Schriftart des Fließtextes, also Arial.</w:t>
      </w:r>
    </w:p>
    <w:p w14:paraId="49B0FB4E" w14:textId="77777777" w:rsidR="00BA3E16" w:rsidRDefault="00BA3E16" w:rsidP="00FF628C">
      <w:pPr>
        <w:pStyle w:val="Heading2"/>
      </w:pPr>
      <w:bookmarkStart w:id="12" w:name="_Toc197594758"/>
      <w:r>
        <w:t>Querverweise</w:t>
      </w:r>
      <w:bookmarkEnd w:id="12"/>
    </w:p>
    <w:p w14:paraId="25A5CCF5" w14:textId="77777777" w:rsidR="00AB674D" w:rsidRDefault="00BA3E16" w:rsidP="00BA3E16">
      <w:r>
        <w:t>Durch die Verwendung des Makros ist es sehr einfach möglich</w:t>
      </w:r>
      <w:r w:rsidR="00AE0D1F">
        <w:t>,</w:t>
      </w:r>
      <w:r>
        <w:t xml:space="preserve"> innerhalb eines Dokumentes, d.h. hier eine</w:t>
      </w:r>
      <w:r w:rsidR="00AE0D1F">
        <w:t>s</w:t>
      </w:r>
      <w:r>
        <w:t xml:space="preserve"> Kapi</w:t>
      </w:r>
      <w:r w:rsidR="00DF1A62">
        <w:t>t</w:t>
      </w:r>
      <w:r>
        <w:t>el</w:t>
      </w:r>
      <w:r w:rsidR="00AE0D1F">
        <w:t>s</w:t>
      </w:r>
      <w:r>
        <w:t xml:space="preserve">, Querverweise zu erzeugen. Hierzu wird unter </w:t>
      </w:r>
      <w:r w:rsidRPr="00F5623C">
        <w:rPr>
          <w:rStyle w:val="Emphasis"/>
        </w:rPr>
        <w:t>Verweise</w:t>
      </w:r>
      <w:r>
        <w:t xml:space="preserve"> der Befehl </w:t>
      </w:r>
      <w:r w:rsidRPr="00F5623C">
        <w:rPr>
          <w:rStyle w:val="Emphasis"/>
        </w:rPr>
        <w:t>Querverweis</w:t>
      </w:r>
      <w:r>
        <w:t xml:space="preserve"> ausgewählt. Wichtig ist, als Verweistyp „nur Kategorie und Nummer“ auszuwählen.</w:t>
      </w:r>
      <w:r w:rsidR="009E17EF">
        <w:t xml:space="preserve"> Dies funktioniert sowohl für Tabellen und Bilder als auch für Gleichungen. Gesondert sind lediglich Literaturstellen zu behandeln.</w:t>
      </w:r>
    </w:p>
    <w:p w14:paraId="64B4A2E0" w14:textId="77777777" w:rsidR="00AB674D" w:rsidRDefault="00AB674D" w:rsidP="00BA3E16">
      <w:r>
        <w:br w:type="page"/>
      </w:r>
    </w:p>
    <w:p w14:paraId="00D95D58" w14:textId="77777777" w:rsidR="00BA3E16" w:rsidRDefault="00BA3E16" w:rsidP="00FF628C">
      <w:pPr>
        <w:pStyle w:val="Heading2"/>
      </w:pPr>
      <w:bookmarkStart w:id="13" w:name="_Toc197594759"/>
      <w:r>
        <w:lastRenderedPageBreak/>
        <w:t>Farben</w:t>
      </w:r>
      <w:bookmarkEnd w:id="13"/>
    </w:p>
    <w:p w14:paraId="2DDEB703" w14:textId="77777777" w:rsidR="001024F4" w:rsidRPr="001024F4" w:rsidRDefault="001024F4" w:rsidP="001024F4">
      <w:r>
        <w:t>Nachfolgendes Farbschema</w:t>
      </w:r>
      <w:r w:rsidR="00403049">
        <w:t>, das über das Design automatisch zur Verfügung steht,</w:t>
      </w:r>
      <w:r>
        <w:t xml:space="preserve"> kann als Orientierung verwendet werden</w:t>
      </w:r>
      <w:r w:rsidR="00403049">
        <w:t>.</w:t>
      </w:r>
      <w:r>
        <w:t xml:space="preserve"> „</w:t>
      </w:r>
      <w:r w:rsidR="00403049">
        <w:t>S</w:t>
      </w:r>
      <w:r>
        <w:t>chrille“ Farben sind zu vermeiden.</w:t>
      </w:r>
    </w:p>
    <w:p w14:paraId="541FB0DA" w14:textId="77777777" w:rsidR="00BA3E16" w:rsidRPr="00274965" w:rsidRDefault="00BA3E16" w:rsidP="008D2780">
      <w:pPr>
        <w:pStyle w:val="ListParagraph"/>
        <w:numPr>
          <w:ilvl w:val="0"/>
          <w:numId w:val="23"/>
        </w:numPr>
        <w:tabs>
          <w:tab w:val="left" w:pos="7088"/>
        </w:tabs>
      </w:pPr>
      <w:proofErr w:type="spellStart"/>
      <w:r>
        <w:t>KTmfk</w:t>
      </w:r>
      <w:proofErr w:type="spellEnd"/>
      <w:r>
        <w:t>-Blau (R101 G119 B158)</w:t>
      </w:r>
      <w:r>
        <w:tab/>
      </w:r>
      <w:r w:rsidR="00E34A06">
        <w:rPr>
          <w:noProof/>
          <w:lang w:eastAsia="de-DE" w:bidi="ar-SA"/>
        </w:rPr>
        <mc:AlternateContent>
          <mc:Choice Requires="wps">
            <w:drawing>
              <wp:inline distT="0" distB="0" distL="0" distR="0" wp14:anchorId="20BC8F49" wp14:editId="7CD197E4">
                <wp:extent cx="130810" cy="142240"/>
                <wp:effectExtent l="6350" t="10795" r="5715" b="8890"/>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rgbClr val="65779E"/>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4FECEE3" id="Rectangle 11"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" fillcolor="#65779e">
                <w10:anchorlock/>
              </v:rect>
            </w:pict>
          </mc:Fallback>
        </mc:AlternateContent>
      </w:r>
    </w:p>
    <w:p w14:paraId="5ED07A77" w14:textId="77777777" w:rsidR="00BA3E16" w:rsidRPr="00274965" w:rsidRDefault="00BA3E16" w:rsidP="008D2780">
      <w:pPr>
        <w:pStyle w:val="ListParagraph"/>
        <w:numPr>
          <w:ilvl w:val="0"/>
          <w:numId w:val="23"/>
        </w:numPr>
        <w:tabs>
          <w:tab w:val="left" w:pos="7088"/>
        </w:tabs>
      </w:pPr>
      <w:r w:rsidRPr="00274965">
        <w:rPr>
          <w:rFonts w:eastAsia="+mn-ea" w:cs="+mn-cs"/>
        </w:rPr>
        <w:t>Blau 1 (R122 G137 B172)</w:t>
      </w:r>
      <w:r>
        <w:tab/>
      </w:r>
      <w:r w:rsidR="00E34A06">
        <w:rPr>
          <w:noProof/>
          <w:lang w:eastAsia="de-DE" w:bidi="ar-SA"/>
        </w:rPr>
        <mc:AlternateContent>
          <mc:Choice Requires="wps">
            <w:drawing>
              <wp:inline distT="0" distB="0" distL="0" distR="0" wp14:anchorId="0FBD04C3" wp14:editId="616C54ED">
                <wp:extent cx="130810" cy="142240"/>
                <wp:effectExtent l="6350" t="10795" r="5715" b="8890"/>
                <wp:docPr id="2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rgbClr val="7A89AC"/>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707B74E" id="Rectangle 10"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" fillcolor="#7a89ac">
                <w10:anchorlock/>
              </v:rect>
            </w:pict>
          </mc:Fallback>
        </mc:AlternateContent>
      </w:r>
    </w:p>
    <w:p w14:paraId="7EF71286" w14:textId="77777777" w:rsidR="00BA3E16" w:rsidRPr="00274965" w:rsidRDefault="006C1B2F" w:rsidP="008D2780">
      <w:pPr>
        <w:pStyle w:val="ListParagraph"/>
        <w:numPr>
          <w:ilvl w:val="0"/>
          <w:numId w:val="23"/>
        </w:numPr>
        <w:tabs>
          <w:tab w:val="left" w:pos="7088"/>
        </w:tabs>
      </w:pPr>
      <w:r>
        <w:rPr>
          <w:rFonts w:eastAsia="+mn-ea" w:cs="+mn-cs"/>
        </w:rPr>
        <w:t>Blau 2 (R191 G205 B237)</w:t>
      </w:r>
      <w:r w:rsidR="00BA3E16">
        <w:rPr>
          <w:rFonts w:eastAsia="+mn-ea" w:cs="+mn-cs"/>
        </w:rPr>
        <w:tab/>
      </w:r>
      <w:r w:rsidR="00E34A06">
        <w:rPr>
          <w:noProof/>
          <w:lang w:eastAsia="de-DE" w:bidi="ar-SA"/>
        </w:rPr>
        <mc:AlternateContent>
          <mc:Choice Requires="wps">
            <w:drawing>
              <wp:inline distT="0" distB="0" distL="0" distR="0" wp14:anchorId="1402E8C2" wp14:editId="4EA81A17">
                <wp:extent cx="130810" cy="142240"/>
                <wp:effectExtent l="6350" t="10795" r="5715" b="8890"/>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rgbClr val="BFCDED"/>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E01095D" id="Rectangle 9"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" fillcolor="#bfcded">
                <w10:anchorlock/>
              </v:rect>
            </w:pict>
          </mc:Fallback>
        </mc:AlternateContent>
      </w:r>
    </w:p>
    <w:p w14:paraId="678EA313" w14:textId="77777777" w:rsidR="00BA3E16" w:rsidRPr="00274965" w:rsidRDefault="00BA3E16" w:rsidP="008D2780">
      <w:pPr>
        <w:pStyle w:val="ListParagraph"/>
        <w:numPr>
          <w:ilvl w:val="0"/>
          <w:numId w:val="23"/>
        </w:numPr>
        <w:tabs>
          <w:tab w:val="left" w:pos="7088"/>
        </w:tabs>
      </w:pPr>
      <w:r>
        <w:rPr>
          <w:rFonts w:eastAsia="+mn-ea" w:cs="+mn-cs"/>
        </w:rPr>
        <w:t>Blau 3 (R220 G228 B245)</w:t>
      </w:r>
      <w:r>
        <w:rPr>
          <w:rFonts w:eastAsia="+mn-ea" w:cs="+mn-cs"/>
        </w:rPr>
        <w:tab/>
      </w:r>
      <w:r w:rsidR="00E34A06">
        <w:rPr>
          <w:noProof/>
          <w:lang w:eastAsia="de-DE" w:bidi="ar-SA"/>
        </w:rPr>
        <mc:AlternateContent>
          <mc:Choice Requires="wps">
            <w:drawing>
              <wp:inline distT="0" distB="0" distL="0" distR="0" wp14:anchorId="21FDC65D" wp14:editId="1FAFA7BE">
                <wp:extent cx="130810" cy="142240"/>
                <wp:effectExtent l="6350" t="10795" r="5715" b="8890"/>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rgbClr val="DCE4F5"/>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D2CB144" id="Rectangle 8"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" fillcolor="#dce4f5">
                <w10:anchorlock/>
              </v:rect>
            </w:pict>
          </mc:Fallback>
        </mc:AlternateContent>
      </w:r>
    </w:p>
    <w:p w14:paraId="66130E9B" w14:textId="77777777" w:rsidR="00BA3E16" w:rsidRPr="00274965" w:rsidRDefault="00BA3E16" w:rsidP="008D2780">
      <w:pPr>
        <w:pStyle w:val="ListParagraph"/>
        <w:numPr>
          <w:ilvl w:val="0"/>
          <w:numId w:val="23"/>
        </w:numPr>
        <w:tabs>
          <w:tab w:val="left" w:pos="7088"/>
        </w:tabs>
      </w:pPr>
      <w:proofErr w:type="spellStart"/>
      <w:r>
        <w:rPr>
          <w:rFonts w:eastAsia="+mn-ea" w:cs="+mn-cs"/>
        </w:rPr>
        <w:t>KTmfk</w:t>
      </w:r>
      <w:proofErr w:type="spellEnd"/>
      <w:r>
        <w:rPr>
          <w:rFonts w:eastAsia="+mn-ea" w:cs="+mn-cs"/>
        </w:rPr>
        <w:t>-</w:t>
      </w:r>
      <w:r w:rsidR="00D90EBF">
        <w:rPr>
          <w:rFonts w:eastAsia="+mn-ea" w:cs="+mn-cs"/>
        </w:rPr>
        <w:t>Silber</w:t>
      </w:r>
      <w:r>
        <w:rPr>
          <w:rFonts w:eastAsia="+mn-ea" w:cs="+mn-cs"/>
        </w:rPr>
        <w:t xml:space="preserve"> (R88 G88 B90)</w:t>
      </w:r>
      <w:r w:rsidR="00403049">
        <w:rPr>
          <w:rFonts w:eastAsia="+mn-ea" w:cs="+mn-cs"/>
        </w:rPr>
        <w:t xml:space="preserve"> = </w:t>
      </w:r>
      <w:r w:rsidR="00457F90">
        <w:rPr>
          <w:rFonts w:eastAsia="+mn-ea" w:cs="+mn-cs"/>
        </w:rPr>
        <w:t>1</w:t>
      </w:r>
      <w:r w:rsidR="00403049">
        <w:rPr>
          <w:rFonts w:eastAsia="+mn-ea" w:cs="+mn-cs"/>
        </w:rPr>
        <w:t xml:space="preserve">. </w:t>
      </w:r>
      <w:r w:rsidR="00457F90">
        <w:rPr>
          <w:rFonts w:eastAsia="+mn-ea" w:cs="+mn-cs"/>
        </w:rPr>
        <w:t>Grau</w:t>
      </w:r>
      <w:r>
        <w:rPr>
          <w:rFonts w:eastAsia="+mn-ea" w:cs="+mn-cs"/>
        </w:rPr>
        <w:tab/>
      </w:r>
      <w:r w:rsidR="00403049">
        <w:rPr>
          <w:noProof/>
          <w:lang w:eastAsia="de-DE" w:bidi="ar-SA"/>
        </w:rPr>
        <mc:AlternateContent>
          <mc:Choice Requires="wps">
            <w:drawing>
              <wp:inline distT="0" distB="0" distL="0" distR="0" wp14:anchorId="30C2E237" wp14:editId="3F6D28AE">
                <wp:extent cx="130810" cy="142240"/>
                <wp:effectExtent l="6350" t="10795" r="5715" b="8890"/>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rgbClr val="58585A"/>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1693AF6" id="Rectangle 7"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" fillcolor="#58585a">
                <w10:anchorlock/>
              </v:rect>
            </w:pict>
          </mc:Fallback>
        </mc:AlternateContent>
      </w:r>
    </w:p>
    <w:p w14:paraId="04243012" w14:textId="77777777" w:rsidR="00BA3E16" w:rsidRPr="00274965" w:rsidRDefault="00D90EBF" w:rsidP="008D2780">
      <w:pPr>
        <w:pStyle w:val="ListParagraph"/>
        <w:numPr>
          <w:ilvl w:val="0"/>
          <w:numId w:val="23"/>
        </w:numPr>
        <w:tabs>
          <w:tab w:val="left" w:pos="7088"/>
        </w:tabs>
      </w:pPr>
      <w:proofErr w:type="spellStart"/>
      <w:r>
        <w:rPr>
          <w:rFonts w:eastAsia="+mn-ea" w:cs="+mn-cs"/>
        </w:rPr>
        <w:t>KTmfk</w:t>
      </w:r>
      <w:proofErr w:type="spellEnd"/>
      <w:r>
        <w:rPr>
          <w:rFonts w:eastAsia="+mn-ea" w:cs="+mn-cs"/>
        </w:rPr>
        <w:t>-Silber</w:t>
      </w:r>
      <w:r w:rsidR="00BA3E16">
        <w:rPr>
          <w:rFonts w:eastAsia="+mn-ea" w:cs="+mn-cs"/>
        </w:rPr>
        <w:t xml:space="preserve"> 1 (R128 G128 B128) </w:t>
      </w:r>
      <w:r w:rsidR="00457F90">
        <w:rPr>
          <w:rFonts w:eastAsia="+mn-ea" w:cs="+mn-cs"/>
        </w:rPr>
        <w:t>= 2</w:t>
      </w:r>
      <w:r w:rsidR="00403049">
        <w:rPr>
          <w:rFonts w:eastAsia="+mn-ea" w:cs="+mn-cs"/>
        </w:rPr>
        <w:t xml:space="preserve">. </w:t>
      </w:r>
      <w:r w:rsidR="00457F90">
        <w:rPr>
          <w:rFonts w:eastAsia="+mn-ea" w:cs="+mn-cs"/>
        </w:rPr>
        <w:t>Grau</w:t>
      </w:r>
      <w:r w:rsidR="00BA3E16">
        <w:rPr>
          <w:rFonts w:eastAsia="+mn-ea" w:cs="+mn-cs"/>
        </w:rPr>
        <w:tab/>
      </w:r>
      <w:r w:rsidR="00403049">
        <w:rPr>
          <w:noProof/>
          <w:lang w:eastAsia="de-DE" w:bidi="ar-SA"/>
        </w:rPr>
        <mc:AlternateContent>
          <mc:Choice Requires="wps">
            <w:drawing>
              <wp:inline distT="0" distB="0" distL="0" distR="0" wp14:anchorId="59BE66BD" wp14:editId="78783E18">
                <wp:extent cx="130810" cy="142240"/>
                <wp:effectExtent l="6350" t="10795" r="5715" b="8890"/>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3660CAD" id="Rectangle 6"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" fillcolor="gray">
                <w10:anchorlock/>
              </v:rect>
            </w:pict>
          </mc:Fallback>
        </mc:AlternateContent>
      </w:r>
    </w:p>
    <w:p w14:paraId="7B54DB42" w14:textId="77777777" w:rsidR="00BA3E16" w:rsidRPr="00274965" w:rsidRDefault="00D90EBF" w:rsidP="008D2780">
      <w:pPr>
        <w:pStyle w:val="ListParagraph"/>
        <w:numPr>
          <w:ilvl w:val="0"/>
          <w:numId w:val="23"/>
        </w:numPr>
        <w:tabs>
          <w:tab w:val="left" w:pos="7088"/>
        </w:tabs>
      </w:pPr>
      <w:proofErr w:type="spellStart"/>
      <w:r>
        <w:rPr>
          <w:rFonts w:eastAsia="+mn-ea" w:cs="+mn-cs"/>
        </w:rPr>
        <w:t>KTmfk</w:t>
      </w:r>
      <w:proofErr w:type="spellEnd"/>
      <w:r>
        <w:rPr>
          <w:rFonts w:eastAsia="+mn-ea" w:cs="+mn-cs"/>
        </w:rPr>
        <w:t>-Silber</w:t>
      </w:r>
      <w:r w:rsidR="00BA3E16" w:rsidRPr="00274965">
        <w:rPr>
          <w:rFonts w:eastAsia="+mn-ea" w:cs="+mn-cs"/>
        </w:rPr>
        <w:t xml:space="preserve"> 2 (R178 G178 B178)</w:t>
      </w:r>
      <w:r w:rsidR="00403049">
        <w:rPr>
          <w:rFonts w:eastAsia="+mn-ea" w:cs="+mn-cs"/>
        </w:rPr>
        <w:t xml:space="preserve"> = </w:t>
      </w:r>
      <w:r w:rsidR="00457F90">
        <w:rPr>
          <w:rFonts w:eastAsia="+mn-ea" w:cs="+mn-cs"/>
        </w:rPr>
        <w:t>3</w:t>
      </w:r>
      <w:r w:rsidR="00403049">
        <w:rPr>
          <w:rFonts w:eastAsia="+mn-ea" w:cs="+mn-cs"/>
        </w:rPr>
        <w:t xml:space="preserve">. </w:t>
      </w:r>
      <w:r w:rsidR="00457F90">
        <w:rPr>
          <w:rFonts w:eastAsia="+mn-ea" w:cs="+mn-cs"/>
        </w:rPr>
        <w:t xml:space="preserve">unter 2. </w:t>
      </w:r>
      <w:r w:rsidR="00403049">
        <w:rPr>
          <w:rFonts w:eastAsia="+mn-ea" w:cs="+mn-cs"/>
        </w:rPr>
        <w:t>Grau</w:t>
      </w:r>
      <w:r w:rsidR="00BA3E16">
        <w:rPr>
          <w:rFonts w:eastAsia="+mn-ea" w:cs="+mn-cs"/>
        </w:rPr>
        <w:tab/>
      </w:r>
      <w:r w:rsidR="00E34A06">
        <w:rPr>
          <w:noProof/>
          <w:lang w:eastAsia="de-DE" w:bidi="ar-SA"/>
        </w:rPr>
        <mc:AlternateContent>
          <mc:Choice Requires="wps">
            <w:drawing>
              <wp:inline distT="0" distB="0" distL="0" distR="0" wp14:anchorId="37F30BF7" wp14:editId="021ED648">
                <wp:extent cx="130810" cy="142240"/>
                <wp:effectExtent l="6350" t="10795" r="5715" b="8890"/>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rgbClr val="B2B2B2"/>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DC09D43" id="Rectangle 5"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" fillcolor="#b2b2b2">
                <w10:anchorlock/>
              </v:rect>
            </w:pict>
          </mc:Fallback>
        </mc:AlternateContent>
      </w:r>
    </w:p>
    <w:p w14:paraId="016C6014" w14:textId="77777777" w:rsidR="00BA3E16" w:rsidRPr="00274965" w:rsidRDefault="00D90EBF" w:rsidP="008D2780">
      <w:pPr>
        <w:pStyle w:val="ListParagraph"/>
        <w:numPr>
          <w:ilvl w:val="0"/>
          <w:numId w:val="23"/>
        </w:numPr>
        <w:tabs>
          <w:tab w:val="left" w:pos="7088"/>
        </w:tabs>
      </w:pPr>
      <w:proofErr w:type="spellStart"/>
      <w:r>
        <w:rPr>
          <w:rFonts w:eastAsia="+mn-ea" w:cs="+mn-cs"/>
        </w:rPr>
        <w:t>KTmfk</w:t>
      </w:r>
      <w:proofErr w:type="spellEnd"/>
      <w:r>
        <w:rPr>
          <w:rFonts w:eastAsia="+mn-ea" w:cs="+mn-cs"/>
        </w:rPr>
        <w:t>-Silber</w:t>
      </w:r>
      <w:r w:rsidR="00403049">
        <w:rPr>
          <w:rFonts w:eastAsia="+mn-ea" w:cs="+mn-cs"/>
        </w:rPr>
        <w:t xml:space="preserve"> 3 (R217 G217 B21</w:t>
      </w:r>
      <w:r w:rsidR="00BA3E16" w:rsidRPr="00274965">
        <w:rPr>
          <w:rFonts w:eastAsia="+mn-ea" w:cs="+mn-cs"/>
        </w:rPr>
        <w:t>7)</w:t>
      </w:r>
      <w:r w:rsidR="00403049">
        <w:rPr>
          <w:rFonts w:eastAsia="+mn-ea" w:cs="+mn-cs"/>
        </w:rPr>
        <w:t xml:space="preserve"> =</w:t>
      </w:r>
      <w:r w:rsidR="00457F90">
        <w:rPr>
          <w:rFonts w:eastAsia="+mn-ea" w:cs="+mn-cs"/>
        </w:rPr>
        <w:t xml:space="preserve"> 2. unter Weiß</w:t>
      </w:r>
      <w:r w:rsidR="00BA3E16" w:rsidRPr="00274965">
        <w:rPr>
          <w:rFonts w:eastAsia="+mn-ea" w:cs="+mn-cs"/>
        </w:rPr>
        <w:tab/>
      </w:r>
      <w:r w:rsidR="00E34A06">
        <w:rPr>
          <w:noProof/>
          <w:lang w:eastAsia="de-DE" w:bidi="ar-SA"/>
        </w:rPr>
        <mc:AlternateContent>
          <mc:Choice Requires="wps">
            <w:drawing>
              <wp:inline distT="0" distB="0" distL="0" distR="0" wp14:anchorId="740F2992" wp14:editId="04BAC6B2">
                <wp:extent cx="130810" cy="142240"/>
                <wp:effectExtent l="0" t="0" r="21590" b="10160"/>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chemeClr val="bg1">
                            <a:lumMod val="8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5C83C4E" id="Rectangle 4"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" fillcolor="#d8d8d8 [2732]">
                <w10:anchorlock/>
              </v:rect>
            </w:pict>
          </mc:Fallback>
        </mc:AlternateContent>
      </w:r>
    </w:p>
    <w:p w14:paraId="35AE7E5D" w14:textId="77777777" w:rsidR="00BA3E16" w:rsidRPr="00403049" w:rsidRDefault="00D90EBF" w:rsidP="008D2780">
      <w:pPr>
        <w:pStyle w:val="ListParagraph"/>
        <w:numPr>
          <w:ilvl w:val="0"/>
          <w:numId w:val="23"/>
        </w:numPr>
        <w:tabs>
          <w:tab w:val="left" w:pos="7088"/>
        </w:tabs>
      </w:pPr>
      <w:proofErr w:type="spellStart"/>
      <w:r>
        <w:rPr>
          <w:rFonts w:eastAsia="+mn-ea" w:cs="+mn-cs"/>
        </w:rPr>
        <w:t>KTmfk</w:t>
      </w:r>
      <w:proofErr w:type="spellEnd"/>
      <w:r>
        <w:rPr>
          <w:rFonts w:eastAsia="+mn-ea" w:cs="+mn-cs"/>
        </w:rPr>
        <w:t>-</w:t>
      </w:r>
      <w:r w:rsidR="00BA3E16" w:rsidRPr="00403049">
        <w:rPr>
          <w:rFonts w:eastAsia="+mn-ea" w:cs="+mn-cs"/>
        </w:rPr>
        <w:t>G</w:t>
      </w:r>
      <w:r>
        <w:rPr>
          <w:rFonts w:eastAsia="+mn-ea" w:cs="+mn-cs"/>
        </w:rPr>
        <w:t>old</w:t>
      </w:r>
      <w:r w:rsidR="00BA3E16" w:rsidRPr="00403049">
        <w:rPr>
          <w:rFonts w:eastAsia="+mn-ea" w:cs="+mn-cs"/>
        </w:rPr>
        <w:t xml:space="preserve"> (R255 G215 B45)</w:t>
      </w:r>
      <w:r w:rsidR="00BA3E16" w:rsidRPr="00403049">
        <w:rPr>
          <w:rFonts w:eastAsia="+mn-ea" w:cs="+mn-cs"/>
        </w:rPr>
        <w:tab/>
      </w:r>
      <w:r w:rsidR="00E34A06">
        <w:rPr>
          <w:noProof/>
          <w:lang w:eastAsia="de-DE" w:bidi="ar-SA"/>
        </w:rPr>
        <mc:AlternateContent>
          <mc:Choice Requires="wps">
            <w:drawing>
              <wp:inline distT="0" distB="0" distL="0" distR="0" wp14:anchorId="0C65606D" wp14:editId="2830ED32">
                <wp:extent cx="130810" cy="142240"/>
                <wp:effectExtent l="6350" t="10795" r="5715" b="8890"/>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rgbClr val="FFD72D"/>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3BED3DB" id="Rectangle 3"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" fillcolor="#ffd72d">
                <w10:anchorlock/>
              </v:rect>
            </w:pict>
          </mc:Fallback>
        </mc:AlternateContent>
      </w:r>
    </w:p>
    <w:p w14:paraId="023277E1" w14:textId="77777777" w:rsidR="00BA3E16" w:rsidRPr="00D90EBF" w:rsidRDefault="00D90EBF" w:rsidP="008D2780">
      <w:pPr>
        <w:pStyle w:val="ListParagraph"/>
        <w:numPr>
          <w:ilvl w:val="0"/>
          <w:numId w:val="23"/>
        </w:numPr>
        <w:tabs>
          <w:tab w:val="left" w:pos="7088"/>
        </w:tabs>
        <w:rPr>
          <w:lang w:val="en-US"/>
        </w:rPr>
      </w:pPr>
      <w:proofErr w:type="spellStart"/>
      <w:r w:rsidRPr="00D90EBF">
        <w:rPr>
          <w:rFonts w:eastAsia="+mn-ea" w:cs="+mn-cs"/>
          <w:lang w:val="en-US"/>
        </w:rPr>
        <w:t>KTmfk</w:t>
      </w:r>
      <w:proofErr w:type="spellEnd"/>
      <w:r w:rsidRPr="00D90EBF">
        <w:rPr>
          <w:rFonts w:eastAsia="+mn-ea" w:cs="+mn-cs"/>
          <w:lang w:val="en-US"/>
        </w:rPr>
        <w:t>-</w:t>
      </w:r>
      <w:r w:rsidR="00BA3E16" w:rsidRPr="00D90EBF">
        <w:rPr>
          <w:rFonts w:eastAsia="+mn-ea" w:cs="+mn-cs"/>
          <w:lang w:val="en-US"/>
        </w:rPr>
        <w:t>Rot (R200 G0 B0)</w:t>
      </w:r>
      <w:r w:rsidR="00BA3E16" w:rsidRPr="00D90EBF">
        <w:rPr>
          <w:rFonts w:eastAsia="+mn-ea" w:cs="+mn-cs"/>
          <w:lang w:val="en-US"/>
        </w:rPr>
        <w:tab/>
      </w:r>
      <w:r w:rsidR="00E34A06">
        <w:rPr>
          <w:noProof/>
          <w:lang w:eastAsia="de-DE" w:bidi="ar-SA"/>
        </w:rPr>
        <mc:AlternateContent>
          <mc:Choice Requires="wps">
            <w:drawing>
              <wp:inline distT="0" distB="0" distL="0" distR="0" wp14:anchorId="78086875" wp14:editId="759C53C6">
                <wp:extent cx="130810" cy="142240"/>
                <wp:effectExtent l="6350" t="10795" r="5715" b="8890"/>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42240"/>
                        </a:xfrm>
                        <a:prstGeom prst="rect">
                          <a:avLst/>
                        </a:prstGeom>
                        <a:solidFill>
                          <a:srgbClr val="C8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9F9BA74" id="Rectangle 2" o:spid="_x0000_s1026" style="width:10.3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" fillcolor="#c80000">
                <w10:anchorlock/>
              </v:rect>
            </w:pict>
          </mc:Fallback>
        </mc:AlternateContent>
      </w:r>
    </w:p>
    <w:p w14:paraId="652D9341" w14:textId="77777777" w:rsidR="00A45492" w:rsidRPr="00403049" w:rsidRDefault="00A45492" w:rsidP="00A45492">
      <w:pPr>
        <w:pStyle w:val="Heading1"/>
      </w:pPr>
      <w:bookmarkStart w:id="14" w:name="_Toc197594760"/>
      <w:r w:rsidRPr="00A45492">
        <w:lastRenderedPageBreak/>
        <w:t>Rechtschreibung</w:t>
      </w:r>
      <w:r w:rsidRPr="00403049">
        <w:t xml:space="preserve"> und Silbentrennung</w:t>
      </w:r>
      <w:bookmarkEnd w:id="14"/>
    </w:p>
    <w:p w14:paraId="20771E60" w14:textId="77777777" w:rsidR="00A45492" w:rsidRDefault="00E65892" w:rsidP="008D2780">
      <w:r w:rsidRPr="00E65892">
        <w:t>Die Regeln der neuen deutschen Rechtschreibung vom 01.08.2006 sind verbindlich. Um bei Blocksatz allzu große Abstände zwischen einzelnen W</w:t>
      </w:r>
      <w:r>
        <w:t>ö</w:t>
      </w:r>
      <w:r w:rsidRPr="00E65892">
        <w:t>rte</w:t>
      </w:r>
      <w:r>
        <w:t>r</w:t>
      </w:r>
      <w:r w:rsidRPr="00E65892">
        <w:t>n zu vermeiden ist Silbentrennung konsequent anzuwenden.</w:t>
      </w:r>
      <w:r w:rsidR="00A45492" w:rsidRPr="00A45492">
        <w:t xml:space="preserve"> Bei Benutzung von Textverarbeitungsprogrammen ist</w:t>
      </w:r>
      <w:r>
        <w:t>,</w:t>
      </w:r>
      <w:r w:rsidR="00A45492" w:rsidRPr="00A45492">
        <w:t xml:space="preserve"> soweit möglich</w:t>
      </w:r>
      <w:r>
        <w:t>,</w:t>
      </w:r>
      <w:r w:rsidR="00A45492" w:rsidRPr="00A45492">
        <w:t xml:space="preserve"> </w:t>
      </w:r>
      <w:r w:rsidR="00D601D6">
        <w:t xml:space="preserve">die </w:t>
      </w:r>
      <w:r w:rsidR="00A45492" w:rsidRPr="00A45492">
        <w:t>automatische Silbentrennung zu aktivie</w:t>
      </w:r>
      <w:r w:rsidR="00A45492">
        <w:t>ren.</w:t>
      </w:r>
      <w:r w:rsidR="008D2780">
        <w:t xml:space="preserve"> </w:t>
      </w:r>
    </w:p>
    <w:p w14:paraId="14D519BA" w14:textId="77777777" w:rsidR="00BA3E16" w:rsidRDefault="00BA3E16" w:rsidP="00BA3E16">
      <w:pPr>
        <w:pStyle w:val="Heading1"/>
        <w:rPr>
          <w:lang w:val="en-US"/>
        </w:rPr>
      </w:pPr>
      <w:bookmarkStart w:id="15" w:name="_Toc197594761"/>
      <w:proofErr w:type="spellStart"/>
      <w:r>
        <w:rPr>
          <w:lang w:val="en-US"/>
        </w:rPr>
        <w:lastRenderedPageBreak/>
        <w:t>Literaturverzeichnis</w:t>
      </w:r>
      <w:bookmarkEnd w:id="15"/>
      <w:proofErr w:type="spellEnd"/>
    </w:p>
    <w:p w14:paraId="4E48A7AC" w14:textId="77777777" w:rsidR="00A45492" w:rsidRDefault="00A45492" w:rsidP="00BA3E16">
      <w:r w:rsidRPr="00A45492">
        <w:t>Das Literaturverzeichnis ist in der Reihenfolge zu sortieren, in der die Literatur aufgeführt wird.</w:t>
      </w:r>
    </w:p>
    <w:p w14:paraId="545546AD" w14:textId="77777777" w:rsidR="00BA3E16" w:rsidRDefault="00BA3E16" w:rsidP="00BA3E16">
      <w:r w:rsidRPr="00EA554D">
        <w:t>Das Literaturverzeichnis wird angelegt über die Formatvorlage Literaturverzeichnis</w:t>
      </w:r>
      <w:r>
        <w:t> </w:t>
      </w:r>
      <w:proofErr w:type="spellStart"/>
      <w:r w:rsidR="001024F4">
        <w:t>mfk</w:t>
      </w:r>
      <w:proofErr w:type="spellEnd"/>
      <w:r w:rsidRPr="00EA554D">
        <w:t xml:space="preserve">. </w:t>
      </w:r>
      <w:r>
        <w:t xml:space="preserve">Es wird so ein nummeriertes Element geschaffen, auf das im Text referenziert werden kann. Die </w:t>
      </w:r>
      <w:proofErr w:type="spellStart"/>
      <w:r>
        <w:t>Referenzierung</w:t>
      </w:r>
      <w:proofErr w:type="spellEnd"/>
      <w:r>
        <w:t xml:space="preserve"> erfolgt über Textmarken. Um den Nachnamen des Hauptautors wird eine Textmarke gelegt. Ihr Titel folgt der Form „</w:t>
      </w:r>
      <w:proofErr w:type="spellStart"/>
      <w:r>
        <w:t>Name_Kurztitel_Jahr</w:t>
      </w:r>
      <w:proofErr w:type="spellEnd"/>
      <w:r>
        <w:t>“. Der Querverweis wird dann erstellt durch Querverweis einfügen -&gt; „Textmarke“ und „Absatznummer“ -&gt; Textmarke auswählen.</w:t>
      </w:r>
    </w:p>
    <w:p w14:paraId="668548D7" w14:textId="77777777" w:rsidR="00BA3E16" w:rsidRDefault="00BA3E16" w:rsidP="00BA3E16">
      <w:r>
        <w:t xml:space="preserve">Die Anzeige der Textmarken kann in Word 2007/2010 aktiviert werden unter </w:t>
      </w:r>
      <w:proofErr w:type="spellStart"/>
      <w:r>
        <w:t>Word</w:t>
      </w:r>
      <w:r w:rsidR="006C1B2F">
        <w:softHyphen/>
      </w:r>
      <w:r>
        <w:t>Optionen</w:t>
      </w:r>
      <w:proofErr w:type="spellEnd"/>
      <w:r>
        <w:t xml:space="preserve"> -&gt; Erweitert -&gt; „Dokumenteninhalt anzeigen“ „Textmarken anzeigen“.</w:t>
      </w:r>
    </w:p>
    <w:p w14:paraId="224852D3" w14:textId="77777777" w:rsidR="00BA3E16" w:rsidRDefault="00BA3E16" w:rsidP="006D5799">
      <w:pPr>
        <w:pStyle w:val="Literaturverzeichnismfk"/>
      </w:pPr>
      <w:bookmarkStart w:id="16" w:name="Name_Kurztitel_Jahr"/>
      <w:r>
        <w:t>Name, V.</w:t>
      </w:r>
      <w:bookmarkEnd w:id="16"/>
      <w:r>
        <w:t>: Titel ….</w:t>
      </w:r>
    </w:p>
    <w:p w14:paraId="4B9E1FA6" w14:textId="77777777" w:rsidR="00BA3E16" w:rsidRDefault="00BA3E16" w:rsidP="00BA3E16">
      <w:pPr>
        <w:pStyle w:val="Literaturverzeichnismfk"/>
      </w:pPr>
      <w:r>
        <w:t>Eintrag 2</w:t>
      </w:r>
    </w:p>
    <w:p w14:paraId="0C310996" w14:textId="77777777" w:rsidR="00BA3E16" w:rsidRPr="00EA554D" w:rsidRDefault="00BA3E16" w:rsidP="00BA3E16">
      <w:pPr>
        <w:pStyle w:val="Literaturverzeichnismfk"/>
      </w:pPr>
      <w:r>
        <w:t>Eintrag 3</w:t>
      </w:r>
    </w:p>
    <w:p w14:paraId="504970A5" w14:textId="77777777" w:rsidR="00205950" w:rsidRDefault="001024F4" w:rsidP="00BA3E16">
      <w:r>
        <w:t xml:space="preserve">Alternativ kann auch die Literaturverwaltung </w:t>
      </w:r>
      <w:r w:rsidRPr="00D90EBF">
        <w:rPr>
          <w:smallCaps/>
        </w:rPr>
        <w:t>Citavi</w:t>
      </w:r>
      <w:r>
        <w:t xml:space="preserve"> 4.x </w:t>
      </w:r>
      <w:r w:rsidR="00D90EBF">
        <w:t xml:space="preserve">oder </w:t>
      </w:r>
      <w:r w:rsidR="00D90EBF" w:rsidRPr="00D90EBF">
        <w:rPr>
          <w:smallCaps/>
        </w:rPr>
        <w:t>Endnote</w:t>
      </w:r>
      <w:r w:rsidR="00D90EBF">
        <w:t xml:space="preserve"> </w:t>
      </w:r>
      <w:r>
        <w:t>verwendet werden, welche die automatische Erstellung eines Literaturverzeichnisses unterstützt (Word Plug-In)</w:t>
      </w:r>
      <w:r w:rsidR="00A45492">
        <w:t>.</w:t>
      </w:r>
    </w:p>
    <w:p w14:paraId="2C7349C7" w14:textId="77777777" w:rsidR="00A45492" w:rsidRDefault="00A45492" w:rsidP="00BA3E16">
      <w:r w:rsidRPr="00A45492">
        <w:t xml:space="preserve">Für das einwandfreie Zitieren von Literaturquellen sind bestimmte Richtlinien einzuhalten. Eine auf DIN 1502 und DIN 1505 basierende Richtlinie finden Sie in </w:t>
      </w:r>
      <w:r w:rsidR="00D90EBF">
        <w:t xml:space="preserve">der </w:t>
      </w:r>
      <w:proofErr w:type="spellStart"/>
      <w:r w:rsidR="00D90EBF">
        <w:t>KTmfk</w:t>
      </w:r>
      <w:proofErr w:type="spellEnd"/>
      <w:r w:rsidR="00D90EBF">
        <w:t xml:space="preserve"> </w:t>
      </w:r>
      <w:r w:rsidR="00AE0D1F">
        <w:t>Richtlinie </w:t>
      </w:r>
      <w:r w:rsidR="00D90EBF">
        <w:t>2</w:t>
      </w:r>
      <w:r w:rsidRPr="00A45492">
        <w:t>, welche Ihnen Ihr Betreuer in der jeweils gültigen Fassung zur Verfügung stellt.</w:t>
      </w:r>
    </w:p>
    <w:p w14:paraId="5DE216FB" w14:textId="77777777" w:rsidR="00013D90" w:rsidRDefault="00013D90">
      <w:pPr>
        <w:spacing w:before="600" w:after="240" w:line="240" w:lineRule="auto"/>
        <w:ind w:left="851" w:hanging="851"/>
        <w:jc w:val="left"/>
      </w:pPr>
    </w:p>
    <w:p w14:paraId="45988428" w14:textId="77777777" w:rsidR="00013D90" w:rsidRDefault="00013D90">
      <w:pPr>
        <w:spacing w:before="600" w:after="240" w:line="240" w:lineRule="auto"/>
        <w:ind w:left="851" w:hanging="851"/>
        <w:jc w:val="left"/>
        <w:sectPr w:rsidR="00013D90" w:rsidSect="00820D33">
          <w:headerReference w:type="even" r:id="rId34"/>
          <w:headerReference w:type="default" r:id="rId35"/>
          <w:footerReference w:type="even" r:id="rId36"/>
          <w:footerReference w:type="default" r:id="rId37"/>
          <w:type w:val="oddPage"/>
          <w:pgSz w:w="11906" w:h="16838" w:code="9"/>
          <w:pgMar w:top="1559" w:right="1134" w:bottom="1418" w:left="1701" w:header="720" w:footer="284" w:gutter="0"/>
          <w:pgNumType w:start="1"/>
          <w:cols w:space="708"/>
          <w:docGrid w:linePitch="360"/>
        </w:sectPr>
      </w:pPr>
    </w:p>
    <w:p w14:paraId="0712DEBB" w14:textId="77777777" w:rsidR="00C700E8" w:rsidRDefault="00C700E8" w:rsidP="00013D90">
      <w:pPr>
        <w:pStyle w:val="Heading7"/>
      </w:pPr>
      <w:r w:rsidRPr="00013D90">
        <w:lastRenderedPageBreak/>
        <w:t>Quellcode</w:t>
      </w:r>
    </w:p>
    <w:p w14:paraId="79F76A7F" w14:textId="77777777" w:rsidR="00C700E8" w:rsidRDefault="00C700E8" w:rsidP="00C700E8">
      <w:pPr>
        <w:pStyle w:val="Quellcode"/>
      </w:pPr>
      <w:r w:rsidRPr="00A85903">
        <w:t>Formatvorlage Quellcode</w:t>
      </w:r>
    </w:p>
    <w:p w14:paraId="23BD7DAE" w14:textId="77777777" w:rsidR="00BA6904" w:rsidRDefault="00BA6904" w:rsidP="00C700E8">
      <w:pPr>
        <w:pStyle w:val="Quellcode"/>
      </w:pPr>
      <w:r>
        <w:t>Zum Einfügen von formatiertem Quellcode inkl. Hervorhebungen empfiehlt sich folgende Vorgehensweise:</w:t>
      </w:r>
    </w:p>
    <w:p w14:paraId="378B3349" w14:textId="77777777" w:rsidR="00BA6904" w:rsidRDefault="00BA6904" w:rsidP="00C700E8">
      <w:pPr>
        <w:pStyle w:val="Quellcode"/>
      </w:pPr>
      <w:r>
        <w:t xml:space="preserve">Datei </w:t>
      </w:r>
      <w:r w:rsidRPr="00BA6904">
        <w:t>mit Notepad++</w:t>
      </w:r>
      <w:r>
        <w:t xml:space="preserve"> öffnen</w:t>
      </w:r>
      <w:r w:rsidRPr="00BA6904">
        <w:t xml:space="preserve">. </w:t>
      </w:r>
      <w:r>
        <w:t xml:space="preserve">Sollte die Programmiersprache nicht automatisch erkannt und Keywords nicht hervorgehoben werden, kann meist unter </w:t>
      </w:r>
      <w:r w:rsidRPr="00BA6904">
        <w:t>Sprachen die entsprechende Syntax-Hervorhebung aus</w:t>
      </w:r>
      <w:r>
        <w:t>ge</w:t>
      </w:r>
      <w:r w:rsidRPr="00BA6904">
        <w:t>wähl</w:t>
      </w:r>
      <w:r>
        <w:t>t</w:t>
      </w:r>
      <w:r w:rsidRPr="00BA6904">
        <w:t xml:space="preserve"> </w:t>
      </w:r>
      <w:r>
        <w:t>werden. Anschließend mit</w:t>
      </w:r>
      <w:r w:rsidRPr="00BA6904">
        <w:t xml:space="preserve"> Erweiterungen</w:t>
      </w:r>
      <w:r>
        <w:t xml:space="preserve"> </w:t>
      </w:r>
      <w:r>
        <w:rPr>
          <w:rFonts w:ascii="Cambria Math" w:hAnsi="Cambria Math"/>
        </w:rPr>
        <w:t>→</w:t>
      </w:r>
      <w:r>
        <w:t xml:space="preserve"> </w:t>
      </w:r>
      <w:r w:rsidRPr="00BA6904">
        <w:t xml:space="preserve">NppExport </w:t>
      </w:r>
      <w:r>
        <w:t>de</w:t>
      </w:r>
      <w:r w:rsidR="00AE0D1F">
        <w:t>n</w:t>
      </w:r>
      <w:r>
        <w:t xml:space="preserve"> Quellcode als rtf in die Zwischenablage kopier</w:t>
      </w:r>
      <w:r w:rsidR="00AE0D1F">
        <w:t>en</w:t>
      </w:r>
      <w:r>
        <w:t xml:space="preserve"> und anschließend in Word einfüg</w:t>
      </w:r>
      <w:r w:rsidR="00AE0D1F">
        <w:t>en.</w:t>
      </w:r>
      <w:r>
        <w:t xml:space="preserve"> Abschließend ist nun noch auf den eingefügten Quelltext die Formatvorlage „Quelltext</w:t>
      </w:r>
      <w:r w:rsidR="00AE0D1F">
        <w:t>“</w:t>
      </w:r>
      <w:r>
        <w:t xml:space="preserve"> anzuwenden.</w:t>
      </w:r>
    </w:p>
    <w:p w14:paraId="723B3E66" w14:textId="77777777" w:rsidR="00134DB4" w:rsidRDefault="00134DB4" w:rsidP="00C700E8">
      <w:pPr>
        <w:pStyle w:val="Quellcode"/>
      </w:pPr>
      <w:r>
        <w:t>Über die Formatvorlage „Quellcode nummeriert“ kann der Quelltext mit Zeilennummern versehen werden, was gerade bei langen Quelltexten die Lesbarkeit verbessert.</w:t>
      </w:r>
    </w:p>
    <w:p w14:paraId="65D5C8D0" w14:textId="77777777" w:rsidR="00134DB4" w:rsidRDefault="00134DB4" w:rsidP="00C700E8">
      <w:pPr>
        <w:pStyle w:val="Quellcode"/>
      </w:pPr>
    </w:p>
    <w:p w14:paraId="5585B3D8" w14:textId="77777777" w:rsidR="00134DB4" w:rsidRPr="00EA7297" w:rsidRDefault="00134DB4" w:rsidP="00134DB4">
      <w:pPr>
        <w:pStyle w:val="QuellcodeNummeriert"/>
        <w:rPr>
          <w:highlight w:val="white"/>
          <w:lang w:val="en-US"/>
        </w:rPr>
      </w:pPr>
      <w:r w:rsidRPr="00EA7297">
        <w:rPr>
          <w:b/>
          <w:bCs/>
          <w:color w:val="0000FF"/>
          <w:highlight w:val="white"/>
          <w:lang w:val="en-US"/>
        </w:rPr>
        <w:t>function</w:t>
      </w:r>
      <w:r w:rsidRPr="00EA7297">
        <w:rPr>
          <w:highlight w:val="white"/>
          <w:lang w:val="en-US"/>
        </w:rPr>
        <w:t xml:space="preserve"> A_Startprogramm_aB</w:t>
      </w:r>
    </w:p>
    <w:p w14:paraId="05514EF9" w14:textId="77777777" w:rsidR="00134DB4" w:rsidRPr="00EA7297" w:rsidRDefault="00134DB4" w:rsidP="00134DB4">
      <w:pPr>
        <w:pStyle w:val="QuellcodeNummeriert"/>
        <w:rPr>
          <w:highlight w:val="white"/>
          <w:lang w:val="en-US"/>
        </w:rPr>
      </w:pPr>
      <w:r w:rsidRPr="00EA7297">
        <w:rPr>
          <w:highlight w:val="white"/>
          <w:lang w:val="en-US"/>
        </w:rPr>
        <w:t>tic</w:t>
      </w:r>
      <w:r w:rsidRPr="00EA7297">
        <w:rPr>
          <w:b/>
          <w:bCs/>
          <w:color w:val="000080"/>
          <w:highlight w:val="white"/>
          <w:lang w:val="en-US"/>
        </w:rPr>
        <w:t>;</w:t>
      </w:r>
    </w:p>
    <w:p w14:paraId="1B4F5058" w14:textId="77777777" w:rsidR="00134DB4" w:rsidRDefault="00134DB4" w:rsidP="00134DB4">
      <w:pPr>
        <w:pStyle w:val="QuellcodeNummeriert"/>
        <w:rPr>
          <w:highlight w:val="white"/>
        </w:rPr>
      </w:pPr>
      <w:r>
        <w:rPr>
          <w:color w:val="008000"/>
          <w:highlight w:val="white"/>
        </w:rPr>
        <w:t>% Anzahl der WK, muss mit der Anzahl der WK in Lk_rB uebereinstimmen!!!</w:t>
      </w:r>
    </w:p>
    <w:p w14:paraId="4CCA080D" w14:textId="77777777" w:rsidR="00134DB4" w:rsidRDefault="00134DB4" w:rsidP="00134DB4">
      <w:pPr>
        <w:pStyle w:val="QuellcodeNummeriert"/>
        <w:rPr>
          <w:highlight w:val="white"/>
        </w:rPr>
      </w:pPr>
      <w:r>
        <w:rPr>
          <w:highlight w:val="white"/>
        </w:rPr>
        <w:t xml:space="preserve">z </w:t>
      </w:r>
      <w:r>
        <w:rPr>
          <w:b/>
          <w:bCs/>
          <w:color w:val="000080"/>
          <w:highlight w:val="white"/>
        </w:rPr>
        <w:t>=</w:t>
      </w:r>
      <w:r>
        <w:rPr>
          <w:highlight w:val="white"/>
        </w:rPr>
        <w:t xml:space="preserve"> </w:t>
      </w:r>
      <w:r>
        <w:rPr>
          <w:color w:val="FF8000"/>
          <w:highlight w:val="white"/>
        </w:rPr>
        <w:t>10</w:t>
      </w:r>
      <w:r>
        <w:rPr>
          <w:b/>
          <w:bCs/>
          <w:color w:val="000080"/>
          <w:highlight w:val="white"/>
        </w:rPr>
        <w:t>;</w:t>
      </w:r>
    </w:p>
    <w:p w14:paraId="7DA3AA85" w14:textId="77777777" w:rsidR="00134DB4" w:rsidRDefault="00134DB4" w:rsidP="00134DB4">
      <w:pPr>
        <w:pStyle w:val="QuellcodeNummeriert"/>
        <w:rPr>
          <w:highlight w:val="white"/>
        </w:rPr>
      </w:pPr>
    </w:p>
    <w:p w14:paraId="0AD19B51" w14:textId="77777777" w:rsidR="00134DB4" w:rsidRDefault="00134DB4" w:rsidP="00134DB4">
      <w:pPr>
        <w:pStyle w:val="QuellcodeNummeriert"/>
        <w:rPr>
          <w:highlight w:val="white"/>
        </w:rPr>
      </w:pPr>
      <w:r>
        <w:rPr>
          <w:color w:val="008000"/>
          <w:highlight w:val="white"/>
        </w:rPr>
        <w:t>% Schrittweite zwischen den Messpunkten, in Grad</w:t>
      </w:r>
    </w:p>
    <w:p w14:paraId="26403497" w14:textId="77777777" w:rsidR="00134DB4" w:rsidRDefault="00134DB4" w:rsidP="00134DB4">
      <w:pPr>
        <w:pStyle w:val="QuellcodeNummeriert"/>
        <w:rPr>
          <w:highlight w:val="white"/>
        </w:rPr>
      </w:pPr>
      <w:r>
        <w:rPr>
          <w:highlight w:val="white"/>
        </w:rPr>
        <w:t xml:space="preserve">t </w:t>
      </w:r>
      <w:r>
        <w:rPr>
          <w:b/>
          <w:bCs/>
          <w:color w:val="000080"/>
          <w:highlight w:val="white"/>
        </w:rPr>
        <w:t>=</w:t>
      </w:r>
      <w:r>
        <w:rPr>
          <w:highlight w:val="white"/>
        </w:rPr>
        <w:t xml:space="preserve"> </w:t>
      </w:r>
      <w:r>
        <w:rPr>
          <w:color w:val="FF8000"/>
          <w:highlight w:val="white"/>
        </w:rPr>
        <w:t>1</w:t>
      </w:r>
      <w:r>
        <w:rPr>
          <w:b/>
          <w:bCs/>
          <w:color w:val="000080"/>
          <w:highlight w:val="white"/>
        </w:rPr>
        <w:t>;</w:t>
      </w:r>
    </w:p>
    <w:p w14:paraId="082E473F" w14:textId="77777777" w:rsidR="00134DB4" w:rsidRDefault="00134DB4" w:rsidP="00134DB4">
      <w:pPr>
        <w:pStyle w:val="QuellcodeNummeriert"/>
        <w:rPr>
          <w:highlight w:val="white"/>
        </w:rPr>
      </w:pPr>
      <w:r>
        <w:rPr>
          <w:highlight w:val="white"/>
        </w:rPr>
        <w:t xml:space="preserve">v </w:t>
      </w:r>
      <w:r>
        <w:rPr>
          <w:b/>
          <w:bCs/>
          <w:color w:val="000080"/>
          <w:highlight w:val="white"/>
        </w:rPr>
        <w:t>=</w:t>
      </w:r>
      <w:r>
        <w:rPr>
          <w:highlight w:val="white"/>
        </w:rPr>
        <w:t xml:space="preserve"> </w:t>
      </w:r>
      <w:r>
        <w:rPr>
          <w:color w:val="FF8000"/>
          <w:highlight w:val="white"/>
        </w:rPr>
        <w:t>1</w:t>
      </w:r>
      <w:r>
        <w:rPr>
          <w:b/>
          <w:bCs/>
          <w:color w:val="000080"/>
          <w:highlight w:val="white"/>
        </w:rPr>
        <w:t>;</w:t>
      </w:r>
    </w:p>
    <w:p w14:paraId="726FECD0" w14:textId="77777777" w:rsidR="00134DB4" w:rsidRDefault="00134DB4" w:rsidP="00134DB4">
      <w:pPr>
        <w:pStyle w:val="QuellcodeNummeriert"/>
        <w:rPr>
          <w:highlight w:val="white"/>
        </w:rPr>
      </w:pPr>
      <w:r>
        <w:rPr>
          <w:color w:val="008000"/>
          <w:highlight w:val="white"/>
        </w:rPr>
        <w:t>% Maximaler Drehwinkel, in Grad</w:t>
      </w:r>
    </w:p>
    <w:p w14:paraId="4ADCD8DB" w14:textId="77777777" w:rsidR="00134DB4" w:rsidRDefault="00134DB4" w:rsidP="00134DB4">
      <w:pPr>
        <w:pStyle w:val="QuellcodeNummeriert"/>
        <w:rPr>
          <w:highlight w:val="white"/>
        </w:rPr>
      </w:pPr>
      <w:r>
        <w:rPr>
          <w:highlight w:val="white"/>
        </w:rPr>
        <w:t xml:space="preserve">mt </w:t>
      </w:r>
      <w:r>
        <w:rPr>
          <w:b/>
          <w:bCs/>
          <w:color w:val="000080"/>
          <w:highlight w:val="white"/>
        </w:rPr>
        <w:t>=</w:t>
      </w:r>
      <w:r>
        <w:rPr>
          <w:highlight w:val="white"/>
        </w:rPr>
        <w:t xml:space="preserve"> </w:t>
      </w:r>
      <w:r>
        <w:rPr>
          <w:color w:val="FF8000"/>
          <w:highlight w:val="white"/>
        </w:rPr>
        <w:t>3600</w:t>
      </w:r>
      <w:r>
        <w:rPr>
          <w:b/>
          <w:bCs/>
          <w:color w:val="000080"/>
          <w:highlight w:val="white"/>
        </w:rPr>
        <w:t>/</w:t>
      </w:r>
      <w:r>
        <w:rPr>
          <w:highlight w:val="white"/>
        </w:rPr>
        <w:t xml:space="preserve"> z</w:t>
      </w:r>
      <w:r>
        <w:rPr>
          <w:b/>
          <w:bCs/>
          <w:color w:val="000080"/>
          <w:highlight w:val="white"/>
        </w:rPr>
        <w:t>;</w:t>
      </w:r>
    </w:p>
    <w:p w14:paraId="1578159D" w14:textId="77777777" w:rsidR="00134DB4" w:rsidRDefault="00134DB4" w:rsidP="00134DB4">
      <w:pPr>
        <w:pStyle w:val="QuellcodeNummeriert"/>
        <w:rPr>
          <w:highlight w:val="white"/>
        </w:rPr>
      </w:pPr>
    </w:p>
    <w:p w14:paraId="3AE1E986" w14:textId="77777777" w:rsidR="00134DB4" w:rsidRDefault="00134DB4" w:rsidP="00134DB4">
      <w:pPr>
        <w:pStyle w:val="QuellcodeNummeriert"/>
        <w:rPr>
          <w:highlight w:val="white"/>
        </w:rPr>
      </w:pPr>
      <w:r>
        <w:rPr>
          <w:color w:val="008000"/>
          <w:highlight w:val="white"/>
        </w:rPr>
        <w:t>% Anzahl der Messpunkte</w:t>
      </w:r>
    </w:p>
    <w:p w14:paraId="07C88A15" w14:textId="77777777" w:rsidR="00134DB4" w:rsidRDefault="00134DB4" w:rsidP="00134DB4">
      <w:pPr>
        <w:pStyle w:val="QuellcodeNummeriert"/>
        <w:rPr>
          <w:highlight w:val="white"/>
        </w:rPr>
      </w:pPr>
      <w:r>
        <w:rPr>
          <w:highlight w:val="white"/>
        </w:rPr>
        <w:t xml:space="preserve">m </w:t>
      </w:r>
      <w:r>
        <w:rPr>
          <w:b/>
          <w:bCs/>
          <w:color w:val="000080"/>
          <w:highlight w:val="white"/>
        </w:rPr>
        <w:t>=</w:t>
      </w:r>
      <w:r>
        <w:rPr>
          <w:highlight w:val="white"/>
        </w:rPr>
        <w:t xml:space="preserve"> mt </w:t>
      </w:r>
      <w:r>
        <w:rPr>
          <w:b/>
          <w:bCs/>
          <w:color w:val="000080"/>
          <w:highlight w:val="white"/>
        </w:rPr>
        <w:t>/</w:t>
      </w:r>
      <w:r>
        <w:rPr>
          <w:highlight w:val="white"/>
        </w:rPr>
        <w:t xml:space="preserve"> t</w:t>
      </w:r>
      <w:r>
        <w:rPr>
          <w:b/>
          <w:bCs/>
          <w:color w:val="000080"/>
          <w:highlight w:val="white"/>
        </w:rPr>
        <w:t>;</w:t>
      </w:r>
    </w:p>
    <w:p w14:paraId="3365F749" w14:textId="77777777" w:rsidR="00134DB4" w:rsidRDefault="00134DB4" w:rsidP="00134DB4">
      <w:pPr>
        <w:pStyle w:val="QuellcodeNummeriert"/>
        <w:rPr>
          <w:highlight w:val="white"/>
        </w:rPr>
      </w:pPr>
    </w:p>
    <w:p w14:paraId="69CC7313" w14:textId="77777777" w:rsidR="00134DB4" w:rsidRDefault="00134DB4" w:rsidP="00134DB4">
      <w:pPr>
        <w:pStyle w:val="QuellcodeNummeriert"/>
        <w:rPr>
          <w:highlight w:val="white"/>
        </w:rPr>
      </w:pPr>
      <w:r>
        <w:rPr>
          <w:color w:val="008000"/>
          <w:highlight w:val="white"/>
        </w:rPr>
        <w:t>% Maximaler Index fuer die for-Schleife</w:t>
      </w:r>
    </w:p>
    <w:p w14:paraId="63678BA6" w14:textId="77777777" w:rsidR="00134DB4" w:rsidRPr="00EA7297" w:rsidRDefault="00134DB4" w:rsidP="00134DB4">
      <w:pPr>
        <w:pStyle w:val="QuellcodeNummeriert"/>
        <w:rPr>
          <w:highlight w:val="white"/>
          <w:lang w:val="en-US"/>
        </w:rPr>
      </w:pPr>
      <w:r w:rsidRPr="00EA7297">
        <w:rPr>
          <w:highlight w:val="white"/>
          <w:lang w:val="en-US"/>
        </w:rPr>
        <w:t xml:space="preserve">n </w:t>
      </w:r>
      <w:r w:rsidRPr="00EA7297">
        <w:rPr>
          <w:b/>
          <w:bCs/>
          <w:color w:val="000080"/>
          <w:highlight w:val="white"/>
          <w:lang w:val="en-US"/>
        </w:rPr>
        <w:t>=</w:t>
      </w:r>
      <w:r w:rsidRPr="00EA7297">
        <w:rPr>
          <w:highlight w:val="white"/>
          <w:lang w:val="en-US"/>
        </w:rPr>
        <w:t xml:space="preserve"> m</w:t>
      </w:r>
      <w:r w:rsidRPr="00EA7297">
        <w:rPr>
          <w:b/>
          <w:bCs/>
          <w:color w:val="000080"/>
          <w:highlight w:val="white"/>
          <w:lang w:val="en-US"/>
        </w:rPr>
        <w:t>+</w:t>
      </w:r>
      <w:r w:rsidRPr="00EA7297">
        <w:rPr>
          <w:color w:val="FF8000"/>
          <w:highlight w:val="white"/>
          <w:lang w:val="en-US"/>
        </w:rPr>
        <w:t>1</w:t>
      </w:r>
      <w:r w:rsidRPr="00EA7297">
        <w:rPr>
          <w:b/>
          <w:bCs/>
          <w:color w:val="000080"/>
          <w:highlight w:val="white"/>
          <w:lang w:val="en-US"/>
        </w:rPr>
        <w:t>;</w:t>
      </w:r>
    </w:p>
    <w:p w14:paraId="166540CA" w14:textId="77777777" w:rsidR="00134DB4" w:rsidRPr="00EA7297" w:rsidRDefault="00134DB4" w:rsidP="00134DB4">
      <w:pPr>
        <w:pStyle w:val="QuellcodeNummeriert"/>
        <w:rPr>
          <w:highlight w:val="white"/>
          <w:lang w:val="en-US"/>
        </w:rPr>
      </w:pPr>
    </w:p>
    <w:p w14:paraId="457344EC" w14:textId="77777777" w:rsidR="00134DB4" w:rsidRPr="00EA7297" w:rsidRDefault="00134DB4" w:rsidP="00134DB4">
      <w:pPr>
        <w:pStyle w:val="QuellcodeNummeriert"/>
        <w:rPr>
          <w:highlight w:val="white"/>
          <w:lang w:val="en-US"/>
        </w:rPr>
      </w:pPr>
      <w:r w:rsidRPr="00EA7297">
        <w:rPr>
          <w:b/>
          <w:bCs/>
          <w:color w:val="0000FF"/>
          <w:highlight w:val="white"/>
          <w:lang w:val="en-US"/>
        </w:rPr>
        <w:t>for</w:t>
      </w:r>
      <w:r w:rsidRPr="00EA7297">
        <w:rPr>
          <w:highlight w:val="white"/>
          <w:lang w:val="en-US"/>
        </w:rPr>
        <w:t xml:space="preserve"> p </w:t>
      </w:r>
      <w:r w:rsidRPr="00EA7297">
        <w:rPr>
          <w:b/>
          <w:bCs/>
          <w:color w:val="000080"/>
          <w:highlight w:val="white"/>
          <w:lang w:val="en-US"/>
        </w:rPr>
        <w:t>=</w:t>
      </w:r>
      <w:r w:rsidRPr="00EA7297">
        <w:rPr>
          <w:highlight w:val="white"/>
          <w:lang w:val="en-US"/>
        </w:rPr>
        <w:t xml:space="preserve"> </w:t>
      </w:r>
      <w:r w:rsidRPr="00EA7297">
        <w:rPr>
          <w:color w:val="FF8000"/>
          <w:highlight w:val="white"/>
          <w:lang w:val="en-US"/>
        </w:rPr>
        <w:t>1</w:t>
      </w:r>
      <w:r w:rsidRPr="00EA7297">
        <w:rPr>
          <w:highlight w:val="white"/>
          <w:lang w:val="en-US"/>
        </w:rPr>
        <w:t xml:space="preserve"> </w:t>
      </w:r>
      <w:r w:rsidRPr="00EA7297">
        <w:rPr>
          <w:b/>
          <w:bCs/>
          <w:color w:val="000080"/>
          <w:highlight w:val="white"/>
          <w:lang w:val="en-US"/>
        </w:rPr>
        <w:t>:</w:t>
      </w:r>
      <w:r w:rsidRPr="00EA7297">
        <w:rPr>
          <w:highlight w:val="white"/>
          <w:lang w:val="en-US"/>
        </w:rPr>
        <w:t xml:space="preserve"> </w:t>
      </w:r>
      <w:r w:rsidRPr="00EA7297">
        <w:rPr>
          <w:color w:val="FF8000"/>
          <w:highlight w:val="white"/>
          <w:lang w:val="en-US"/>
        </w:rPr>
        <w:t>1</w:t>
      </w:r>
      <w:r w:rsidRPr="00EA7297">
        <w:rPr>
          <w:highlight w:val="white"/>
          <w:lang w:val="en-US"/>
        </w:rPr>
        <w:t xml:space="preserve"> </w:t>
      </w:r>
      <w:r w:rsidRPr="00EA7297">
        <w:rPr>
          <w:b/>
          <w:bCs/>
          <w:color w:val="000080"/>
          <w:highlight w:val="white"/>
          <w:lang w:val="en-US"/>
        </w:rPr>
        <w:t>:</w:t>
      </w:r>
      <w:r w:rsidRPr="00EA7297">
        <w:rPr>
          <w:highlight w:val="white"/>
          <w:lang w:val="en-US"/>
        </w:rPr>
        <w:t xml:space="preserve"> n</w:t>
      </w:r>
    </w:p>
    <w:p w14:paraId="7227ECC5" w14:textId="77777777" w:rsidR="00134DB4" w:rsidRPr="00EA7297" w:rsidRDefault="00134DB4" w:rsidP="00134DB4">
      <w:pPr>
        <w:pStyle w:val="QuellcodeNummeriert"/>
        <w:rPr>
          <w:highlight w:val="white"/>
          <w:lang w:val="en-US"/>
        </w:rPr>
      </w:pPr>
      <w:r w:rsidRPr="00EA7297">
        <w:rPr>
          <w:highlight w:val="white"/>
          <w:lang w:val="en-US"/>
        </w:rPr>
        <w:t xml:space="preserve">    ps </w:t>
      </w:r>
      <w:r w:rsidRPr="00EA7297">
        <w:rPr>
          <w:b/>
          <w:bCs/>
          <w:color w:val="000080"/>
          <w:highlight w:val="white"/>
          <w:lang w:val="en-US"/>
        </w:rPr>
        <w:t>=</w:t>
      </w:r>
      <w:r w:rsidRPr="00EA7297">
        <w:rPr>
          <w:highlight w:val="white"/>
          <w:lang w:val="en-US"/>
        </w:rPr>
        <w:t xml:space="preserve"> </w:t>
      </w:r>
      <w:r w:rsidRPr="00EA7297">
        <w:rPr>
          <w:b/>
          <w:bCs/>
          <w:color w:val="000080"/>
          <w:highlight w:val="white"/>
          <w:lang w:val="en-US"/>
        </w:rPr>
        <w:t>(</w:t>
      </w:r>
      <w:r w:rsidRPr="00EA7297">
        <w:rPr>
          <w:highlight w:val="white"/>
          <w:lang w:val="en-US"/>
        </w:rPr>
        <w:t>p</w:t>
      </w:r>
      <w:r w:rsidRPr="00EA7297">
        <w:rPr>
          <w:b/>
          <w:bCs/>
          <w:color w:val="000080"/>
          <w:highlight w:val="white"/>
          <w:lang w:val="en-US"/>
        </w:rPr>
        <w:t>-</w:t>
      </w:r>
      <w:r w:rsidRPr="00EA7297">
        <w:rPr>
          <w:color w:val="FF8000"/>
          <w:highlight w:val="white"/>
          <w:lang w:val="en-US"/>
        </w:rPr>
        <w:t>1</w:t>
      </w:r>
      <w:r w:rsidRPr="00EA7297">
        <w:rPr>
          <w:b/>
          <w:bCs/>
          <w:color w:val="000080"/>
          <w:highlight w:val="white"/>
          <w:lang w:val="en-US"/>
        </w:rPr>
        <w:t>)*</w:t>
      </w:r>
      <w:r w:rsidRPr="00EA7297">
        <w:rPr>
          <w:highlight w:val="white"/>
          <w:lang w:val="en-US"/>
        </w:rPr>
        <w:t>t</w:t>
      </w:r>
      <w:r w:rsidRPr="00EA7297">
        <w:rPr>
          <w:b/>
          <w:bCs/>
          <w:color w:val="000080"/>
          <w:highlight w:val="white"/>
          <w:lang w:val="en-US"/>
        </w:rPr>
        <w:t>;</w:t>
      </w:r>
    </w:p>
    <w:p w14:paraId="00B33602" w14:textId="77777777" w:rsidR="00134DB4" w:rsidRDefault="00134DB4" w:rsidP="00134DB4">
      <w:pPr>
        <w:pStyle w:val="QuellcodeNummeriert"/>
        <w:rPr>
          <w:highlight w:val="white"/>
        </w:rPr>
      </w:pPr>
      <w:r w:rsidRPr="00134DB4">
        <w:rPr>
          <w:highlight w:val="white"/>
        </w:rPr>
        <w:t xml:space="preserve">    </w:t>
      </w:r>
      <w:r>
        <w:rPr>
          <w:highlight w:val="white"/>
        </w:rPr>
        <w:t xml:space="preserve">C_gesaB </w:t>
      </w:r>
      <w:r>
        <w:rPr>
          <w:b/>
          <w:bCs/>
          <w:color w:val="000080"/>
          <w:highlight w:val="white"/>
        </w:rPr>
        <w:t>=</w:t>
      </w:r>
      <w:r>
        <w:rPr>
          <w:highlight w:val="white"/>
        </w:rPr>
        <w:t xml:space="preserve"> B_Hauptprogramm_aB</w:t>
      </w:r>
      <w:r>
        <w:rPr>
          <w:b/>
          <w:bCs/>
          <w:color w:val="000080"/>
          <w:highlight w:val="white"/>
        </w:rPr>
        <w:t>(</w:t>
      </w:r>
      <w:r>
        <w:rPr>
          <w:highlight w:val="white"/>
        </w:rPr>
        <w:t>ps</w:t>
      </w:r>
      <w:r>
        <w:rPr>
          <w:b/>
          <w:bCs/>
          <w:color w:val="000080"/>
          <w:highlight w:val="white"/>
        </w:rPr>
        <w:t>);</w:t>
      </w:r>
    </w:p>
    <w:p w14:paraId="762BA8B0" w14:textId="77777777" w:rsidR="00134DB4" w:rsidRDefault="00134DB4" w:rsidP="00134DB4">
      <w:pPr>
        <w:pStyle w:val="QuellcodeNummeriert"/>
        <w:rPr>
          <w:highlight w:val="white"/>
        </w:rPr>
      </w:pPr>
      <w:r>
        <w:rPr>
          <w:highlight w:val="white"/>
        </w:rPr>
        <w:t xml:space="preserve">    vektor</w:t>
      </w:r>
      <w:r>
        <w:rPr>
          <w:b/>
          <w:bCs/>
          <w:color w:val="000080"/>
          <w:highlight w:val="white"/>
        </w:rPr>
        <w:t>(:,</w:t>
      </w:r>
      <w:r>
        <w:rPr>
          <w:highlight w:val="white"/>
        </w:rPr>
        <w:t>p</w:t>
      </w:r>
      <w:r>
        <w:rPr>
          <w:b/>
          <w:bCs/>
          <w:color w:val="000080"/>
          <w:highlight w:val="white"/>
        </w:rPr>
        <w:t>)</w:t>
      </w:r>
      <w:r>
        <w:rPr>
          <w:highlight w:val="white"/>
        </w:rPr>
        <w:t xml:space="preserve"> </w:t>
      </w:r>
      <w:r>
        <w:rPr>
          <w:b/>
          <w:bCs/>
          <w:color w:val="000080"/>
          <w:highlight w:val="white"/>
        </w:rPr>
        <w:t>=</w:t>
      </w:r>
      <w:r>
        <w:rPr>
          <w:highlight w:val="white"/>
        </w:rPr>
        <w:t xml:space="preserve"> C_gesaB</w:t>
      </w:r>
      <w:r>
        <w:rPr>
          <w:b/>
          <w:bCs/>
          <w:color w:val="000080"/>
          <w:highlight w:val="white"/>
        </w:rPr>
        <w:t>;</w:t>
      </w:r>
    </w:p>
    <w:p w14:paraId="03F37076" w14:textId="77777777" w:rsidR="00134DB4" w:rsidRDefault="00134DB4" w:rsidP="00134DB4">
      <w:pPr>
        <w:pStyle w:val="QuellcodeNummeriert"/>
        <w:rPr>
          <w:highlight w:val="white"/>
        </w:rPr>
      </w:pPr>
      <w:r>
        <w:rPr>
          <w:b/>
          <w:bCs/>
          <w:color w:val="0000FF"/>
          <w:highlight w:val="white"/>
        </w:rPr>
        <w:t>end</w:t>
      </w:r>
    </w:p>
    <w:p w14:paraId="2D2E1BEF" w14:textId="77777777" w:rsidR="00134DB4" w:rsidRDefault="00134DB4" w:rsidP="00C700E8">
      <w:pPr>
        <w:pStyle w:val="Quellcode"/>
      </w:pPr>
    </w:p>
    <w:p w14:paraId="5CF27B16" w14:textId="77777777" w:rsidR="00453750" w:rsidRDefault="00453750" w:rsidP="004B2825"/>
    <w:p w14:paraId="5D68DDF9" w14:textId="77777777" w:rsidR="00C700E8" w:rsidRDefault="00C700E8" w:rsidP="00013D90">
      <w:pPr>
        <w:pStyle w:val="Heading7"/>
      </w:pPr>
      <w:r w:rsidRPr="00C700E8">
        <w:lastRenderedPageBreak/>
        <w:t>Dokumentation</w:t>
      </w:r>
      <w:r>
        <w:t xml:space="preserve"> und Technische Zeichnungen</w:t>
      </w:r>
    </w:p>
    <w:p w14:paraId="1B187147" w14:textId="77777777" w:rsidR="00453750" w:rsidRDefault="00453750" w:rsidP="004B2825"/>
    <w:p w14:paraId="13BE5FC7" w14:textId="77777777" w:rsidR="00453750" w:rsidRDefault="00453750" w:rsidP="00013D90">
      <w:pPr>
        <w:pStyle w:val="Heading7"/>
      </w:pPr>
      <w:r>
        <w:lastRenderedPageBreak/>
        <w:t>Datenträger</w:t>
      </w:r>
    </w:p>
    <w:p w14:paraId="096D0480" w14:textId="77777777" w:rsidR="004B2825" w:rsidRDefault="004B2825" w:rsidP="004B2825"/>
    <w:p w14:paraId="3652669C" w14:textId="77777777" w:rsidR="004B2825" w:rsidRDefault="004B2825" w:rsidP="00013D90">
      <w:pPr>
        <w:pStyle w:val="Heading7"/>
      </w:pPr>
      <w:r>
        <w:lastRenderedPageBreak/>
        <w:t>Lebenslauf</w:t>
      </w:r>
    </w:p>
    <w:p w14:paraId="12374CC9" w14:textId="77777777" w:rsidR="004B2825" w:rsidRPr="004B2825" w:rsidRDefault="004B2825" w:rsidP="004B2825">
      <w:r>
        <w:t>Nur bei Masterarbeiten erforderlich!</w:t>
      </w:r>
    </w:p>
    <w:sectPr w:rsidR="004B2825" w:rsidRPr="004B2825" w:rsidSect="00BC7140">
      <w:headerReference w:type="even" r:id="rId38"/>
      <w:headerReference w:type="default" r:id="rId39"/>
      <w:pgSz w:w="11906" w:h="16838" w:code="9"/>
      <w:pgMar w:top="1559" w:right="1134" w:bottom="1418" w:left="1701"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92AB6" w14:textId="77777777" w:rsidR="00E635C1" w:rsidRDefault="00E635C1" w:rsidP="00ED39B6">
      <w:pPr>
        <w:spacing w:after="0"/>
      </w:pPr>
      <w:r>
        <w:separator/>
      </w:r>
    </w:p>
    <w:p w14:paraId="34487DC1" w14:textId="77777777" w:rsidR="00E635C1" w:rsidRDefault="00E635C1"/>
  </w:endnote>
  <w:endnote w:type="continuationSeparator" w:id="0">
    <w:p w14:paraId="01D1CCAD" w14:textId="77777777" w:rsidR="00E635C1" w:rsidRDefault="00E635C1" w:rsidP="00ED39B6">
      <w:pPr>
        <w:spacing w:after="0"/>
      </w:pPr>
      <w:r>
        <w:continuationSeparator/>
      </w:r>
    </w:p>
    <w:p w14:paraId="68A5C89C" w14:textId="77777777" w:rsidR="00E635C1" w:rsidRDefault="00E635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BAC90" w14:textId="77777777" w:rsidR="00FA6E0F" w:rsidRDefault="00FA6E0F" w:rsidP="00205950">
    <w:pPr>
      <w:pStyle w:val="Footer"/>
      <w:ind w:left="-426" w:right="-992"/>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315CE" w14:textId="77777777" w:rsidR="00FA6E0F" w:rsidRDefault="00FA6E0F" w:rsidP="00205950">
    <w:pPr>
      <w:pStyle w:val="Footer"/>
      <w:ind w:left="-993" w:right="-428"/>
      <w:jc w:val="right"/>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598B7" w14:textId="77777777" w:rsidR="00FA6E0F" w:rsidRDefault="00FA6E0F" w:rsidP="00205950">
    <w:pPr>
      <w:pStyle w:val="Footer"/>
      <w:ind w:left="-426" w:right="-992"/>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DECD7" w14:textId="77777777" w:rsidR="00FA6E0F" w:rsidRPr="00013D90" w:rsidRDefault="00FA6E0F" w:rsidP="00013D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266E6" w14:textId="77777777" w:rsidR="00FA6E0F" w:rsidRDefault="00FA6E0F" w:rsidP="00DC1F4E">
    <w:pPr>
      <w:pStyle w:val="Footer"/>
      <w:ind w:left="-426" w:right="-992"/>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468E1" w14:textId="77777777" w:rsidR="00FA6E0F" w:rsidRPr="00013D90" w:rsidRDefault="00FA6E0F" w:rsidP="00013D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44B5B" w14:textId="77777777" w:rsidR="00FA6E0F" w:rsidRDefault="00FA6E0F" w:rsidP="00DC1F4E">
    <w:pPr>
      <w:pStyle w:val="Footer"/>
      <w:ind w:left="-426" w:right="-992"/>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B989E" w14:textId="77777777" w:rsidR="00FA6E0F" w:rsidRPr="00013D90" w:rsidRDefault="00FA6E0F" w:rsidP="00013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A660E" w14:textId="77777777" w:rsidR="00E635C1" w:rsidRDefault="00E635C1" w:rsidP="00ED39B6">
      <w:pPr>
        <w:spacing w:after="0"/>
      </w:pPr>
      <w:r>
        <w:separator/>
      </w:r>
    </w:p>
    <w:p w14:paraId="039A07E6" w14:textId="77777777" w:rsidR="00E635C1" w:rsidRDefault="00E635C1"/>
  </w:footnote>
  <w:footnote w:type="continuationSeparator" w:id="0">
    <w:p w14:paraId="3DD5B7CA" w14:textId="77777777" w:rsidR="00E635C1" w:rsidRDefault="00E635C1" w:rsidP="00ED39B6">
      <w:pPr>
        <w:spacing w:after="0"/>
      </w:pPr>
      <w:r>
        <w:continuationSeparator/>
      </w:r>
    </w:p>
    <w:p w14:paraId="4AF88B16" w14:textId="77777777" w:rsidR="00E635C1" w:rsidRDefault="00E635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B694B" w14:textId="47CA41F3" w:rsidR="00FA6E0F" w:rsidRDefault="00FA6E0F" w:rsidP="007C343E">
    <w:pPr>
      <w:pStyle w:val="Header"/>
      <w:pBdr>
        <w:bottom w:val="single" w:sz="4" w:space="1" w:color="auto"/>
      </w:pBdr>
      <w:tabs>
        <w:tab w:val="clear" w:pos="8505"/>
      </w:tabs>
      <w:ind w:right="706"/>
    </w:pPr>
    <w:r>
      <w:rPr>
        <w:noProof/>
        <w:lang w:eastAsia="de-DE" w:bidi="ar-SA"/>
      </w:rPr>
      <w:drawing>
        <wp:anchor distT="0" distB="0" distL="114300" distR="114300" simplePos="0" relativeHeight="251658240" behindDoc="0" locked="0" layoutInCell="1" allowOverlap="1" wp14:anchorId="68D6260C" wp14:editId="7A7E8175">
          <wp:simplePos x="0" y="0"/>
          <wp:positionH relativeFrom="column">
            <wp:posOffset>5850890</wp:posOffset>
          </wp:positionH>
          <wp:positionV relativeFrom="paragraph">
            <wp:posOffset>-279400</wp:posOffset>
          </wp:positionV>
          <wp:extent cx="553085" cy="492125"/>
          <wp:effectExtent l="19050" t="0" r="0" b="0"/>
          <wp:wrapSquare wrapText="bothSides"/>
          <wp:docPr id="17" name="Bild 1" descr="Z:\vorlagen\KTmfk Wartzack\Logo\KTmfk-Logo kurz blau-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vorlagen\KTmfk Wartzack\Logo\KTmfk-Logo kurz blau-grau.png"/>
                  <pic:cNvPicPr>
                    <a:picLocks noChangeAspect="1" noChangeArrowheads="1"/>
                  </pic:cNvPicPr>
                </pic:nvPicPr>
                <pic:blipFill>
                  <a:blip r:embed="rId1"/>
                  <a:srcRect/>
                  <a:stretch>
                    <a:fillRect/>
                  </a:stretch>
                </pic:blipFill>
                <pic:spPr bwMode="auto">
                  <a:xfrm>
                    <a:off x="0" y="0"/>
                    <a:ext cx="553085" cy="492125"/>
                  </a:xfrm>
                  <a:prstGeom prst="rect">
                    <a:avLst/>
                  </a:prstGeom>
                  <a:noFill/>
                  <a:ln w="9525">
                    <a:noFill/>
                    <a:miter lim="800000"/>
                    <a:headEnd/>
                    <a:tailEnd/>
                  </a:ln>
                </pic:spPr>
              </pic:pic>
            </a:graphicData>
          </a:graphic>
        </wp:anchor>
      </w:drawing>
    </w:r>
    <w:r w:rsidR="001F2646">
      <w:rPr>
        <w:b w:val="0"/>
        <w:bCs/>
        <w:noProof/>
      </w:rPr>
      <w:fldChar w:fldCharType="begin"/>
    </w:r>
    <w:r w:rsidR="001F2646">
      <w:rPr>
        <w:b w:val="0"/>
        <w:bCs/>
        <w:noProof/>
      </w:rPr>
      <w:instrText xml:space="preserve"> STYLEREF  "Überschrift 1" \n  \* MERGEFORMAT </w:instrText>
    </w:r>
    <w:r w:rsidR="001F2646">
      <w:rPr>
        <w:b w:val="0"/>
        <w:bCs/>
        <w:noProof/>
      </w:rPr>
      <w:fldChar w:fldCharType="separate"/>
    </w:r>
    <w:r w:rsidR="009E153A">
      <w:rPr>
        <w:noProof/>
        <w:lang w:val="en-GB"/>
      </w:rPr>
      <w:t>Error! Use the Home tab to apply Überschrift 1 to the text that you want to appear here.</w:t>
    </w:r>
    <w:r w:rsidR="001F2646">
      <w:rPr>
        <w:b w:val="0"/>
        <w:bCs/>
        <w:noProof/>
      </w:rPr>
      <w:fldChar w:fldCharType="end"/>
    </w:r>
    <w:r w:rsidRPr="00EC3238">
      <w:rPr>
        <w:lang w:val="en-US"/>
      </w:rPr>
      <w:t> </w:t>
    </w:r>
    <w:r w:rsidR="001F2646">
      <w:rPr>
        <w:b w:val="0"/>
        <w:bCs/>
        <w:noProof/>
      </w:rPr>
      <w:fldChar w:fldCharType="begin"/>
    </w:r>
    <w:r w:rsidR="001F2646" w:rsidRPr="00EC3238">
      <w:rPr>
        <w:b w:val="0"/>
        <w:bCs/>
        <w:noProof/>
        <w:lang w:val="en-US"/>
      </w:rPr>
      <w:instrText xml:space="preserve"> STYLEREF  "Überschrift 1"  \* MERGEFORMAT </w:instrText>
    </w:r>
    <w:r w:rsidR="001F2646">
      <w:rPr>
        <w:b w:val="0"/>
        <w:bCs/>
        <w:noProof/>
      </w:rPr>
      <w:fldChar w:fldCharType="separate"/>
    </w:r>
    <w:r w:rsidR="009E153A">
      <w:rPr>
        <w:noProof/>
        <w:lang w:val="en-GB"/>
      </w:rPr>
      <w:t>Error! Use the Home tab to apply Überschrift 1 to the text that you want to appear here.</w:t>
    </w:r>
    <w:r w:rsidR="001F2646">
      <w:rPr>
        <w:b w:val="0"/>
        <w:bCs/>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9E816" w14:textId="66487F71" w:rsidR="00FA6E0F" w:rsidRPr="00EF3548" w:rsidRDefault="00FA6E0F" w:rsidP="00131FD2">
    <w:pPr>
      <w:pStyle w:val="Header"/>
      <w:pBdr>
        <w:bottom w:val="single" w:sz="4" w:space="1" w:color="auto"/>
      </w:pBdr>
      <w:tabs>
        <w:tab w:val="clear" w:pos="8505"/>
        <w:tab w:val="right" w:pos="9072"/>
      </w:tabs>
      <w:ind w:right="-1"/>
      <w:rPr>
        <w:b w:val="0"/>
      </w:rPr>
    </w:pPr>
    <w:r>
      <w:rPr>
        <w:b w:val="0"/>
      </w:rPr>
      <w:fldChar w:fldCharType="begin"/>
    </w:r>
    <w:r>
      <w:rPr>
        <w:b w:val="0"/>
      </w:rPr>
      <w:instrText xml:space="preserve"> STYLEREF  "Überschrift 7;Überschrift Anhang" \n  \* MERGEFORMAT </w:instrText>
    </w:r>
    <w:r>
      <w:rPr>
        <w:b w:val="0"/>
      </w:rPr>
      <w:fldChar w:fldCharType="separate"/>
    </w:r>
    <w:r w:rsidR="00897D2A">
      <w:rPr>
        <w:bCs/>
        <w:noProof/>
        <w:lang w:val="en-GB"/>
      </w:rPr>
      <w:t>Error! Use the Home tab to apply Überschrift 7;Überschrift Anhang to the text that you want to appear here.</w:t>
    </w:r>
    <w:r>
      <w:rPr>
        <w:b w:val="0"/>
      </w:rPr>
      <w:fldChar w:fldCharType="end"/>
    </w:r>
    <w:r w:rsidRPr="00EC3238">
      <w:rPr>
        <w:b w:val="0"/>
        <w:lang w:val="en-US"/>
      </w:rPr>
      <w:t> </w:t>
    </w:r>
    <w:r>
      <w:rPr>
        <w:b w:val="0"/>
      </w:rPr>
      <w:fldChar w:fldCharType="begin"/>
    </w:r>
    <w:r w:rsidRPr="00EC3238">
      <w:rPr>
        <w:b w:val="0"/>
        <w:lang w:val="en-US"/>
      </w:rPr>
      <w:instrText xml:space="preserve"> STYLEREF  "Überschrift 7;Überschrift Anhang"  \* MERGEFORMAT </w:instrText>
    </w:r>
    <w:r>
      <w:rPr>
        <w:b w:val="0"/>
      </w:rPr>
      <w:fldChar w:fldCharType="separate"/>
    </w:r>
    <w:r w:rsidR="00897D2A">
      <w:rPr>
        <w:bCs/>
        <w:noProof/>
        <w:lang w:val="en-GB"/>
      </w:rPr>
      <w:t>Error! Use the Home tab to apply Überschrift 7;Überschrift Anhang to the text that you want to appear here.</w:t>
    </w:r>
    <w:r>
      <w:rPr>
        <w:b w:val="0"/>
      </w:rPr>
      <w:fldChar w:fldCharType="end"/>
    </w:r>
    <w:r>
      <w:rPr>
        <w:b w:val="0"/>
        <w:noProof/>
      </w:rPr>
      <w:tab/>
    </w:r>
    <w:r w:rsidRPr="00013D90">
      <w:rPr>
        <w:b w:val="0"/>
        <w:noProof/>
      </w:rPr>
      <w:fldChar w:fldCharType="begin"/>
    </w:r>
    <w:r w:rsidRPr="00013D90">
      <w:rPr>
        <w:b w:val="0"/>
        <w:noProof/>
      </w:rPr>
      <w:instrText>PAGE   \* MERGEFORMAT</w:instrText>
    </w:r>
    <w:r w:rsidRPr="00013D90">
      <w:rPr>
        <w:b w:val="0"/>
        <w:noProof/>
      </w:rPr>
      <w:fldChar w:fldCharType="separate"/>
    </w:r>
    <w:r w:rsidR="00983856">
      <w:rPr>
        <w:b w:val="0"/>
        <w:noProof/>
      </w:rPr>
      <w:t>11</w:t>
    </w:r>
    <w:r w:rsidRPr="00013D90">
      <w:rPr>
        <w:b w:val="0"/>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C5F1B" w14:textId="77777777" w:rsidR="00FA6E0F" w:rsidRDefault="00FA6E0F" w:rsidP="00B3313E">
    <w:pPr>
      <w:pStyle w:val="Header"/>
      <w:jc w:val="right"/>
    </w:pPr>
    <w:r>
      <w:rPr>
        <w:noProof/>
        <w:lang w:eastAsia="de-DE" w:bidi="ar-SA"/>
      </w:rPr>
      <w:drawing>
        <wp:inline distT="0" distB="0" distL="0" distR="0" wp14:anchorId="6239634F" wp14:editId="4EA3A6A3">
          <wp:extent cx="5671479" cy="1408706"/>
          <wp:effectExtent l="0" t="0" r="5715"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Tmfk-Logo lang schwarz"/>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71479" cy="1408706"/>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78FA6" w14:textId="77777777" w:rsidR="00FA6E0F" w:rsidRPr="00943F9D" w:rsidRDefault="00FA6E0F" w:rsidP="00943F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D291" w14:textId="77777777" w:rsidR="00FA6E0F" w:rsidRPr="00881108" w:rsidRDefault="00FA6E0F" w:rsidP="00D90EBF">
    <w:pPr>
      <w:pStyle w:val="Header"/>
      <w:tabs>
        <w:tab w:val="clear" w:pos="8505"/>
        <w:tab w:val="right" w:pos="9072"/>
      </w:tabs>
      <w:ind w:right="-1"/>
      <w:rPr>
        <w:b w:val="0"/>
      </w:rPr>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A315C" w14:textId="4020EB9C" w:rsidR="00FA6E0F" w:rsidRPr="00EF3548" w:rsidRDefault="00FA6E0F" w:rsidP="00820D33">
    <w:pPr>
      <w:pStyle w:val="Header"/>
      <w:pBdr>
        <w:bottom w:val="single" w:sz="4" w:space="1" w:color="auto"/>
      </w:pBdr>
      <w:tabs>
        <w:tab w:val="clear" w:pos="8505"/>
        <w:tab w:val="right" w:pos="9072"/>
      </w:tabs>
      <w:jc w:val="left"/>
      <w:rPr>
        <w:b w:val="0"/>
      </w:rPr>
    </w:pPr>
    <w:r w:rsidRPr="00013D90">
      <w:rPr>
        <w:b w:val="0"/>
        <w:noProof/>
      </w:rPr>
      <w:fldChar w:fldCharType="begin"/>
    </w:r>
    <w:r w:rsidRPr="00013D90">
      <w:rPr>
        <w:b w:val="0"/>
        <w:noProof/>
      </w:rPr>
      <w:instrText>PAGE   \* MERGEFORMAT</w:instrText>
    </w:r>
    <w:r w:rsidRPr="00013D90">
      <w:rPr>
        <w:b w:val="0"/>
        <w:noProof/>
      </w:rPr>
      <w:fldChar w:fldCharType="separate"/>
    </w:r>
    <w:r w:rsidR="00983856">
      <w:rPr>
        <w:b w:val="0"/>
        <w:noProof/>
      </w:rPr>
      <w:t>II</w:t>
    </w:r>
    <w:r w:rsidRPr="00013D90">
      <w:rPr>
        <w:b w:val="0"/>
        <w:noProof/>
      </w:rPr>
      <w:fldChar w:fldCharType="end"/>
    </w:r>
    <w:r>
      <w:rPr>
        <w:b w:val="0"/>
        <w:noProof/>
      </w:rPr>
      <w:tab/>
    </w:r>
    <w:r w:rsidRPr="00EF3548">
      <w:rPr>
        <w:b w:val="0"/>
      </w:rPr>
      <w:fldChar w:fldCharType="begin"/>
    </w:r>
    <w:r w:rsidRPr="00EF3548">
      <w:rPr>
        <w:b w:val="0"/>
      </w:rPr>
      <w:instrText xml:space="preserve"> STYLEREF  "Überschrift 6;Überschrift für Verzeichnisse"  \* MERGEFORMAT </w:instrText>
    </w:r>
    <w:r w:rsidRPr="00EF3548">
      <w:rPr>
        <w:b w:val="0"/>
      </w:rPr>
      <w:fldChar w:fldCharType="separate"/>
    </w:r>
    <w:r w:rsidR="00897D2A">
      <w:rPr>
        <w:bCs/>
        <w:noProof/>
        <w:lang w:val="en-GB"/>
      </w:rPr>
      <w:t>Error! Use the Home tab to apply Überschrift 6;Überschrift für Verzeichnisse to the text that you want to appear here.</w:t>
    </w:r>
    <w:r w:rsidRPr="00EF3548">
      <w:rPr>
        <w:b w:val="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A1F28" w14:textId="4C1F7518" w:rsidR="00FA6E0F" w:rsidRPr="00EF3548" w:rsidRDefault="00FA6E0F" w:rsidP="00131FD2">
    <w:pPr>
      <w:pStyle w:val="Header"/>
      <w:pBdr>
        <w:bottom w:val="single" w:sz="4" w:space="1" w:color="auto"/>
      </w:pBdr>
      <w:tabs>
        <w:tab w:val="clear" w:pos="8505"/>
        <w:tab w:val="right" w:pos="9072"/>
      </w:tabs>
      <w:ind w:right="-1"/>
      <w:rPr>
        <w:b w:val="0"/>
      </w:rPr>
    </w:pPr>
    <w:r w:rsidRPr="00EF3548">
      <w:rPr>
        <w:b w:val="0"/>
      </w:rPr>
      <w:fldChar w:fldCharType="begin"/>
    </w:r>
    <w:r w:rsidRPr="00EF3548">
      <w:rPr>
        <w:b w:val="0"/>
      </w:rPr>
      <w:instrText xml:space="preserve"> STYLEREF  "Überschrift 6;Überschrift für Verzeichnisse"  \* MERGEFORMAT </w:instrText>
    </w:r>
    <w:r w:rsidRPr="00EF3548">
      <w:rPr>
        <w:b w:val="0"/>
      </w:rPr>
      <w:fldChar w:fldCharType="separate"/>
    </w:r>
    <w:r w:rsidR="00897D2A">
      <w:rPr>
        <w:bCs/>
        <w:noProof/>
        <w:lang w:val="en-GB"/>
      </w:rPr>
      <w:t>Error! Use the Home tab to apply Überschrift 6;Überschrift für Verzeichnisse to the text that you want to appear here.</w:t>
    </w:r>
    <w:r w:rsidRPr="00EF3548">
      <w:rPr>
        <w:b w:val="0"/>
      </w:rPr>
      <w:fldChar w:fldCharType="end"/>
    </w:r>
    <w:r>
      <w:rPr>
        <w:b w:val="0"/>
        <w:noProof/>
      </w:rPr>
      <w:tab/>
    </w:r>
    <w:r w:rsidRPr="00131FD2">
      <w:rPr>
        <w:b w:val="0"/>
      </w:rPr>
      <w:fldChar w:fldCharType="begin"/>
    </w:r>
    <w:r w:rsidRPr="00131FD2">
      <w:rPr>
        <w:b w:val="0"/>
      </w:rPr>
      <w:instrText>PAGE   \* MERGEFORMAT</w:instrText>
    </w:r>
    <w:r w:rsidRPr="00131FD2">
      <w:rPr>
        <w:b w:val="0"/>
      </w:rPr>
      <w:fldChar w:fldCharType="separate"/>
    </w:r>
    <w:r w:rsidR="00983856">
      <w:rPr>
        <w:b w:val="0"/>
        <w:noProof/>
      </w:rPr>
      <w:t>I</w:t>
    </w:r>
    <w:r w:rsidRPr="00131FD2">
      <w:rPr>
        <w:b w:val="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21748" w14:textId="4B48161F" w:rsidR="00FA6E0F" w:rsidRPr="00EF3548" w:rsidRDefault="00FA6E0F" w:rsidP="00943F9D">
    <w:pPr>
      <w:pStyle w:val="Header"/>
      <w:pBdr>
        <w:bottom w:val="single" w:sz="4" w:space="1" w:color="auto"/>
      </w:pBdr>
      <w:tabs>
        <w:tab w:val="clear" w:pos="8505"/>
        <w:tab w:val="right" w:pos="9072"/>
      </w:tabs>
      <w:jc w:val="left"/>
      <w:rPr>
        <w:b w:val="0"/>
      </w:rPr>
    </w:pPr>
    <w:r w:rsidRPr="00013D90">
      <w:rPr>
        <w:b w:val="0"/>
        <w:noProof/>
      </w:rPr>
      <w:fldChar w:fldCharType="begin"/>
    </w:r>
    <w:r w:rsidRPr="00013D90">
      <w:rPr>
        <w:b w:val="0"/>
        <w:noProof/>
      </w:rPr>
      <w:instrText>PAGE   \* MERGEFORMAT</w:instrText>
    </w:r>
    <w:r w:rsidRPr="00013D90">
      <w:rPr>
        <w:b w:val="0"/>
        <w:noProof/>
      </w:rPr>
      <w:fldChar w:fldCharType="separate"/>
    </w:r>
    <w:r w:rsidR="00983856" w:rsidRPr="00EC3238">
      <w:rPr>
        <w:b w:val="0"/>
        <w:noProof/>
        <w:lang w:val="en-US"/>
      </w:rPr>
      <w:t>6</w:t>
    </w:r>
    <w:r w:rsidRPr="00013D90">
      <w:rPr>
        <w:b w:val="0"/>
        <w:noProof/>
      </w:rPr>
      <w:fldChar w:fldCharType="end"/>
    </w:r>
    <w:r w:rsidRPr="00EC3238">
      <w:rPr>
        <w:b w:val="0"/>
        <w:noProof/>
        <w:lang w:val="en-US"/>
      </w:rPr>
      <w:tab/>
    </w:r>
    <w:r w:rsidR="00DC041A">
      <w:rPr>
        <w:b w:val="0"/>
      </w:rPr>
      <w:fldChar w:fldCharType="begin"/>
    </w:r>
    <w:r w:rsidR="00DC041A" w:rsidRPr="00EC3238">
      <w:rPr>
        <w:b w:val="0"/>
        <w:lang w:val="en-US"/>
      </w:rPr>
      <w:instrText xml:space="preserve"> STYLEREF  "Überschrift 1" \n  \* MERGEFORMAT </w:instrText>
    </w:r>
    <w:r w:rsidR="00DC041A">
      <w:rPr>
        <w:b w:val="0"/>
      </w:rPr>
      <w:fldChar w:fldCharType="separate"/>
    </w:r>
    <w:r w:rsidR="00897D2A">
      <w:rPr>
        <w:bCs/>
        <w:noProof/>
        <w:lang w:val="en-GB"/>
      </w:rPr>
      <w:t>Error! Use the Home tab to apply Überschrift 1 to the text that you want to appear here.</w:t>
    </w:r>
    <w:r w:rsidR="00DC041A">
      <w:rPr>
        <w:b w:val="0"/>
      </w:rPr>
      <w:fldChar w:fldCharType="end"/>
    </w:r>
    <w:r w:rsidR="006C0686" w:rsidRPr="00EC3238">
      <w:rPr>
        <w:b w:val="0"/>
        <w:lang w:val="en-US"/>
      </w:rPr>
      <w:t> </w:t>
    </w:r>
    <w:r w:rsidR="00DC041A">
      <w:rPr>
        <w:b w:val="0"/>
      </w:rPr>
      <w:fldChar w:fldCharType="begin"/>
    </w:r>
    <w:r w:rsidR="00DC041A" w:rsidRPr="00EC3238">
      <w:rPr>
        <w:b w:val="0"/>
        <w:lang w:val="en-US"/>
      </w:rPr>
      <w:instrText xml:space="preserve"> STYLEREF  "Überschrift 1"  \* MERGEFORMAT </w:instrText>
    </w:r>
    <w:r w:rsidR="00DC041A">
      <w:rPr>
        <w:b w:val="0"/>
      </w:rPr>
      <w:fldChar w:fldCharType="separate"/>
    </w:r>
    <w:r w:rsidR="00897D2A">
      <w:rPr>
        <w:bCs/>
        <w:noProof/>
        <w:lang w:val="en-GB"/>
      </w:rPr>
      <w:t>Error! Use the Home tab to apply Überschrift 1 to the text that you want to appear here.</w:t>
    </w:r>
    <w:r w:rsidR="00DC041A">
      <w:rPr>
        <w:b w:val="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FB71B" w14:textId="56B9BE47" w:rsidR="00FA6E0F" w:rsidRPr="00EF3548" w:rsidRDefault="00FA6E0F" w:rsidP="00131FD2">
    <w:pPr>
      <w:pStyle w:val="Header"/>
      <w:pBdr>
        <w:bottom w:val="single" w:sz="4" w:space="1" w:color="auto"/>
      </w:pBdr>
      <w:tabs>
        <w:tab w:val="clear" w:pos="8505"/>
        <w:tab w:val="right" w:pos="9072"/>
      </w:tabs>
      <w:ind w:right="-1"/>
      <w:rPr>
        <w:b w:val="0"/>
      </w:rPr>
    </w:pPr>
    <w:r>
      <w:rPr>
        <w:b w:val="0"/>
      </w:rPr>
      <w:fldChar w:fldCharType="begin"/>
    </w:r>
    <w:r>
      <w:rPr>
        <w:b w:val="0"/>
      </w:rPr>
      <w:instrText xml:space="preserve"> STYLEREF  "Überschrift 1" \n  \* MERGEFORMAT </w:instrText>
    </w:r>
    <w:r>
      <w:rPr>
        <w:b w:val="0"/>
      </w:rPr>
      <w:fldChar w:fldCharType="separate"/>
    </w:r>
    <w:r w:rsidR="00897D2A">
      <w:rPr>
        <w:bCs/>
        <w:noProof/>
        <w:lang w:val="en-GB"/>
      </w:rPr>
      <w:t>Error! Use the Home tab to apply Überschrift 1 to the text that you want to appear here.</w:t>
    </w:r>
    <w:r>
      <w:rPr>
        <w:b w:val="0"/>
      </w:rPr>
      <w:fldChar w:fldCharType="end"/>
    </w:r>
    <w:r w:rsidRPr="00EC3238">
      <w:rPr>
        <w:b w:val="0"/>
        <w:lang w:val="en-US"/>
      </w:rPr>
      <w:t> </w:t>
    </w:r>
    <w:r>
      <w:rPr>
        <w:b w:val="0"/>
      </w:rPr>
      <w:fldChar w:fldCharType="begin"/>
    </w:r>
    <w:r w:rsidRPr="00EC3238">
      <w:rPr>
        <w:b w:val="0"/>
        <w:lang w:val="en-US"/>
      </w:rPr>
      <w:instrText xml:space="preserve"> STYLEREF  "Überschrift 1"  \* MERGEFORMAT </w:instrText>
    </w:r>
    <w:r>
      <w:rPr>
        <w:b w:val="0"/>
      </w:rPr>
      <w:fldChar w:fldCharType="separate"/>
    </w:r>
    <w:r w:rsidR="00897D2A">
      <w:rPr>
        <w:bCs/>
        <w:noProof/>
        <w:lang w:val="en-GB"/>
      </w:rPr>
      <w:t>Error! Use the Home tab to apply Überschrift 1 to the text that you want to appear here.</w:t>
    </w:r>
    <w:r>
      <w:rPr>
        <w:b w:val="0"/>
      </w:rPr>
      <w:fldChar w:fldCharType="end"/>
    </w:r>
    <w:r>
      <w:rPr>
        <w:b w:val="0"/>
        <w:noProof/>
      </w:rPr>
      <w:tab/>
    </w:r>
    <w:r w:rsidRPr="00013D90">
      <w:rPr>
        <w:b w:val="0"/>
        <w:noProof/>
      </w:rPr>
      <w:fldChar w:fldCharType="begin"/>
    </w:r>
    <w:r w:rsidRPr="00013D90">
      <w:rPr>
        <w:b w:val="0"/>
        <w:noProof/>
      </w:rPr>
      <w:instrText>PAGE   \* MERGEFORMAT</w:instrText>
    </w:r>
    <w:r w:rsidRPr="00013D90">
      <w:rPr>
        <w:b w:val="0"/>
        <w:noProof/>
      </w:rPr>
      <w:fldChar w:fldCharType="separate"/>
    </w:r>
    <w:r w:rsidR="00983856">
      <w:rPr>
        <w:b w:val="0"/>
        <w:noProof/>
      </w:rPr>
      <w:t>5</w:t>
    </w:r>
    <w:r w:rsidRPr="00013D90">
      <w:rPr>
        <w:b w:val="0"/>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0A67C" w14:textId="28A2EF72" w:rsidR="00DC041A" w:rsidRPr="00EF3548" w:rsidRDefault="00DC041A" w:rsidP="00943F9D">
    <w:pPr>
      <w:pStyle w:val="Header"/>
      <w:pBdr>
        <w:bottom w:val="single" w:sz="4" w:space="1" w:color="auto"/>
      </w:pBdr>
      <w:tabs>
        <w:tab w:val="clear" w:pos="8505"/>
        <w:tab w:val="right" w:pos="9072"/>
      </w:tabs>
      <w:jc w:val="left"/>
      <w:rPr>
        <w:b w:val="0"/>
      </w:rPr>
    </w:pPr>
    <w:r w:rsidRPr="00013D90">
      <w:rPr>
        <w:b w:val="0"/>
        <w:noProof/>
      </w:rPr>
      <w:fldChar w:fldCharType="begin"/>
    </w:r>
    <w:r w:rsidRPr="00013D90">
      <w:rPr>
        <w:b w:val="0"/>
        <w:noProof/>
      </w:rPr>
      <w:instrText>PAGE   \* MERGEFORMAT</w:instrText>
    </w:r>
    <w:r w:rsidRPr="00013D90">
      <w:rPr>
        <w:b w:val="0"/>
        <w:noProof/>
      </w:rPr>
      <w:fldChar w:fldCharType="separate"/>
    </w:r>
    <w:r w:rsidR="00983856">
      <w:rPr>
        <w:b w:val="0"/>
        <w:noProof/>
      </w:rPr>
      <w:t>1</w:t>
    </w:r>
    <w:r w:rsidR="00983856" w:rsidRPr="00EC3238">
      <w:rPr>
        <w:b w:val="0"/>
        <w:noProof/>
        <w:lang w:val="en-US"/>
      </w:rPr>
      <w:t>2</w:t>
    </w:r>
    <w:r w:rsidRPr="00013D90">
      <w:rPr>
        <w:b w:val="0"/>
        <w:noProof/>
      </w:rPr>
      <w:fldChar w:fldCharType="end"/>
    </w:r>
    <w:r w:rsidRPr="00EC3238">
      <w:rPr>
        <w:b w:val="0"/>
        <w:noProof/>
        <w:lang w:val="en-US"/>
      </w:rPr>
      <w:tab/>
    </w:r>
    <w:r>
      <w:rPr>
        <w:b w:val="0"/>
      </w:rPr>
      <w:fldChar w:fldCharType="begin"/>
    </w:r>
    <w:r w:rsidRPr="00EC3238">
      <w:rPr>
        <w:b w:val="0"/>
        <w:lang w:val="en-US"/>
      </w:rPr>
      <w:instrText xml:space="preserve"> STYLEREF  "Überschrift 7;Überschrift Anhang" \n  \* MERGEFORMAT </w:instrText>
    </w:r>
    <w:r>
      <w:rPr>
        <w:b w:val="0"/>
      </w:rPr>
      <w:fldChar w:fldCharType="separate"/>
    </w:r>
    <w:r w:rsidR="00897D2A">
      <w:rPr>
        <w:bCs/>
        <w:noProof/>
        <w:lang w:val="en-GB"/>
      </w:rPr>
      <w:t>Error! Use the Home tab to apply Überschrift 7;Überschrift Anhang to the text that you want to appear here.</w:t>
    </w:r>
    <w:r>
      <w:rPr>
        <w:b w:val="0"/>
      </w:rPr>
      <w:fldChar w:fldCharType="end"/>
    </w:r>
    <w:r w:rsidRPr="00EC3238">
      <w:rPr>
        <w:b w:val="0"/>
        <w:lang w:val="en-US"/>
      </w:rPr>
      <w:t> </w:t>
    </w:r>
    <w:r>
      <w:rPr>
        <w:b w:val="0"/>
      </w:rPr>
      <w:fldChar w:fldCharType="begin"/>
    </w:r>
    <w:r w:rsidRPr="00EC3238">
      <w:rPr>
        <w:b w:val="0"/>
        <w:lang w:val="en-US"/>
      </w:rPr>
      <w:instrText xml:space="preserve"> STYLEREF  "Überschrift 7;Überschrift Anhang"  \* MERGEFORMAT </w:instrText>
    </w:r>
    <w:r>
      <w:rPr>
        <w:b w:val="0"/>
      </w:rPr>
      <w:fldChar w:fldCharType="separate"/>
    </w:r>
    <w:r w:rsidR="00897D2A">
      <w:rPr>
        <w:bCs/>
        <w:noProof/>
        <w:lang w:val="en-GB"/>
      </w:rPr>
      <w:t>Error! Use the Home tab to apply Überschrift 7;Überschrift Anhang to the text that you want to appear here.</w:t>
    </w:r>
    <w:r>
      <w:rPr>
        <w:b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7966D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6AA8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5C79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8A02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906D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8ACC7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F0EC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4E5B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B8C0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BCA7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C3000"/>
    <w:multiLevelType w:val="hybridMultilevel"/>
    <w:tmpl w:val="693A7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E209B9"/>
    <w:multiLevelType w:val="hybridMultilevel"/>
    <w:tmpl w:val="FADC6F3E"/>
    <w:lvl w:ilvl="0" w:tplc="D9CC23CE">
      <w:start w:val="1"/>
      <w:numFmt w:val="decimal"/>
      <w:pStyle w:val="Literaturverzeichnismfk"/>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82B6BCF"/>
    <w:multiLevelType w:val="multilevel"/>
    <w:tmpl w:val="5D6423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Restart w:val="0"/>
      <w:pStyle w:val="Heading6"/>
      <w:suff w:val="nothing"/>
      <w:lvlText w:val=""/>
      <w:lvlJc w:val="left"/>
      <w:pPr>
        <w:ind w:left="0" w:firstLine="0"/>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1126313"/>
    <w:multiLevelType w:val="hybridMultilevel"/>
    <w:tmpl w:val="1C80B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64207A"/>
    <w:multiLevelType w:val="hybridMultilevel"/>
    <w:tmpl w:val="35EC1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F85140"/>
    <w:multiLevelType w:val="multilevel"/>
    <w:tmpl w:val="178818B2"/>
    <w:lvl w:ilvl="0">
      <w:start w:val="1"/>
      <w:numFmt w:val="upperLetter"/>
      <w:pStyle w:val="Heading7"/>
      <w:lvlText w:val="Anhang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BF671DE"/>
    <w:multiLevelType w:val="hybridMultilevel"/>
    <w:tmpl w:val="B2783C90"/>
    <w:lvl w:ilvl="0" w:tplc="CD32AB0A">
      <w:start w:val="1"/>
      <w:numFmt w:val="decimal"/>
      <w:pStyle w:val="QuellcodeNummeriert"/>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7" w15:restartNumberingAfterBreak="0">
    <w:nsid w:val="5B867D13"/>
    <w:multiLevelType w:val="multilevel"/>
    <w:tmpl w:val="AA202F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nothing"/>
      <w:lvlText w:val=""/>
      <w:lvlJc w:val="left"/>
      <w:pPr>
        <w:ind w:left="0" w:firstLine="0"/>
      </w:pPr>
      <w:rPr>
        <w:rFonts w:hint="default"/>
      </w:rPr>
    </w:lvl>
    <w:lvl w:ilvl="6">
      <w:start w:val="1"/>
      <w:numFmt w:val="upperLetter"/>
      <w:lvlText w:val="Anhang %7"/>
      <w:lvlJc w:val="left"/>
      <w:pPr>
        <w:ind w:left="1296" w:hanging="1296"/>
      </w:pPr>
      <w:rPr>
        <w:rFonts w:hint="default"/>
      </w:rPr>
    </w:lvl>
    <w:lvl w:ilvl="7">
      <w:start w:val="1"/>
      <w:numFmt w:val="decimal"/>
      <w:lvlText w:val="%7.%8"/>
      <w:lvlJc w:val="left"/>
      <w:pPr>
        <w:ind w:left="567" w:hanging="567"/>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8034F74"/>
    <w:multiLevelType w:val="hybridMultilevel"/>
    <w:tmpl w:val="C866A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2479693">
    <w:abstractNumId w:val="17"/>
  </w:num>
  <w:num w:numId="2" w16cid:durableId="1286812583">
    <w:abstractNumId w:val="9"/>
  </w:num>
  <w:num w:numId="3" w16cid:durableId="1586760950">
    <w:abstractNumId w:val="7"/>
  </w:num>
  <w:num w:numId="4" w16cid:durableId="1408503975">
    <w:abstractNumId w:val="6"/>
  </w:num>
  <w:num w:numId="5" w16cid:durableId="1308784247">
    <w:abstractNumId w:val="5"/>
  </w:num>
  <w:num w:numId="6" w16cid:durableId="1497914759">
    <w:abstractNumId w:val="4"/>
  </w:num>
  <w:num w:numId="7" w16cid:durableId="93474911">
    <w:abstractNumId w:val="8"/>
  </w:num>
  <w:num w:numId="8" w16cid:durableId="1022895686">
    <w:abstractNumId w:val="3"/>
  </w:num>
  <w:num w:numId="9" w16cid:durableId="2105106148">
    <w:abstractNumId w:val="2"/>
  </w:num>
  <w:num w:numId="10" w16cid:durableId="516231131">
    <w:abstractNumId w:val="1"/>
  </w:num>
  <w:num w:numId="11" w16cid:durableId="212691972">
    <w:abstractNumId w:val="0"/>
  </w:num>
  <w:num w:numId="12" w16cid:durableId="631517211">
    <w:abstractNumId w:val="12"/>
  </w:num>
  <w:num w:numId="13" w16cid:durableId="2066559757">
    <w:abstractNumId w:val="17"/>
  </w:num>
  <w:num w:numId="14" w16cid:durableId="9099298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86159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3025229">
    <w:abstractNumId w:val="17"/>
  </w:num>
  <w:num w:numId="17" w16cid:durableId="769545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66278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3529189">
    <w:abstractNumId w:val="10"/>
  </w:num>
  <w:num w:numId="20" w16cid:durableId="15077470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8652177">
    <w:abstractNumId w:val="12"/>
  </w:num>
  <w:num w:numId="22" w16cid:durableId="617684314">
    <w:abstractNumId w:val="18"/>
  </w:num>
  <w:num w:numId="23" w16cid:durableId="505949026">
    <w:abstractNumId w:val="14"/>
  </w:num>
  <w:num w:numId="24" w16cid:durableId="2061976741">
    <w:abstractNumId w:val="11"/>
  </w:num>
  <w:num w:numId="25" w16cid:durableId="10272142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90073436">
    <w:abstractNumId w:val="17"/>
  </w:num>
  <w:num w:numId="27" w16cid:durableId="73626894">
    <w:abstractNumId w:val="15"/>
  </w:num>
  <w:num w:numId="28" w16cid:durableId="95710331">
    <w:abstractNumId w:val="16"/>
  </w:num>
  <w:num w:numId="29" w16cid:durableId="2072285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mirrorMargins/>
  <w:proofState w:spelling="clean" w:grammar="clean"/>
  <w:attachedTemplate r:id="rId1"/>
  <w:stylePaneSortMethod w:val="0000"/>
  <w:defaultTabStop w:val="709"/>
  <w:autoHyphenation/>
  <w:hyphenationZone w:val="425"/>
  <w:evenAndOddHeaders/>
  <w:drawingGridHorizontalSpacing w:val="113"/>
  <w:drawingGridVerticalSpacing w:val="170"/>
  <w:displayHorizontalDrawingGridEvery w:val="2"/>
  <w:characterSpacingControl w:val="doNotCompress"/>
  <w:hdrShapeDefaults>
    <o:shapedefaults v:ext="edit" spidmax="2050">
      <o:colormru v:ext="edit" colors="#ffd72d,#c80000,#bfcded,#dce4f5,#58585a,gray,#b2b2b2,#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38"/>
    <w:rsid w:val="00012BB3"/>
    <w:rsid w:val="00013D90"/>
    <w:rsid w:val="00017BBA"/>
    <w:rsid w:val="00021285"/>
    <w:rsid w:val="0003014F"/>
    <w:rsid w:val="00030700"/>
    <w:rsid w:val="00036BBC"/>
    <w:rsid w:val="000370B3"/>
    <w:rsid w:val="00057D40"/>
    <w:rsid w:val="0007025E"/>
    <w:rsid w:val="00071D97"/>
    <w:rsid w:val="00082BD8"/>
    <w:rsid w:val="00083998"/>
    <w:rsid w:val="000A373A"/>
    <w:rsid w:val="000F40A0"/>
    <w:rsid w:val="001024F4"/>
    <w:rsid w:val="0010363A"/>
    <w:rsid w:val="00116223"/>
    <w:rsid w:val="00131FD2"/>
    <w:rsid w:val="00134DB4"/>
    <w:rsid w:val="00153993"/>
    <w:rsid w:val="00155944"/>
    <w:rsid w:val="00180AEE"/>
    <w:rsid w:val="00183297"/>
    <w:rsid w:val="00191FF9"/>
    <w:rsid w:val="001A0E2C"/>
    <w:rsid w:val="001A2F1B"/>
    <w:rsid w:val="001B31F7"/>
    <w:rsid w:val="001E5EFB"/>
    <w:rsid w:val="001E6E03"/>
    <w:rsid w:val="001F2646"/>
    <w:rsid w:val="001F5864"/>
    <w:rsid w:val="00200864"/>
    <w:rsid w:val="00205950"/>
    <w:rsid w:val="00205C98"/>
    <w:rsid w:val="00215C1C"/>
    <w:rsid w:val="002612CC"/>
    <w:rsid w:val="00262F00"/>
    <w:rsid w:val="002717E0"/>
    <w:rsid w:val="00274965"/>
    <w:rsid w:val="002D076E"/>
    <w:rsid w:val="002D672B"/>
    <w:rsid w:val="002F1B47"/>
    <w:rsid w:val="002F35FD"/>
    <w:rsid w:val="00322998"/>
    <w:rsid w:val="003257A6"/>
    <w:rsid w:val="003258FD"/>
    <w:rsid w:val="00330D05"/>
    <w:rsid w:val="00331923"/>
    <w:rsid w:val="003346BC"/>
    <w:rsid w:val="003351B7"/>
    <w:rsid w:val="00343D73"/>
    <w:rsid w:val="003519F8"/>
    <w:rsid w:val="00360AF2"/>
    <w:rsid w:val="003610CC"/>
    <w:rsid w:val="00361CB2"/>
    <w:rsid w:val="003643B5"/>
    <w:rsid w:val="003860F1"/>
    <w:rsid w:val="00390158"/>
    <w:rsid w:val="00392EF0"/>
    <w:rsid w:val="0039392E"/>
    <w:rsid w:val="003A6271"/>
    <w:rsid w:val="003D011C"/>
    <w:rsid w:val="003D2A7B"/>
    <w:rsid w:val="003D76B7"/>
    <w:rsid w:val="00401C6F"/>
    <w:rsid w:val="00403049"/>
    <w:rsid w:val="00406485"/>
    <w:rsid w:val="00417DE6"/>
    <w:rsid w:val="004307B2"/>
    <w:rsid w:val="00446A46"/>
    <w:rsid w:val="00453750"/>
    <w:rsid w:val="00457F90"/>
    <w:rsid w:val="00481796"/>
    <w:rsid w:val="00482D88"/>
    <w:rsid w:val="00493E4A"/>
    <w:rsid w:val="004A3B4B"/>
    <w:rsid w:val="004A3C3C"/>
    <w:rsid w:val="004B2825"/>
    <w:rsid w:val="004B7E67"/>
    <w:rsid w:val="004D5FD7"/>
    <w:rsid w:val="00507CAE"/>
    <w:rsid w:val="00527296"/>
    <w:rsid w:val="00536DC0"/>
    <w:rsid w:val="00542600"/>
    <w:rsid w:val="00542ACB"/>
    <w:rsid w:val="00555AAE"/>
    <w:rsid w:val="00573916"/>
    <w:rsid w:val="00574852"/>
    <w:rsid w:val="0058345B"/>
    <w:rsid w:val="00583687"/>
    <w:rsid w:val="00583C14"/>
    <w:rsid w:val="005B1065"/>
    <w:rsid w:val="005B39DE"/>
    <w:rsid w:val="005B424E"/>
    <w:rsid w:val="005C007B"/>
    <w:rsid w:val="005C0476"/>
    <w:rsid w:val="005D0677"/>
    <w:rsid w:val="005E170A"/>
    <w:rsid w:val="005F07C0"/>
    <w:rsid w:val="006004A4"/>
    <w:rsid w:val="00600AEC"/>
    <w:rsid w:val="00602735"/>
    <w:rsid w:val="006057C9"/>
    <w:rsid w:val="0063094E"/>
    <w:rsid w:val="00630CBB"/>
    <w:rsid w:val="00642AE2"/>
    <w:rsid w:val="00646003"/>
    <w:rsid w:val="0065391B"/>
    <w:rsid w:val="00653EE7"/>
    <w:rsid w:val="006707B1"/>
    <w:rsid w:val="006A5161"/>
    <w:rsid w:val="006B4ABC"/>
    <w:rsid w:val="006C020D"/>
    <w:rsid w:val="006C0686"/>
    <w:rsid w:val="006C138C"/>
    <w:rsid w:val="006C1B2F"/>
    <w:rsid w:val="006D5799"/>
    <w:rsid w:val="006E60D0"/>
    <w:rsid w:val="006E6EFC"/>
    <w:rsid w:val="006F3C4C"/>
    <w:rsid w:val="006F5E9A"/>
    <w:rsid w:val="007030BC"/>
    <w:rsid w:val="00703B0C"/>
    <w:rsid w:val="00722F06"/>
    <w:rsid w:val="00730F73"/>
    <w:rsid w:val="00756F84"/>
    <w:rsid w:val="00766205"/>
    <w:rsid w:val="00774C9E"/>
    <w:rsid w:val="007766C9"/>
    <w:rsid w:val="007819A1"/>
    <w:rsid w:val="00791640"/>
    <w:rsid w:val="007A1412"/>
    <w:rsid w:val="007B3053"/>
    <w:rsid w:val="007B4166"/>
    <w:rsid w:val="007C343E"/>
    <w:rsid w:val="007C6DF3"/>
    <w:rsid w:val="007D670F"/>
    <w:rsid w:val="007D7A70"/>
    <w:rsid w:val="007E3791"/>
    <w:rsid w:val="007E5B1F"/>
    <w:rsid w:val="00806287"/>
    <w:rsid w:val="008206AC"/>
    <w:rsid w:val="00820D33"/>
    <w:rsid w:val="00821904"/>
    <w:rsid w:val="00827F9E"/>
    <w:rsid w:val="00860CEB"/>
    <w:rsid w:val="0086607D"/>
    <w:rsid w:val="00866CDE"/>
    <w:rsid w:val="00874765"/>
    <w:rsid w:val="00881108"/>
    <w:rsid w:val="0088785A"/>
    <w:rsid w:val="00897D2A"/>
    <w:rsid w:val="008A5238"/>
    <w:rsid w:val="008C520F"/>
    <w:rsid w:val="008C67A6"/>
    <w:rsid w:val="008D0EBA"/>
    <w:rsid w:val="008D2780"/>
    <w:rsid w:val="008E11FE"/>
    <w:rsid w:val="008E624C"/>
    <w:rsid w:val="00900069"/>
    <w:rsid w:val="00943F9D"/>
    <w:rsid w:val="00946FAD"/>
    <w:rsid w:val="00961606"/>
    <w:rsid w:val="009672F2"/>
    <w:rsid w:val="00975545"/>
    <w:rsid w:val="00977D5E"/>
    <w:rsid w:val="00981936"/>
    <w:rsid w:val="00983856"/>
    <w:rsid w:val="009904E3"/>
    <w:rsid w:val="0099225C"/>
    <w:rsid w:val="00992E5A"/>
    <w:rsid w:val="009A36EA"/>
    <w:rsid w:val="009A6ADA"/>
    <w:rsid w:val="009B6EF9"/>
    <w:rsid w:val="009C422F"/>
    <w:rsid w:val="009E0885"/>
    <w:rsid w:val="009E153A"/>
    <w:rsid w:val="009E17EF"/>
    <w:rsid w:val="009F4A1A"/>
    <w:rsid w:val="00A052BF"/>
    <w:rsid w:val="00A11548"/>
    <w:rsid w:val="00A14D86"/>
    <w:rsid w:val="00A24CA4"/>
    <w:rsid w:val="00A2766F"/>
    <w:rsid w:val="00A42170"/>
    <w:rsid w:val="00A45492"/>
    <w:rsid w:val="00A542CA"/>
    <w:rsid w:val="00A761C1"/>
    <w:rsid w:val="00A9304F"/>
    <w:rsid w:val="00A95437"/>
    <w:rsid w:val="00AB674D"/>
    <w:rsid w:val="00AE0D1F"/>
    <w:rsid w:val="00B14B3B"/>
    <w:rsid w:val="00B14E33"/>
    <w:rsid w:val="00B237B3"/>
    <w:rsid w:val="00B240B9"/>
    <w:rsid w:val="00B3313E"/>
    <w:rsid w:val="00B404E2"/>
    <w:rsid w:val="00B60C4E"/>
    <w:rsid w:val="00B65132"/>
    <w:rsid w:val="00B659D6"/>
    <w:rsid w:val="00B72EC4"/>
    <w:rsid w:val="00B76E9E"/>
    <w:rsid w:val="00B926C0"/>
    <w:rsid w:val="00BA3E16"/>
    <w:rsid w:val="00BA6904"/>
    <w:rsid w:val="00BC3131"/>
    <w:rsid w:val="00BC7140"/>
    <w:rsid w:val="00BE0646"/>
    <w:rsid w:val="00BE3747"/>
    <w:rsid w:val="00BE3CD6"/>
    <w:rsid w:val="00BE63DF"/>
    <w:rsid w:val="00BF0A37"/>
    <w:rsid w:val="00C01156"/>
    <w:rsid w:val="00C11B37"/>
    <w:rsid w:val="00C11C1B"/>
    <w:rsid w:val="00C15081"/>
    <w:rsid w:val="00C15FE5"/>
    <w:rsid w:val="00C31C9A"/>
    <w:rsid w:val="00C32795"/>
    <w:rsid w:val="00C43F7F"/>
    <w:rsid w:val="00C50FDA"/>
    <w:rsid w:val="00C54EEC"/>
    <w:rsid w:val="00C57748"/>
    <w:rsid w:val="00C62D58"/>
    <w:rsid w:val="00C700E8"/>
    <w:rsid w:val="00C762FE"/>
    <w:rsid w:val="00C80D51"/>
    <w:rsid w:val="00C9705D"/>
    <w:rsid w:val="00CB0F95"/>
    <w:rsid w:val="00CB3C92"/>
    <w:rsid w:val="00CB5701"/>
    <w:rsid w:val="00CB5E2F"/>
    <w:rsid w:val="00CC3274"/>
    <w:rsid w:val="00CD77E8"/>
    <w:rsid w:val="00CD7841"/>
    <w:rsid w:val="00D05941"/>
    <w:rsid w:val="00D06D69"/>
    <w:rsid w:val="00D20081"/>
    <w:rsid w:val="00D30F1F"/>
    <w:rsid w:val="00D44307"/>
    <w:rsid w:val="00D601D6"/>
    <w:rsid w:val="00D621CB"/>
    <w:rsid w:val="00D67493"/>
    <w:rsid w:val="00D834C3"/>
    <w:rsid w:val="00D90EBF"/>
    <w:rsid w:val="00DA3946"/>
    <w:rsid w:val="00DA3D80"/>
    <w:rsid w:val="00DB16BE"/>
    <w:rsid w:val="00DC041A"/>
    <w:rsid w:val="00DC1F4E"/>
    <w:rsid w:val="00DC50F0"/>
    <w:rsid w:val="00DD07C2"/>
    <w:rsid w:val="00DD61F3"/>
    <w:rsid w:val="00DD7645"/>
    <w:rsid w:val="00DE0312"/>
    <w:rsid w:val="00DE0E70"/>
    <w:rsid w:val="00DF1A62"/>
    <w:rsid w:val="00DF5C86"/>
    <w:rsid w:val="00E14CFF"/>
    <w:rsid w:val="00E161E6"/>
    <w:rsid w:val="00E316A5"/>
    <w:rsid w:val="00E3281D"/>
    <w:rsid w:val="00E34A06"/>
    <w:rsid w:val="00E37875"/>
    <w:rsid w:val="00E40F25"/>
    <w:rsid w:val="00E50ADB"/>
    <w:rsid w:val="00E56207"/>
    <w:rsid w:val="00E6282D"/>
    <w:rsid w:val="00E635C1"/>
    <w:rsid w:val="00E65892"/>
    <w:rsid w:val="00E76F85"/>
    <w:rsid w:val="00E8706A"/>
    <w:rsid w:val="00E873DD"/>
    <w:rsid w:val="00EA5404"/>
    <w:rsid w:val="00EA554D"/>
    <w:rsid w:val="00EB2AAD"/>
    <w:rsid w:val="00EC3238"/>
    <w:rsid w:val="00EC708C"/>
    <w:rsid w:val="00ED156B"/>
    <w:rsid w:val="00ED39B6"/>
    <w:rsid w:val="00ED65FB"/>
    <w:rsid w:val="00EF3548"/>
    <w:rsid w:val="00EF7E41"/>
    <w:rsid w:val="00F01DC2"/>
    <w:rsid w:val="00F021AB"/>
    <w:rsid w:val="00F06354"/>
    <w:rsid w:val="00F16282"/>
    <w:rsid w:val="00F23419"/>
    <w:rsid w:val="00F24AD0"/>
    <w:rsid w:val="00F477BC"/>
    <w:rsid w:val="00F51A0E"/>
    <w:rsid w:val="00F5623C"/>
    <w:rsid w:val="00F565BB"/>
    <w:rsid w:val="00F66FC1"/>
    <w:rsid w:val="00F723ED"/>
    <w:rsid w:val="00F73B8C"/>
    <w:rsid w:val="00F81566"/>
    <w:rsid w:val="00F9768A"/>
    <w:rsid w:val="00FA6E0F"/>
    <w:rsid w:val="00FA7E51"/>
    <w:rsid w:val="00FC143D"/>
    <w:rsid w:val="00FC57F2"/>
    <w:rsid w:val="00FC6853"/>
    <w:rsid w:val="00FD5B44"/>
    <w:rsid w:val="00FE70A6"/>
    <w:rsid w:val="00FF0529"/>
    <w:rsid w:val="00FF62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fd72d,#c80000,#bfcded,#dce4f5,#58585a,gray,#b2b2b2,#eaeaea"/>
    </o:shapedefaults>
    <o:shapelayout v:ext="edit">
      <o:idmap v:ext="edit" data="2"/>
    </o:shapelayout>
  </w:shapeDefaults>
  <w:decimalSymbol w:val=","/>
  <w:listSeparator w:val=","/>
  <w14:docId w14:val="278D885A"/>
  <w15:docId w15:val="{C2D85AF3-AF76-4E91-8DC9-21FCAEEC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before="600" w:after="240"/>
        <w:ind w:left="851" w:hanging="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12" w:unhideWhenUsed="1" w:qFormat="1"/>
    <w:lsdException w:name="heading 7" w:semiHidden="1" w:uiPriority="9" w:unhideWhenUsed="1" w:qFormat="1"/>
    <w:lsdException w:name="heading 8" w:semiHidden="1" w:uiPriority="9" w:unhideWhenUsed="1"/>
    <w:lsdException w:name="heading 9" w:semiHidden="1" w:uiPriority="1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DB4"/>
    <w:pPr>
      <w:spacing w:before="0" w:after="160" w:line="360" w:lineRule="atLeast"/>
      <w:ind w:left="0" w:firstLine="0"/>
      <w:jc w:val="both"/>
    </w:pPr>
    <w:rPr>
      <w:sz w:val="24"/>
      <w:lang w:val="de-DE"/>
    </w:rPr>
  </w:style>
  <w:style w:type="paragraph" w:styleId="Heading1">
    <w:name w:val="heading 1"/>
    <w:basedOn w:val="Normal"/>
    <w:next w:val="Normal"/>
    <w:link w:val="Heading1Char"/>
    <w:uiPriority w:val="10"/>
    <w:qFormat/>
    <w:rsid w:val="002612CC"/>
    <w:pPr>
      <w:keepNext/>
      <w:pageBreakBefore/>
      <w:numPr>
        <w:numId w:val="21"/>
      </w:numPr>
      <w:tabs>
        <w:tab w:val="left" w:pos="567"/>
      </w:tabs>
      <w:spacing w:before="1440" w:after="360" w:line="240" w:lineRule="auto"/>
      <w:ind w:left="567" w:hanging="567"/>
      <w:contextualSpacing/>
      <w:jc w:val="left"/>
      <w:outlineLvl w:val="0"/>
    </w:pPr>
    <w:rPr>
      <w:rFonts w:asciiTheme="majorHAnsi" w:eastAsiaTheme="majorEastAsia" w:hAnsiTheme="majorHAnsi" w:cstheme="majorBidi"/>
      <w:b/>
      <w:bCs/>
      <w:kern w:val="28"/>
      <w:sz w:val="36"/>
      <w:szCs w:val="28"/>
    </w:rPr>
  </w:style>
  <w:style w:type="paragraph" w:styleId="Heading2">
    <w:name w:val="heading 2"/>
    <w:basedOn w:val="Normal"/>
    <w:next w:val="Normal"/>
    <w:link w:val="Heading2Char"/>
    <w:uiPriority w:val="10"/>
    <w:qFormat/>
    <w:rsid w:val="00874765"/>
    <w:pPr>
      <w:keepNext/>
      <w:numPr>
        <w:ilvl w:val="1"/>
        <w:numId w:val="21"/>
      </w:numPr>
      <w:spacing w:before="600" w:after="240" w:line="240" w:lineRule="auto"/>
      <w:contextualSpacing/>
      <w:jc w:val="left"/>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10"/>
    <w:qFormat/>
    <w:rsid w:val="00874765"/>
    <w:pPr>
      <w:keepNext/>
      <w:numPr>
        <w:ilvl w:val="2"/>
        <w:numId w:val="21"/>
      </w:numPr>
      <w:spacing w:before="480" w:after="120" w:line="240" w:lineRule="auto"/>
      <w:jc w:val="left"/>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10"/>
    <w:qFormat/>
    <w:rsid w:val="00874765"/>
    <w:pPr>
      <w:keepNext/>
      <w:numPr>
        <w:ilvl w:val="3"/>
        <w:numId w:val="21"/>
      </w:numPr>
      <w:spacing w:before="360" w:after="120" w:line="240" w:lineRule="auto"/>
      <w:jc w:val="left"/>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12"/>
    <w:semiHidden/>
    <w:unhideWhenUsed/>
    <w:rsid w:val="00C11C1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aliases w:val="Überschrift für Verzeichnisse"/>
    <w:basedOn w:val="Heading1"/>
    <w:next w:val="Normal"/>
    <w:link w:val="Heading6Char"/>
    <w:uiPriority w:val="10"/>
    <w:qFormat/>
    <w:rsid w:val="002612CC"/>
    <w:pPr>
      <w:numPr>
        <w:ilvl w:val="5"/>
      </w:numPr>
      <w:outlineLvl w:val="5"/>
    </w:pPr>
    <w:rPr>
      <w:bCs w:val="0"/>
      <w:iCs/>
    </w:rPr>
  </w:style>
  <w:style w:type="paragraph" w:styleId="Heading7">
    <w:name w:val="heading 7"/>
    <w:aliases w:val="Überschrift Anhang"/>
    <w:basedOn w:val="Heading1"/>
    <w:next w:val="Normal"/>
    <w:link w:val="Heading7Char"/>
    <w:uiPriority w:val="10"/>
    <w:qFormat/>
    <w:rsid w:val="00013D90"/>
    <w:pPr>
      <w:numPr>
        <w:numId w:val="27"/>
      </w:numPr>
      <w:tabs>
        <w:tab w:val="clear" w:pos="567"/>
      </w:tabs>
      <w:ind w:left="1985" w:hanging="1985"/>
      <w:contextualSpacing w:val="0"/>
      <w:outlineLvl w:val="6"/>
    </w:pPr>
    <w:rPr>
      <w:iCs/>
    </w:rPr>
  </w:style>
  <w:style w:type="paragraph" w:styleId="Heading8">
    <w:name w:val="heading 8"/>
    <w:basedOn w:val="Heading2"/>
    <w:next w:val="Normal"/>
    <w:link w:val="Heading8Char"/>
    <w:uiPriority w:val="10"/>
    <w:rsid w:val="005B424E"/>
    <w:pPr>
      <w:numPr>
        <w:ilvl w:val="0"/>
        <w:numId w:val="0"/>
      </w:numPr>
      <w:tabs>
        <w:tab w:val="left" w:pos="851"/>
      </w:tabs>
      <w:ind w:left="851" w:hanging="851"/>
      <w:outlineLvl w:val="7"/>
    </w:pPr>
    <w:rPr>
      <w:szCs w:val="20"/>
    </w:rPr>
  </w:style>
  <w:style w:type="paragraph" w:styleId="Heading9">
    <w:name w:val="heading 9"/>
    <w:aliases w:val="Titel Deckblatt"/>
    <w:basedOn w:val="Normal"/>
    <w:next w:val="Normal"/>
    <w:link w:val="Heading9Char"/>
    <w:uiPriority w:val="12"/>
    <w:unhideWhenUsed/>
    <w:rsid w:val="00CB5701"/>
    <w:pPr>
      <w:spacing w:after="120" w:line="240" w:lineRule="auto"/>
      <w:jc w:val="center"/>
      <w:outlineLvl w:val="8"/>
    </w:pPr>
    <w:rPr>
      <w:rFonts w:ascii="Arial" w:hAnsi="Arial"/>
      <w:b/>
      <w:smallCaps/>
      <w:sz w:val="56"/>
      <w:szCs w:val="5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
    <w:qFormat/>
    <w:rsid w:val="00C11C1B"/>
    <w:rPr>
      <w:i/>
      <w:iCs/>
    </w:rPr>
  </w:style>
  <w:style w:type="paragraph" w:styleId="ListParagraph">
    <w:name w:val="List Paragraph"/>
    <w:basedOn w:val="Normal"/>
    <w:uiPriority w:val="34"/>
    <w:rsid w:val="00C11C1B"/>
    <w:pPr>
      <w:ind w:left="720"/>
      <w:contextualSpacing/>
    </w:pPr>
  </w:style>
  <w:style w:type="character" w:customStyle="1" w:styleId="Heading1Char">
    <w:name w:val="Heading 1 Char"/>
    <w:basedOn w:val="DefaultParagraphFont"/>
    <w:link w:val="Heading1"/>
    <w:uiPriority w:val="10"/>
    <w:rsid w:val="002612CC"/>
    <w:rPr>
      <w:rFonts w:asciiTheme="majorHAnsi" w:eastAsiaTheme="majorEastAsia" w:hAnsiTheme="majorHAnsi" w:cstheme="majorBidi"/>
      <w:b/>
      <w:bCs/>
      <w:kern w:val="28"/>
      <w:sz w:val="36"/>
      <w:szCs w:val="28"/>
      <w:lang w:val="de-DE"/>
    </w:rPr>
  </w:style>
  <w:style w:type="character" w:customStyle="1" w:styleId="Heading2Char">
    <w:name w:val="Heading 2 Char"/>
    <w:basedOn w:val="DefaultParagraphFont"/>
    <w:link w:val="Heading2"/>
    <w:uiPriority w:val="10"/>
    <w:rsid w:val="00646003"/>
    <w:rPr>
      <w:rFonts w:asciiTheme="majorHAnsi" w:eastAsiaTheme="majorEastAsia" w:hAnsiTheme="majorHAnsi" w:cstheme="majorBidi"/>
      <w:b/>
      <w:bCs/>
      <w:sz w:val="32"/>
      <w:szCs w:val="26"/>
      <w:lang w:val="de-DE"/>
    </w:rPr>
  </w:style>
  <w:style w:type="character" w:customStyle="1" w:styleId="Heading3Char">
    <w:name w:val="Heading 3 Char"/>
    <w:basedOn w:val="DefaultParagraphFont"/>
    <w:link w:val="Heading3"/>
    <w:uiPriority w:val="10"/>
    <w:rsid w:val="00646003"/>
    <w:rPr>
      <w:rFonts w:asciiTheme="majorHAnsi" w:eastAsiaTheme="majorEastAsia" w:hAnsiTheme="majorHAnsi" w:cstheme="majorBidi"/>
      <w:b/>
      <w:bCs/>
      <w:sz w:val="28"/>
      <w:lang w:val="de-DE"/>
    </w:rPr>
  </w:style>
  <w:style w:type="character" w:customStyle="1" w:styleId="Heading4Char">
    <w:name w:val="Heading 4 Char"/>
    <w:basedOn w:val="DefaultParagraphFont"/>
    <w:link w:val="Heading4"/>
    <w:uiPriority w:val="10"/>
    <w:rsid w:val="00646003"/>
    <w:rPr>
      <w:rFonts w:asciiTheme="majorHAnsi" w:eastAsiaTheme="majorEastAsia" w:hAnsiTheme="majorHAnsi" w:cstheme="majorBidi"/>
      <w:b/>
      <w:bCs/>
      <w:iCs/>
      <w:sz w:val="24"/>
      <w:lang w:val="de-DE"/>
    </w:rPr>
  </w:style>
  <w:style w:type="character" w:customStyle="1" w:styleId="Heading5Char">
    <w:name w:val="Heading 5 Char"/>
    <w:basedOn w:val="DefaultParagraphFont"/>
    <w:link w:val="Heading5"/>
    <w:uiPriority w:val="12"/>
    <w:semiHidden/>
    <w:rsid w:val="00E37875"/>
    <w:rPr>
      <w:rFonts w:asciiTheme="majorHAnsi" w:eastAsiaTheme="majorEastAsia" w:hAnsiTheme="majorHAnsi" w:cstheme="majorBidi"/>
      <w:b/>
      <w:bCs/>
      <w:color w:val="7F7F7F" w:themeColor="text1" w:themeTint="80"/>
      <w:sz w:val="24"/>
      <w:lang w:val="de-DE"/>
    </w:rPr>
  </w:style>
  <w:style w:type="character" w:customStyle="1" w:styleId="Heading6Char">
    <w:name w:val="Heading 6 Char"/>
    <w:aliases w:val="Überschrift für Verzeichnisse Char"/>
    <w:basedOn w:val="DefaultParagraphFont"/>
    <w:link w:val="Heading6"/>
    <w:uiPriority w:val="10"/>
    <w:rsid w:val="002612CC"/>
    <w:rPr>
      <w:rFonts w:asciiTheme="majorHAnsi" w:eastAsiaTheme="majorEastAsia" w:hAnsiTheme="majorHAnsi" w:cstheme="majorBidi"/>
      <w:b/>
      <w:iCs/>
      <w:kern w:val="28"/>
      <w:sz w:val="36"/>
      <w:szCs w:val="28"/>
      <w:lang w:val="de-DE"/>
    </w:rPr>
  </w:style>
  <w:style w:type="character" w:customStyle="1" w:styleId="Heading7Char">
    <w:name w:val="Heading 7 Char"/>
    <w:aliases w:val="Überschrift Anhang Char"/>
    <w:basedOn w:val="DefaultParagraphFont"/>
    <w:link w:val="Heading7"/>
    <w:uiPriority w:val="10"/>
    <w:rsid w:val="00013D90"/>
    <w:rPr>
      <w:rFonts w:asciiTheme="majorHAnsi" w:eastAsiaTheme="majorEastAsia" w:hAnsiTheme="majorHAnsi" w:cstheme="majorBidi"/>
      <w:b/>
      <w:bCs/>
      <w:iCs/>
      <w:kern w:val="28"/>
      <w:sz w:val="36"/>
      <w:szCs w:val="28"/>
      <w:lang w:val="de-DE"/>
    </w:rPr>
  </w:style>
  <w:style w:type="character" w:customStyle="1" w:styleId="Heading8Char">
    <w:name w:val="Heading 8 Char"/>
    <w:basedOn w:val="DefaultParagraphFont"/>
    <w:link w:val="Heading8"/>
    <w:uiPriority w:val="10"/>
    <w:rsid w:val="00646003"/>
    <w:rPr>
      <w:rFonts w:asciiTheme="majorHAnsi" w:eastAsiaTheme="majorEastAsia" w:hAnsiTheme="majorHAnsi" w:cstheme="majorBidi"/>
      <w:b/>
      <w:bCs/>
      <w:sz w:val="32"/>
      <w:szCs w:val="20"/>
      <w:lang w:val="de-DE"/>
    </w:rPr>
  </w:style>
  <w:style w:type="character" w:customStyle="1" w:styleId="Heading9Char">
    <w:name w:val="Heading 9 Char"/>
    <w:aliases w:val="Titel Deckblatt Char"/>
    <w:basedOn w:val="DefaultParagraphFont"/>
    <w:link w:val="Heading9"/>
    <w:uiPriority w:val="12"/>
    <w:rsid w:val="00CB5701"/>
    <w:rPr>
      <w:rFonts w:ascii="Arial" w:hAnsi="Arial"/>
      <w:b/>
      <w:smallCaps/>
      <w:sz w:val="56"/>
      <w:szCs w:val="56"/>
      <w:lang w:val="de-DE"/>
    </w:rPr>
  </w:style>
  <w:style w:type="paragraph" w:styleId="Title">
    <w:name w:val="Title"/>
    <w:basedOn w:val="Normal"/>
    <w:next w:val="Normal"/>
    <w:link w:val="TitleChar"/>
    <w:uiPriority w:val="22"/>
    <w:semiHidden/>
    <w:unhideWhenUsed/>
    <w:qFormat/>
    <w:rsid w:val="00C11C1B"/>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22"/>
    <w:semiHidden/>
    <w:rsid w:val="002F1B47"/>
    <w:rPr>
      <w:rFonts w:asciiTheme="majorHAnsi" w:eastAsiaTheme="majorEastAsia" w:hAnsiTheme="majorHAnsi" w:cstheme="majorBidi"/>
      <w:spacing w:val="5"/>
      <w:sz w:val="52"/>
      <w:szCs w:val="52"/>
      <w:lang w:val="de-DE"/>
    </w:rPr>
  </w:style>
  <w:style w:type="paragraph" w:styleId="Subtitle">
    <w:name w:val="Subtitle"/>
    <w:basedOn w:val="Normal"/>
    <w:next w:val="Normal"/>
    <w:link w:val="SubtitleChar"/>
    <w:uiPriority w:val="23"/>
    <w:semiHidden/>
    <w:unhideWhenUsed/>
    <w:qFormat/>
    <w:rsid w:val="00C11C1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23"/>
    <w:semiHidden/>
    <w:rsid w:val="002F1B47"/>
    <w:rPr>
      <w:rFonts w:asciiTheme="majorHAnsi" w:eastAsiaTheme="majorEastAsia" w:hAnsiTheme="majorHAnsi" w:cstheme="majorBidi"/>
      <w:i/>
      <w:iCs/>
      <w:spacing w:val="13"/>
      <w:sz w:val="24"/>
      <w:szCs w:val="24"/>
      <w:lang w:val="de-DE"/>
    </w:rPr>
  </w:style>
  <w:style w:type="character" w:styleId="Strong">
    <w:name w:val="Strong"/>
    <w:uiPriority w:val="19"/>
    <w:rsid w:val="00C11C1B"/>
    <w:rPr>
      <w:b/>
      <w:bCs/>
    </w:rPr>
  </w:style>
  <w:style w:type="character" w:styleId="Emphasis">
    <w:name w:val="Emphasis"/>
    <w:uiPriority w:val="29"/>
    <w:rsid w:val="00C11C1B"/>
    <w:rPr>
      <w:b/>
      <w:bCs/>
      <w:i/>
      <w:iCs/>
      <w:spacing w:val="10"/>
      <w:bdr w:val="none" w:sz="0" w:space="0" w:color="auto"/>
      <w:shd w:val="clear" w:color="auto" w:fill="auto"/>
    </w:rPr>
  </w:style>
  <w:style w:type="paragraph" w:styleId="NoSpacing">
    <w:name w:val="No Spacing"/>
    <w:basedOn w:val="Normal"/>
    <w:uiPriority w:val="1"/>
    <w:rsid w:val="00C11C1B"/>
    <w:pPr>
      <w:spacing w:after="0"/>
    </w:pPr>
  </w:style>
  <w:style w:type="paragraph" w:styleId="Quote">
    <w:name w:val="Quote"/>
    <w:basedOn w:val="Normal"/>
    <w:next w:val="Normal"/>
    <w:link w:val="QuoteChar"/>
    <w:uiPriority w:val="29"/>
    <w:semiHidden/>
    <w:unhideWhenUsed/>
    <w:qFormat/>
    <w:rsid w:val="00C11C1B"/>
    <w:pPr>
      <w:spacing w:before="200" w:after="0"/>
      <w:ind w:left="360" w:right="360"/>
    </w:pPr>
    <w:rPr>
      <w:i/>
      <w:iCs/>
    </w:rPr>
  </w:style>
  <w:style w:type="character" w:customStyle="1" w:styleId="QuoteChar">
    <w:name w:val="Quote Char"/>
    <w:basedOn w:val="DefaultParagraphFont"/>
    <w:link w:val="Quote"/>
    <w:uiPriority w:val="29"/>
    <w:semiHidden/>
    <w:rsid w:val="002F1B47"/>
    <w:rPr>
      <w:i/>
      <w:iCs/>
      <w:sz w:val="24"/>
      <w:lang w:val="de-DE"/>
    </w:rPr>
  </w:style>
  <w:style w:type="paragraph" w:styleId="IntenseQuote">
    <w:name w:val="Intense Quote"/>
    <w:basedOn w:val="Normal"/>
    <w:next w:val="Normal"/>
    <w:link w:val="IntenseQuoteChar"/>
    <w:uiPriority w:val="30"/>
    <w:semiHidden/>
    <w:unhideWhenUsed/>
    <w:qFormat/>
    <w:rsid w:val="00C11C1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semiHidden/>
    <w:rsid w:val="002F1B47"/>
    <w:rPr>
      <w:b/>
      <w:bCs/>
      <w:i/>
      <w:iCs/>
      <w:sz w:val="24"/>
      <w:lang w:val="de-DE"/>
    </w:rPr>
  </w:style>
  <w:style w:type="character" w:styleId="IntenseEmphasis">
    <w:name w:val="Intense Emphasis"/>
    <w:uiPriority w:val="1"/>
    <w:qFormat/>
    <w:rsid w:val="00C11C1B"/>
    <w:rPr>
      <w:b/>
      <w:bCs/>
    </w:rPr>
  </w:style>
  <w:style w:type="character" w:styleId="SubtleReference">
    <w:name w:val="Subtle Reference"/>
    <w:uiPriority w:val="31"/>
    <w:semiHidden/>
    <w:unhideWhenUsed/>
    <w:qFormat/>
    <w:rsid w:val="00C11C1B"/>
    <w:rPr>
      <w:smallCaps/>
    </w:rPr>
  </w:style>
  <w:style w:type="character" w:styleId="IntenseReference">
    <w:name w:val="Intense Reference"/>
    <w:uiPriority w:val="32"/>
    <w:semiHidden/>
    <w:unhideWhenUsed/>
    <w:qFormat/>
    <w:rsid w:val="00C11C1B"/>
    <w:rPr>
      <w:smallCaps/>
      <w:spacing w:val="5"/>
      <w:u w:val="single"/>
    </w:rPr>
  </w:style>
  <w:style w:type="character" w:styleId="BookTitle">
    <w:name w:val="Book Title"/>
    <w:uiPriority w:val="33"/>
    <w:semiHidden/>
    <w:unhideWhenUsed/>
    <w:qFormat/>
    <w:rsid w:val="00C11C1B"/>
    <w:rPr>
      <w:i/>
      <w:iCs/>
      <w:smallCaps/>
      <w:spacing w:val="5"/>
    </w:rPr>
  </w:style>
  <w:style w:type="paragraph" w:styleId="TOCHeading">
    <w:name w:val="TOC Heading"/>
    <w:basedOn w:val="Heading1"/>
    <w:next w:val="Normal"/>
    <w:uiPriority w:val="39"/>
    <w:semiHidden/>
    <w:qFormat/>
    <w:rsid w:val="00C11C1B"/>
    <w:pPr>
      <w:outlineLvl w:val="9"/>
    </w:pPr>
  </w:style>
  <w:style w:type="table" w:customStyle="1" w:styleId="Standardtabelle">
    <w:name w:val="Standardtabelle"/>
    <w:basedOn w:val="TableNormal"/>
    <w:uiPriority w:val="60"/>
    <w:rsid w:val="00DF5C86"/>
    <w:pPr>
      <w:spacing w:before="40" w:after="40"/>
      <w:ind w:left="0" w:firstLine="0"/>
    </w:pPr>
    <w:rPr>
      <w:color w:val="000000" w:themeColor="text1" w:themeShade="BF"/>
    </w:rPr>
    <w:tblPr>
      <w:tblBorders>
        <w:top w:val="single" w:sz="8" w:space="0" w:color="000000" w:themeColor="text1"/>
        <w:bottom w:val="single" w:sz="8" w:space="0" w:color="000000" w:themeColor="text1"/>
      </w:tblBorders>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wordWrap/>
        <w:spacing w:line="240" w:lineRule="auto"/>
        <w:jc w:val="right"/>
      </w:pPr>
      <w:rPr>
        <w:b w:val="0"/>
        <w:bCs/>
      </w:rPr>
      <w:tblPr/>
      <w:tcPr>
        <w:tcBorders>
          <w:top w:val="nil"/>
          <w:left w:val="nil"/>
          <w:bottom w:val="single" w:sz="8" w:space="0" w:color="000000" w:themeColor="text1"/>
          <w:right w:val="nil"/>
          <w:insideH w:val="nil"/>
          <w:insideV w:val="nil"/>
        </w:tcBorders>
      </w:tcPr>
    </w:tblStylePr>
    <w:tblStylePr w:type="firstCol">
      <w:pPr>
        <w:wordWrap/>
        <w:jc w:val="left"/>
      </w:pPr>
      <w:rPr>
        <w:b w:val="0"/>
        <w:bCs/>
      </w:rPr>
    </w:tblStylePr>
    <w:tblStylePr w:type="lastCol">
      <w:rPr>
        <w:b/>
        <w:bCs/>
      </w:rPr>
    </w:tblStylePr>
  </w:style>
  <w:style w:type="paragraph" w:styleId="Header">
    <w:name w:val="header"/>
    <w:basedOn w:val="Normal"/>
    <w:link w:val="HeaderChar"/>
    <w:uiPriority w:val="99"/>
    <w:unhideWhenUsed/>
    <w:rsid w:val="00CB5E2F"/>
    <w:pPr>
      <w:tabs>
        <w:tab w:val="right" w:pos="8505"/>
      </w:tabs>
      <w:spacing w:after="0" w:line="240" w:lineRule="auto"/>
    </w:pPr>
    <w:rPr>
      <w:rFonts w:asciiTheme="majorHAnsi" w:hAnsiTheme="majorHAnsi"/>
      <w:b/>
      <w:sz w:val="20"/>
    </w:rPr>
  </w:style>
  <w:style w:type="character" w:customStyle="1" w:styleId="HeaderChar">
    <w:name w:val="Header Char"/>
    <w:basedOn w:val="DefaultParagraphFont"/>
    <w:link w:val="Header"/>
    <w:uiPriority w:val="99"/>
    <w:rsid w:val="00CB5E2F"/>
    <w:rPr>
      <w:rFonts w:asciiTheme="majorHAnsi" w:hAnsiTheme="majorHAnsi"/>
      <w:b/>
      <w:sz w:val="20"/>
      <w:lang w:val="de-DE"/>
    </w:rPr>
  </w:style>
  <w:style w:type="paragraph" w:styleId="Footer">
    <w:name w:val="footer"/>
    <w:basedOn w:val="Normal"/>
    <w:link w:val="FooterChar"/>
    <w:uiPriority w:val="99"/>
    <w:unhideWhenUsed/>
    <w:rsid w:val="00CB5E2F"/>
    <w:pPr>
      <w:tabs>
        <w:tab w:val="center" w:pos="4536"/>
        <w:tab w:val="right" w:pos="9072"/>
      </w:tabs>
      <w:spacing w:after="0"/>
    </w:pPr>
    <w:rPr>
      <w:rFonts w:asciiTheme="majorHAnsi" w:hAnsiTheme="majorHAnsi"/>
    </w:rPr>
  </w:style>
  <w:style w:type="character" w:customStyle="1" w:styleId="FooterChar">
    <w:name w:val="Footer Char"/>
    <w:basedOn w:val="DefaultParagraphFont"/>
    <w:link w:val="Footer"/>
    <w:uiPriority w:val="99"/>
    <w:rsid w:val="00CB5E2F"/>
    <w:rPr>
      <w:rFonts w:asciiTheme="majorHAnsi" w:hAnsiTheme="majorHAnsi"/>
      <w:sz w:val="24"/>
      <w:lang w:val="de-DE"/>
    </w:rPr>
  </w:style>
  <w:style w:type="paragraph" w:customStyle="1" w:styleId="Bild">
    <w:name w:val="Bild"/>
    <w:basedOn w:val="Normal"/>
    <w:next w:val="Bildbeschriftung"/>
    <w:uiPriority w:val="9"/>
    <w:qFormat/>
    <w:rsid w:val="004D5FD7"/>
    <w:pPr>
      <w:keepNext/>
      <w:spacing w:before="360" w:after="0" w:line="240" w:lineRule="auto"/>
      <w:jc w:val="center"/>
    </w:pPr>
  </w:style>
  <w:style w:type="paragraph" w:customStyle="1" w:styleId="Bildbeschriftung">
    <w:name w:val="Bildbeschriftung"/>
    <w:basedOn w:val="Normal"/>
    <w:next w:val="Normal"/>
    <w:link w:val="BildbeschriftungZchn"/>
    <w:uiPriority w:val="9"/>
    <w:qFormat/>
    <w:rsid w:val="00C15FE5"/>
    <w:pPr>
      <w:tabs>
        <w:tab w:val="left" w:pos="1021"/>
      </w:tabs>
      <w:spacing w:before="60" w:after="360" w:line="240" w:lineRule="auto"/>
      <w:ind w:left="964" w:hanging="964"/>
    </w:pPr>
    <w:rPr>
      <w:sz w:val="20"/>
    </w:rPr>
  </w:style>
  <w:style w:type="paragraph" w:styleId="BalloonText">
    <w:name w:val="Balloon Text"/>
    <w:basedOn w:val="Normal"/>
    <w:link w:val="BalloonTextChar"/>
    <w:uiPriority w:val="99"/>
    <w:semiHidden/>
    <w:unhideWhenUsed/>
    <w:rsid w:val="00DC50F0"/>
    <w:pPr>
      <w:spacing w:after="0" w:line="240" w:lineRule="auto"/>
    </w:pPr>
    <w:rPr>
      <w:rFonts w:ascii="Tahoma" w:hAnsi="Tahoma" w:cs="Tahoma"/>
      <w:sz w:val="16"/>
      <w:szCs w:val="16"/>
    </w:rPr>
  </w:style>
  <w:style w:type="character" w:customStyle="1" w:styleId="BildbeschriftungZchn">
    <w:name w:val="Bildbeschriftung Zchn"/>
    <w:basedOn w:val="DefaultParagraphFont"/>
    <w:link w:val="Bildbeschriftung"/>
    <w:uiPriority w:val="9"/>
    <w:rsid w:val="00646003"/>
    <w:rPr>
      <w:sz w:val="20"/>
      <w:lang w:val="de-DE"/>
    </w:rPr>
  </w:style>
  <w:style w:type="character" w:customStyle="1" w:styleId="BalloonTextChar">
    <w:name w:val="Balloon Text Char"/>
    <w:basedOn w:val="DefaultParagraphFont"/>
    <w:link w:val="BalloonText"/>
    <w:uiPriority w:val="99"/>
    <w:semiHidden/>
    <w:rsid w:val="00DC50F0"/>
    <w:rPr>
      <w:rFonts w:ascii="Tahoma" w:hAnsi="Tahoma" w:cs="Tahoma"/>
      <w:sz w:val="16"/>
      <w:szCs w:val="16"/>
      <w:lang w:val="de-DE"/>
    </w:rPr>
  </w:style>
  <w:style w:type="paragraph" w:customStyle="1" w:styleId="Tabellenbeschriftung">
    <w:name w:val="Tabellenbeschriftung"/>
    <w:basedOn w:val="Normal"/>
    <w:next w:val="Tabelle"/>
    <w:link w:val="TabellenbeschriftungZchn"/>
    <w:uiPriority w:val="5"/>
    <w:qFormat/>
    <w:rsid w:val="00D601D6"/>
    <w:pPr>
      <w:keepNext/>
      <w:spacing w:before="360" w:after="60" w:line="240" w:lineRule="auto"/>
      <w:ind w:left="1247" w:hanging="1247"/>
    </w:pPr>
    <w:rPr>
      <w:sz w:val="20"/>
    </w:rPr>
  </w:style>
  <w:style w:type="table" w:styleId="TableGrid">
    <w:name w:val="Table Grid"/>
    <w:basedOn w:val="TableNormal"/>
    <w:rsid w:val="00DB16B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ellenbeschriftungZchn">
    <w:name w:val="Tabellenbeschriftung Zchn"/>
    <w:basedOn w:val="DefaultParagraphFont"/>
    <w:link w:val="Tabellenbeschriftung"/>
    <w:uiPriority w:val="5"/>
    <w:rsid w:val="00D601D6"/>
    <w:rPr>
      <w:sz w:val="20"/>
      <w:lang w:val="de-DE"/>
    </w:rPr>
  </w:style>
  <w:style w:type="paragraph" w:customStyle="1" w:styleId="Tabelle">
    <w:name w:val="Tabelle"/>
    <w:basedOn w:val="Normal"/>
    <w:link w:val="TabelleZchn"/>
    <w:uiPriority w:val="5"/>
    <w:qFormat/>
    <w:rsid w:val="00D601D6"/>
    <w:pPr>
      <w:spacing w:before="60" w:after="60" w:line="240" w:lineRule="auto"/>
      <w:jc w:val="left"/>
    </w:pPr>
    <w:rPr>
      <w:bCs/>
      <w:color w:val="000000" w:themeColor="text1" w:themeShade="BF"/>
      <w:sz w:val="20"/>
    </w:rPr>
  </w:style>
  <w:style w:type="character" w:customStyle="1" w:styleId="TabelleZchn">
    <w:name w:val="Tabelle Zchn"/>
    <w:basedOn w:val="DefaultParagraphFont"/>
    <w:link w:val="Tabelle"/>
    <w:uiPriority w:val="5"/>
    <w:rsid w:val="00D601D6"/>
    <w:rPr>
      <w:bCs/>
      <w:color w:val="000000" w:themeColor="text1" w:themeShade="BF"/>
      <w:sz w:val="20"/>
      <w:lang w:val="de-DE"/>
    </w:rPr>
  </w:style>
  <w:style w:type="character" w:styleId="PlaceholderText">
    <w:name w:val="Placeholder Text"/>
    <w:basedOn w:val="DefaultParagraphFont"/>
    <w:uiPriority w:val="99"/>
    <w:semiHidden/>
    <w:rsid w:val="002717E0"/>
    <w:rPr>
      <w:color w:val="808080"/>
    </w:rPr>
  </w:style>
  <w:style w:type="paragraph" w:customStyle="1" w:styleId="Formel">
    <w:name w:val="Formel"/>
    <w:basedOn w:val="Normal"/>
    <w:next w:val="Normal"/>
    <w:link w:val="FormelZchn"/>
    <w:uiPriority w:val="4"/>
    <w:qFormat/>
    <w:rsid w:val="00406485"/>
    <w:pPr>
      <w:tabs>
        <w:tab w:val="center" w:pos="4536"/>
        <w:tab w:val="right" w:pos="9072"/>
      </w:tabs>
      <w:spacing w:before="120" w:after="120" w:line="240" w:lineRule="auto"/>
      <w:jc w:val="center"/>
    </w:pPr>
    <w:rPr>
      <w:rFonts w:ascii="Times New Roman" w:hAnsi="Times New Roman"/>
    </w:rPr>
  </w:style>
  <w:style w:type="paragraph" w:styleId="FootnoteText">
    <w:name w:val="footnote text"/>
    <w:basedOn w:val="Normal"/>
    <w:link w:val="FootnoteTextChar"/>
    <w:uiPriority w:val="99"/>
    <w:semiHidden/>
    <w:unhideWhenUsed/>
    <w:rsid w:val="00992E5A"/>
    <w:pPr>
      <w:tabs>
        <w:tab w:val="left" w:pos="142"/>
      </w:tabs>
      <w:spacing w:after="0" w:line="240" w:lineRule="auto"/>
      <w:ind w:left="142" w:hanging="142"/>
    </w:pPr>
    <w:rPr>
      <w:sz w:val="20"/>
      <w:szCs w:val="20"/>
    </w:rPr>
  </w:style>
  <w:style w:type="character" w:customStyle="1" w:styleId="FormelZchn">
    <w:name w:val="Formel Zchn"/>
    <w:basedOn w:val="DefaultParagraphFont"/>
    <w:link w:val="Formel"/>
    <w:uiPriority w:val="4"/>
    <w:rsid w:val="00406485"/>
    <w:rPr>
      <w:rFonts w:ascii="Times New Roman" w:hAnsi="Times New Roman"/>
      <w:sz w:val="24"/>
      <w:lang w:val="de-DE"/>
    </w:rPr>
  </w:style>
  <w:style w:type="character" w:customStyle="1" w:styleId="FootnoteTextChar">
    <w:name w:val="Footnote Text Char"/>
    <w:basedOn w:val="DefaultParagraphFont"/>
    <w:link w:val="FootnoteText"/>
    <w:uiPriority w:val="99"/>
    <w:semiHidden/>
    <w:rsid w:val="00992E5A"/>
    <w:rPr>
      <w:sz w:val="20"/>
      <w:szCs w:val="20"/>
      <w:lang w:val="de-DE"/>
    </w:rPr>
  </w:style>
  <w:style w:type="paragraph" w:styleId="EndnoteText">
    <w:name w:val="endnote text"/>
    <w:basedOn w:val="Normal"/>
    <w:link w:val="EndnoteTextChar"/>
    <w:uiPriority w:val="99"/>
    <w:semiHidden/>
    <w:unhideWhenUsed/>
    <w:rsid w:val="00992E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2E5A"/>
    <w:rPr>
      <w:sz w:val="20"/>
      <w:szCs w:val="20"/>
      <w:lang w:val="de-DE"/>
    </w:rPr>
  </w:style>
  <w:style w:type="character" w:styleId="EndnoteReference">
    <w:name w:val="endnote reference"/>
    <w:basedOn w:val="DefaultParagraphFont"/>
    <w:uiPriority w:val="99"/>
    <w:semiHidden/>
    <w:unhideWhenUsed/>
    <w:rsid w:val="00992E5A"/>
    <w:rPr>
      <w:vertAlign w:val="superscript"/>
    </w:rPr>
  </w:style>
  <w:style w:type="character" w:styleId="FootnoteReference">
    <w:name w:val="footnote reference"/>
    <w:basedOn w:val="DefaultParagraphFont"/>
    <w:uiPriority w:val="99"/>
    <w:semiHidden/>
    <w:unhideWhenUsed/>
    <w:rsid w:val="00992E5A"/>
    <w:rPr>
      <w:vertAlign w:val="superscript"/>
    </w:rPr>
  </w:style>
  <w:style w:type="paragraph" w:styleId="TOC2">
    <w:name w:val="toc 2"/>
    <w:basedOn w:val="Normal"/>
    <w:next w:val="Normal"/>
    <w:autoRedefine/>
    <w:uiPriority w:val="39"/>
    <w:unhideWhenUsed/>
    <w:rsid w:val="00CB5E2F"/>
    <w:pPr>
      <w:tabs>
        <w:tab w:val="right" w:leader="dot" w:pos="9072"/>
      </w:tabs>
      <w:spacing w:before="120" w:after="0"/>
      <w:ind w:left="964" w:hanging="680"/>
    </w:pPr>
    <w:rPr>
      <w:rFonts w:asciiTheme="majorHAnsi" w:hAnsiTheme="majorHAnsi"/>
    </w:rPr>
  </w:style>
  <w:style w:type="paragraph" w:styleId="TOC1">
    <w:name w:val="toc 1"/>
    <w:basedOn w:val="Normal"/>
    <w:next w:val="Normal"/>
    <w:autoRedefine/>
    <w:uiPriority w:val="39"/>
    <w:unhideWhenUsed/>
    <w:rsid w:val="00417DE6"/>
    <w:pPr>
      <w:tabs>
        <w:tab w:val="left" w:pos="1276"/>
        <w:tab w:val="right" w:leader="dot" w:pos="9072"/>
      </w:tabs>
      <w:spacing w:before="240" w:after="0"/>
      <w:ind w:left="567" w:hanging="567"/>
    </w:pPr>
    <w:rPr>
      <w:rFonts w:asciiTheme="majorHAnsi" w:hAnsiTheme="majorHAnsi"/>
      <w:b/>
      <w:noProof/>
    </w:rPr>
  </w:style>
  <w:style w:type="paragraph" w:styleId="TOC3">
    <w:name w:val="toc 3"/>
    <w:basedOn w:val="Normal"/>
    <w:next w:val="Normal"/>
    <w:autoRedefine/>
    <w:uiPriority w:val="39"/>
    <w:unhideWhenUsed/>
    <w:rsid w:val="00CB5E2F"/>
    <w:pPr>
      <w:tabs>
        <w:tab w:val="left" w:pos="1320"/>
        <w:tab w:val="right" w:leader="dot" w:pos="9072"/>
      </w:tabs>
      <w:spacing w:after="0"/>
      <w:ind w:left="567"/>
    </w:pPr>
    <w:rPr>
      <w:rFonts w:asciiTheme="majorHAnsi" w:hAnsiTheme="majorHAnsi"/>
    </w:rPr>
  </w:style>
  <w:style w:type="paragraph" w:styleId="TOC4">
    <w:name w:val="toc 4"/>
    <w:basedOn w:val="Normal"/>
    <w:next w:val="Normal"/>
    <w:autoRedefine/>
    <w:uiPriority w:val="39"/>
    <w:unhideWhenUsed/>
    <w:rsid w:val="00CB5E2F"/>
    <w:pPr>
      <w:tabs>
        <w:tab w:val="left" w:pos="1760"/>
        <w:tab w:val="right" w:leader="dot" w:pos="9072"/>
      </w:tabs>
      <w:spacing w:after="0"/>
      <w:ind w:left="720"/>
    </w:pPr>
    <w:rPr>
      <w:rFonts w:asciiTheme="majorHAnsi" w:hAnsiTheme="majorHAnsi"/>
    </w:rPr>
  </w:style>
  <w:style w:type="paragraph" w:styleId="DocumentMap">
    <w:name w:val="Document Map"/>
    <w:basedOn w:val="Normal"/>
    <w:link w:val="DocumentMapChar"/>
    <w:uiPriority w:val="99"/>
    <w:semiHidden/>
    <w:unhideWhenUsed/>
    <w:rsid w:val="00555AA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5AAE"/>
    <w:rPr>
      <w:rFonts w:ascii="Tahoma" w:hAnsi="Tahoma" w:cs="Tahoma"/>
      <w:sz w:val="16"/>
      <w:szCs w:val="16"/>
      <w:lang w:val="de-DE"/>
    </w:rPr>
  </w:style>
  <w:style w:type="table" w:customStyle="1" w:styleId="HelleSchattierung1">
    <w:name w:val="Helle Schattierung1"/>
    <w:basedOn w:val="TableNormal"/>
    <w:uiPriority w:val="60"/>
    <w:rsid w:val="00205C98"/>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TableNormal"/>
    <w:uiPriority w:val="60"/>
    <w:rsid w:val="00205C98"/>
    <w:pPr>
      <w:spacing w:before="0" w:after="0"/>
    </w:pPr>
    <w:rPr>
      <w:color w:val="4B5876" w:themeColor="accent1" w:themeShade="BF"/>
    </w:rPr>
    <w:tblPr>
      <w:tblStyleRowBandSize w:val="1"/>
      <w:tblStyleColBandSize w:val="1"/>
      <w:tblBorders>
        <w:top w:val="single" w:sz="8" w:space="0" w:color="65779E" w:themeColor="accent1"/>
        <w:bottom w:val="single" w:sz="8" w:space="0" w:color="65779E" w:themeColor="accent1"/>
      </w:tblBorders>
    </w:tblPr>
    <w:tblStylePr w:type="firstRow">
      <w:pPr>
        <w:spacing w:before="0" w:after="0" w:line="240" w:lineRule="auto"/>
      </w:pPr>
      <w:rPr>
        <w:b/>
        <w:bCs/>
      </w:rPr>
      <w:tblPr/>
      <w:tcPr>
        <w:tcBorders>
          <w:top w:val="single" w:sz="8" w:space="0" w:color="65779E" w:themeColor="accent1"/>
          <w:left w:val="nil"/>
          <w:bottom w:val="single" w:sz="8" w:space="0" w:color="65779E" w:themeColor="accent1"/>
          <w:right w:val="nil"/>
          <w:insideH w:val="nil"/>
          <w:insideV w:val="nil"/>
        </w:tcBorders>
      </w:tcPr>
    </w:tblStylePr>
    <w:tblStylePr w:type="lastRow">
      <w:pPr>
        <w:spacing w:before="0" w:after="0" w:line="240" w:lineRule="auto"/>
      </w:pPr>
      <w:rPr>
        <w:b/>
        <w:bCs/>
      </w:rPr>
      <w:tblPr/>
      <w:tcPr>
        <w:tcBorders>
          <w:top w:val="single" w:sz="8" w:space="0" w:color="65779E" w:themeColor="accent1"/>
          <w:left w:val="nil"/>
          <w:bottom w:val="single" w:sz="8" w:space="0" w:color="65779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DE7" w:themeFill="accent1" w:themeFillTint="3F"/>
      </w:tcPr>
    </w:tblStylePr>
    <w:tblStylePr w:type="band1Horz">
      <w:tblPr/>
      <w:tcPr>
        <w:tcBorders>
          <w:left w:val="nil"/>
          <w:right w:val="nil"/>
          <w:insideH w:val="nil"/>
          <w:insideV w:val="nil"/>
        </w:tcBorders>
        <w:shd w:val="clear" w:color="auto" w:fill="D8DDE7" w:themeFill="accent1" w:themeFillTint="3F"/>
      </w:tcPr>
    </w:tblStylePr>
  </w:style>
  <w:style w:type="table" w:styleId="LightShading-Accent2">
    <w:name w:val="Light Shading Accent 2"/>
    <w:basedOn w:val="TableNormal"/>
    <w:uiPriority w:val="60"/>
    <w:rsid w:val="00205C98"/>
    <w:pPr>
      <w:spacing w:before="0" w:after="0"/>
    </w:pPr>
    <w:rPr>
      <w:color w:val="546387" w:themeColor="accent2" w:themeShade="BF"/>
    </w:rPr>
    <w:tblPr>
      <w:tblStyleRowBandSize w:val="1"/>
      <w:tblStyleColBandSize w:val="1"/>
      <w:tblBorders>
        <w:top w:val="single" w:sz="8" w:space="0" w:color="7A89AC" w:themeColor="accent2"/>
        <w:bottom w:val="single" w:sz="8" w:space="0" w:color="7A89AC" w:themeColor="accent2"/>
      </w:tblBorders>
    </w:tblPr>
    <w:tblStylePr w:type="firstRow">
      <w:pPr>
        <w:spacing w:before="0" w:after="0" w:line="240" w:lineRule="auto"/>
      </w:pPr>
      <w:rPr>
        <w:b/>
        <w:bCs/>
      </w:rPr>
      <w:tblPr/>
      <w:tcPr>
        <w:tcBorders>
          <w:top w:val="single" w:sz="8" w:space="0" w:color="7A89AC" w:themeColor="accent2"/>
          <w:left w:val="nil"/>
          <w:bottom w:val="single" w:sz="8" w:space="0" w:color="7A89AC" w:themeColor="accent2"/>
          <w:right w:val="nil"/>
          <w:insideH w:val="nil"/>
          <w:insideV w:val="nil"/>
        </w:tcBorders>
      </w:tcPr>
    </w:tblStylePr>
    <w:tblStylePr w:type="lastRow">
      <w:pPr>
        <w:spacing w:before="0" w:after="0" w:line="240" w:lineRule="auto"/>
      </w:pPr>
      <w:rPr>
        <w:b/>
        <w:bCs/>
      </w:rPr>
      <w:tblPr/>
      <w:tcPr>
        <w:tcBorders>
          <w:top w:val="single" w:sz="8" w:space="0" w:color="7A89AC" w:themeColor="accent2"/>
          <w:left w:val="nil"/>
          <w:bottom w:val="single" w:sz="8" w:space="0" w:color="7A89A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1EA" w:themeFill="accent2" w:themeFillTint="3F"/>
      </w:tcPr>
    </w:tblStylePr>
    <w:tblStylePr w:type="band1Horz">
      <w:tblPr/>
      <w:tcPr>
        <w:tcBorders>
          <w:left w:val="nil"/>
          <w:right w:val="nil"/>
          <w:insideH w:val="nil"/>
          <w:insideV w:val="nil"/>
        </w:tcBorders>
        <w:shd w:val="clear" w:color="auto" w:fill="DDE1EA" w:themeFill="accent2" w:themeFillTint="3F"/>
      </w:tcPr>
    </w:tblStylePr>
  </w:style>
  <w:style w:type="table" w:styleId="LightShading-Accent3">
    <w:name w:val="Light Shading Accent 3"/>
    <w:basedOn w:val="TableNormal"/>
    <w:uiPriority w:val="60"/>
    <w:rsid w:val="00205C98"/>
    <w:pPr>
      <w:spacing w:before="0" w:after="0"/>
    </w:pPr>
    <w:rPr>
      <w:color w:val="6A8BD5" w:themeColor="accent3" w:themeShade="BF"/>
    </w:rPr>
    <w:tblPr>
      <w:tblStyleRowBandSize w:val="1"/>
      <w:tblStyleColBandSize w:val="1"/>
      <w:tblBorders>
        <w:top w:val="single" w:sz="8" w:space="0" w:color="BFCDED" w:themeColor="accent3"/>
        <w:bottom w:val="single" w:sz="8" w:space="0" w:color="BFCDED" w:themeColor="accent3"/>
      </w:tblBorders>
    </w:tblPr>
    <w:tblStylePr w:type="firstRow">
      <w:pPr>
        <w:spacing w:before="0" w:after="0" w:line="240" w:lineRule="auto"/>
      </w:pPr>
      <w:rPr>
        <w:b/>
        <w:bCs/>
      </w:rPr>
      <w:tblPr/>
      <w:tcPr>
        <w:tcBorders>
          <w:top w:val="single" w:sz="8" w:space="0" w:color="BFCDED" w:themeColor="accent3"/>
          <w:left w:val="nil"/>
          <w:bottom w:val="single" w:sz="8" w:space="0" w:color="BFCDED" w:themeColor="accent3"/>
          <w:right w:val="nil"/>
          <w:insideH w:val="nil"/>
          <w:insideV w:val="nil"/>
        </w:tcBorders>
      </w:tcPr>
    </w:tblStylePr>
    <w:tblStylePr w:type="lastRow">
      <w:pPr>
        <w:spacing w:before="0" w:after="0" w:line="240" w:lineRule="auto"/>
      </w:pPr>
      <w:rPr>
        <w:b/>
        <w:bCs/>
      </w:rPr>
      <w:tblPr/>
      <w:tcPr>
        <w:tcBorders>
          <w:top w:val="single" w:sz="8" w:space="0" w:color="BFCDED" w:themeColor="accent3"/>
          <w:left w:val="nil"/>
          <w:bottom w:val="single" w:sz="8" w:space="0" w:color="BFCDE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2FA" w:themeFill="accent3" w:themeFillTint="3F"/>
      </w:tcPr>
    </w:tblStylePr>
    <w:tblStylePr w:type="band1Horz">
      <w:tblPr/>
      <w:tcPr>
        <w:tcBorders>
          <w:left w:val="nil"/>
          <w:right w:val="nil"/>
          <w:insideH w:val="nil"/>
          <w:insideV w:val="nil"/>
        </w:tcBorders>
        <w:shd w:val="clear" w:color="auto" w:fill="EFF2FA" w:themeFill="accent3" w:themeFillTint="3F"/>
      </w:tcPr>
    </w:tblStylePr>
  </w:style>
  <w:style w:type="table" w:styleId="LightShading-Accent4">
    <w:name w:val="Light Shading Accent 4"/>
    <w:basedOn w:val="TableNormal"/>
    <w:uiPriority w:val="60"/>
    <w:rsid w:val="00205C98"/>
    <w:pPr>
      <w:spacing w:before="0" w:after="0"/>
    </w:pPr>
    <w:rPr>
      <w:color w:val="819DDB" w:themeColor="accent4" w:themeShade="BF"/>
    </w:rPr>
    <w:tblPr>
      <w:tblStyleRowBandSize w:val="1"/>
      <w:tblStyleColBandSize w:val="1"/>
      <w:tblBorders>
        <w:top w:val="single" w:sz="8" w:space="0" w:color="DCE4F5" w:themeColor="accent4"/>
        <w:bottom w:val="single" w:sz="8" w:space="0" w:color="DCE4F5" w:themeColor="accent4"/>
      </w:tblBorders>
    </w:tblPr>
    <w:tblStylePr w:type="firstRow">
      <w:pPr>
        <w:spacing w:before="0" w:after="0" w:line="240" w:lineRule="auto"/>
      </w:pPr>
      <w:rPr>
        <w:b/>
        <w:bCs/>
      </w:rPr>
      <w:tblPr/>
      <w:tcPr>
        <w:tcBorders>
          <w:top w:val="single" w:sz="8" w:space="0" w:color="DCE4F5" w:themeColor="accent4"/>
          <w:left w:val="nil"/>
          <w:bottom w:val="single" w:sz="8" w:space="0" w:color="DCE4F5" w:themeColor="accent4"/>
          <w:right w:val="nil"/>
          <w:insideH w:val="nil"/>
          <w:insideV w:val="nil"/>
        </w:tcBorders>
      </w:tcPr>
    </w:tblStylePr>
    <w:tblStylePr w:type="lastRow">
      <w:pPr>
        <w:spacing w:before="0" w:after="0" w:line="240" w:lineRule="auto"/>
      </w:pPr>
      <w:rPr>
        <w:b/>
        <w:bCs/>
      </w:rPr>
      <w:tblPr/>
      <w:tcPr>
        <w:tcBorders>
          <w:top w:val="single" w:sz="8" w:space="0" w:color="DCE4F5" w:themeColor="accent4"/>
          <w:left w:val="nil"/>
          <w:bottom w:val="single" w:sz="8" w:space="0" w:color="DCE4F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8FC" w:themeFill="accent4" w:themeFillTint="3F"/>
      </w:tcPr>
    </w:tblStylePr>
    <w:tblStylePr w:type="band1Horz">
      <w:tblPr/>
      <w:tcPr>
        <w:tcBorders>
          <w:left w:val="nil"/>
          <w:right w:val="nil"/>
          <w:insideH w:val="nil"/>
          <w:insideV w:val="nil"/>
        </w:tcBorders>
        <w:shd w:val="clear" w:color="auto" w:fill="F6F8FC" w:themeFill="accent4" w:themeFillTint="3F"/>
      </w:tcPr>
    </w:tblStylePr>
  </w:style>
  <w:style w:type="table" w:styleId="LightShading-Accent5">
    <w:name w:val="Light Shading Accent 5"/>
    <w:basedOn w:val="TableNormal"/>
    <w:uiPriority w:val="60"/>
    <w:rsid w:val="00205C98"/>
    <w:pPr>
      <w:spacing w:before="0" w:after="0"/>
    </w:pPr>
    <w:rPr>
      <w:color w:val="E0B500" w:themeColor="accent5" w:themeShade="BF"/>
    </w:rPr>
    <w:tblPr>
      <w:tblStyleRowBandSize w:val="1"/>
      <w:tblStyleColBandSize w:val="1"/>
      <w:tblBorders>
        <w:top w:val="single" w:sz="8" w:space="0" w:color="FFD72D" w:themeColor="accent5"/>
        <w:bottom w:val="single" w:sz="8" w:space="0" w:color="FFD72D" w:themeColor="accent5"/>
      </w:tblBorders>
    </w:tblPr>
    <w:tblStylePr w:type="firstRow">
      <w:pPr>
        <w:spacing w:before="0" w:after="0" w:line="240" w:lineRule="auto"/>
      </w:pPr>
      <w:rPr>
        <w:b/>
        <w:bCs/>
      </w:rPr>
      <w:tblPr/>
      <w:tcPr>
        <w:tcBorders>
          <w:top w:val="single" w:sz="8" w:space="0" w:color="FFD72D" w:themeColor="accent5"/>
          <w:left w:val="nil"/>
          <w:bottom w:val="single" w:sz="8" w:space="0" w:color="FFD72D" w:themeColor="accent5"/>
          <w:right w:val="nil"/>
          <w:insideH w:val="nil"/>
          <w:insideV w:val="nil"/>
        </w:tcBorders>
      </w:tcPr>
    </w:tblStylePr>
    <w:tblStylePr w:type="lastRow">
      <w:pPr>
        <w:spacing w:before="0" w:after="0" w:line="240" w:lineRule="auto"/>
      </w:pPr>
      <w:rPr>
        <w:b/>
        <w:bCs/>
      </w:rPr>
      <w:tblPr/>
      <w:tcPr>
        <w:tcBorders>
          <w:top w:val="single" w:sz="8" w:space="0" w:color="FFD72D" w:themeColor="accent5"/>
          <w:left w:val="nil"/>
          <w:bottom w:val="single" w:sz="8" w:space="0" w:color="FFD72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5CB" w:themeFill="accent5" w:themeFillTint="3F"/>
      </w:tcPr>
    </w:tblStylePr>
    <w:tblStylePr w:type="band1Horz">
      <w:tblPr/>
      <w:tcPr>
        <w:tcBorders>
          <w:left w:val="nil"/>
          <w:right w:val="nil"/>
          <w:insideH w:val="nil"/>
          <w:insideV w:val="nil"/>
        </w:tcBorders>
        <w:shd w:val="clear" w:color="auto" w:fill="FFF5CB" w:themeFill="accent5" w:themeFillTint="3F"/>
      </w:tcPr>
    </w:tblStylePr>
  </w:style>
  <w:style w:type="table" w:styleId="LightShading-Accent6">
    <w:name w:val="Light Shading Accent 6"/>
    <w:basedOn w:val="TableNormal"/>
    <w:uiPriority w:val="60"/>
    <w:rsid w:val="00205C98"/>
    <w:pPr>
      <w:spacing w:before="0" w:after="0"/>
    </w:pPr>
    <w:rPr>
      <w:color w:val="950000" w:themeColor="accent6" w:themeShade="BF"/>
    </w:rPr>
    <w:tblPr>
      <w:tblStyleRowBandSize w:val="1"/>
      <w:tblStyleColBandSize w:val="1"/>
      <w:tblBorders>
        <w:top w:val="single" w:sz="8" w:space="0" w:color="C80000" w:themeColor="accent6"/>
        <w:bottom w:val="single" w:sz="8" w:space="0" w:color="C80000" w:themeColor="accent6"/>
      </w:tblBorders>
    </w:tblPr>
    <w:tblStylePr w:type="firstRow">
      <w:pPr>
        <w:spacing w:before="0" w:after="0" w:line="240" w:lineRule="auto"/>
      </w:pPr>
      <w:rPr>
        <w:b/>
        <w:bCs/>
      </w:rPr>
      <w:tblPr/>
      <w:tcPr>
        <w:tcBorders>
          <w:top w:val="single" w:sz="8" w:space="0" w:color="C80000" w:themeColor="accent6"/>
          <w:left w:val="nil"/>
          <w:bottom w:val="single" w:sz="8" w:space="0" w:color="C80000" w:themeColor="accent6"/>
          <w:right w:val="nil"/>
          <w:insideH w:val="nil"/>
          <w:insideV w:val="nil"/>
        </w:tcBorders>
      </w:tcPr>
    </w:tblStylePr>
    <w:tblStylePr w:type="lastRow">
      <w:pPr>
        <w:spacing w:before="0" w:after="0" w:line="240" w:lineRule="auto"/>
      </w:pPr>
      <w:rPr>
        <w:b/>
        <w:bCs/>
      </w:rPr>
      <w:tblPr/>
      <w:tcPr>
        <w:tcBorders>
          <w:top w:val="single" w:sz="8" w:space="0" w:color="C80000" w:themeColor="accent6"/>
          <w:left w:val="nil"/>
          <w:bottom w:val="single" w:sz="8" w:space="0" w:color="C8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2B2" w:themeFill="accent6" w:themeFillTint="3F"/>
      </w:tcPr>
    </w:tblStylePr>
    <w:tblStylePr w:type="band1Horz">
      <w:tblPr/>
      <w:tcPr>
        <w:tcBorders>
          <w:left w:val="nil"/>
          <w:right w:val="nil"/>
          <w:insideH w:val="nil"/>
          <w:insideV w:val="nil"/>
        </w:tcBorders>
        <w:shd w:val="clear" w:color="auto" w:fill="FFB2B2" w:themeFill="accent6" w:themeFillTint="3F"/>
      </w:tcPr>
    </w:tblStylePr>
  </w:style>
  <w:style w:type="character" w:styleId="Hyperlink">
    <w:name w:val="Hyperlink"/>
    <w:basedOn w:val="DefaultParagraphFont"/>
    <w:uiPriority w:val="99"/>
    <w:unhideWhenUsed/>
    <w:rsid w:val="00CB5701"/>
    <w:rPr>
      <w:color w:val="585858" w:themeColor="hyperlink"/>
      <w:u w:val="none"/>
    </w:rPr>
  </w:style>
  <w:style w:type="table" w:customStyle="1" w:styleId="ohneRahmen">
    <w:name w:val="ohne Rahmen"/>
    <w:basedOn w:val="TableNormal"/>
    <w:uiPriority w:val="99"/>
    <w:qFormat/>
    <w:rsid w:val="00DF5C86"/>
    <w:pPr>
      <w:spacing w:before="0" w:after="0"/>
      <w:ind w:left="0" w:firstLine="0"/>
    </w:pPr>
    <w:tblPr/>
  </w:style>
  <w:style w:type="paragraph" w:styleId="NormalWeb">
    <w:name w:val="Normal (Web)"/>
    <w:basedOn w:val="Normal"/>
    <w:uiPriority w:val="99"/>
    <w:semiHidden/>
    <w:unhideWhenUsed/>
    <w:rsid w:val="00274965"/>
    <w:pPr>
      <w:spacing w:before="100" w:beforeAutospacing="1" w:after="100" w:afterAutospacing="1" w:line="240" w:lineRule="auto"/>
      <w:jc w:val="left"/>
    </w:pPr>
    <w:rPr>
      <w:rFonts w:ascii="Times New Roman" w:eastAsia="Times New Roman" w:hAnsi="Times New Roman" w:cs="Times New Roman"/>
      <w:szCs w:val="24"/>
      <w:lang w:eastAsia="de-DE" w:bidi="ar-SA"/>
    </w:rPr>
  </w:style>
  <w:style w:type="paragraph" w:customStyle="1" w:styleId="Literaturverzeichnismfk">
    <w:name w:val="Literaturverzeichnis mfk"/>
    <w:basedOn w:val="Normal"/>
    <w:link w:val="LiteraturverzeichnismfkZchn"/>
    <w:uiPriority w:val="11"/>
    <w:qFormat/>
    <w:rsid w:val="006D5799"/>
    <w:pPr>
      <w:numPr>
        <w:numId w:val="24"/>
      </w:numPr>
      <w:ind w:left="567" w:hanging="567"/>
    </w:pPr>
  </w:style>
  <w:style w:type="character" w:customStyle="1" w:styleId="LiteraturverzeichnismfkZchn">
    <w:name w:val="Literaturverzeichnis mfk Zchn"/>
    <w:basedOn w:val="DefaultParagraphFont"/>
    <w:link w:val="Literaturverzeichnismfk"/>
    <w:uiPriority w:val="11"/>
    <w:rsid w:val="006D5799"/>
    <w:rPr>
      <w:sz w:val="24"/>
      <w:lang w:val="de-DE"/>
    </w:rPr>
  </w:style>
  <w:style w:type="character" w:customStyle="1" w:styleId="FormelzeichenTimes">
    <w:name w:val="Formelzeichen Times"/>
    <w:basedOn w:val="Strong"/>
    <w:uiPriority w:val="4"/>
    <w:rsid w:val="00071D97"/>
    <w:rPr>
      <w:rFonts w:ascii="Times New Roman" w:hAnsi="Times New Roman"/>
      <w:b w:val="0"/>
      <w:bCs/>
    </w:rPr>
  </w:style>
  <w:style w:type="paragraph" w:customStyle="1" w:styleId="Tabellentitelzeile">
    <w:name w:val="Tabellentitelzeile"/>
    <w:basedOn w:val="Normal"/>
    <w:uiPriority w:val="29"/>
    <w:rsid w:val="00BA3E16"/>
    <w:pPr>
      <w:spacing w:before="57" w:after="57" w:line="240" w:lineRule="auto"/>
      <w:jc w:val="left"/>
    </w:pPr>
    <w:rPr>
      <w:rFonts w:ascii="Arial" w:eastAsia="Times New Roman" w:hAnsi="Arial" w:cs="Times New Roman"/>
      <w:b/>
      <w:sz w:val="18"/>
      <w:szCs w:val="20"/>
      <w:lang w:val="de-CH" w:eastAsia="de-DE" w:bidi="ar-SA"/>
    </w:rPr>
  </w:style>
  <w:style w:type="paragraph" w:customStyle="1" w:styleId="Tabellenzeilenormal">
    <w:name w:val="Tabellenzeile normal"/>
    <w:basedOn w:val="Normal"/>
    <w:uiPriority w:val="29"/>
    <w:rsid w:val="00BA3E16"/>
    <w:pPr>
      <w:spacing w:before="57" w:after="57" w:line="240" w:lineRule="auto"/>
      <w:jc w:val="left"/>
    </w:pPr>
    <w:rPr>
      <w:rFonts w:ascii="Arial" w:eastAsia="Times New Roman" w:hAnsi="Arial" w:cs="Times New Roman"/>
      <w:sz w:val="18"/>
      <w:szCs w:val="20"/>
      <w:lang w:val="de-CH" w:eastAsia="de-DE" w:bidi="ar-SA"/>
    </w:rPr>
  </w:style>
  <w:style w:type="character" w:customStyle="1" w:styleId="Tiefgestellt">
    <w:name w:val="Tiefgestellt"/>
    <w:basedOn w:val="DefaultParagraphFont"/>
    <w:rsid w:val="001E5EFB"/>
    <w:rPr>
      <w:vertAlign w:val="subscript"/>
    </w:rPr>
  </w:style>
  <w:style w:type="character" w:customStyle="1" w:styleId="Eigenname">
    <w:name w:val="Eigenname"/>
    <w:basedOn w:val="DefaultParagraphFont"/>
    <w:uiPriority w:val="2"/>
    <w:qFormat/>
    <w:rsid w:val="00FE70A6"/>
    <w:rPr>
      <w:smallCaps/>
    </w:rPr>
  </w:style>
  <w:style w:type="paragraph" w:customStyle="1" w:styleId="FormelErluterung">
    <w:name w:val="Formel Erläuterung"/>
    <w:basedOn w:val="Formel"/>
    <w:uiPriority w:val="4"/>
    <w:qFormat/>
    <w:rsid w:val="00C43F7F"/>
    <w:pPr>
      <w:spacing w:before="0"/>
      <w:ind w:left="1134"/>
      <w:jc w:val="left"/>
    </w:pPr>
  </w:style>
  <w:style w:type="paragraph" w:customStyle="1" w:styleId="Quellcode">
    <w:name w:val="Quellcode"/>
    <w:basedOn w:val="Normal"/>
    <w:link w:val="QuellcodeZchn"/>
    <w:uiPriority w:val="11"/>
    <w:qFormat/>
    <w:rsid w:val="00134DB4"/>
    <w:pPr>
      <w:spacing w:after="40" w:line="240" w:lineRule="auto"/>
      <w:ind w:left="284" w:right="284"/>
    </w:pPr>
    <w:rPr>
      <w:rFonts w:ascii="Courier New" w:eastAsia="Times New Roman" w:hAnsi="Courier New" w:cs="Times New Roman"/>
      <w:noProof/>
      <w:sz w:val="20"/>
      <w:szCs w:val="18"/>
      <w:lang w:eastAsia="de-DE" w:bidi="ar-SA"/>
    </w:rPr>
  </w:style>
  <w:style w:type="character" w:customStyle="1" w:styleId="QuellcodeZchn">
    <w:name w:val="Quellcode Zchn"/>
    <w:basedOn w:val="DefaultParagraphFont"/>
    <w:link w:val="Quellcode"/>
    <w:uiPriority w:val="11"/>
    <w:rsid w:val="00134DB4"/>
    <w:rPr>
      <w:rFonts w:ascii="Courier New" w:eastAsia="Times New Roman" w:hAnsi="Courier New" w:cs="Times New Roman"/>
      <w:noProof/>
      <w:sz w:val="20"/>
      <w:szCs w:val="18"/>
      <w:lang w:val="de-DE" w:eastAsia="de-DE" w:bidi="ar-SA"/>
    </w:rPr>
  </w:style>
  <w:style w:type="paragraph" w:customStyle="1" w:styleId="QuellcodeNummeriert">
    <w:name w:val="Quellcode Nummeriert"/>
    <w:basedOn w:val="Quellcode"/>
    <w:uiPriority w:val="11"/>
    <w:qFormat/>
    <w:rsid w:val="00134DB4"/>
    <w:pPr>
      <w:numPr>
        <w:numId w:val="28"/>
      </w:numPr>
      <w:spacing w:after="0"/>
      <w:ind w:left="709"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34932">
      <w:bodyDiv w:val="1"/>
      <w:marLeft w:val="0"/>
      <w:marRight w:val="0"/>
      <w:marTop w:val="0"/>
      <w:marBottom w:val="0"/>
      <w:divBdr>
        <w:top w:val="none" w:sz="0" w:space="0" w:color="auto"/>
        <w:left w:val="none" w:sz="0" w:space="0" w:color="auto"/>
        <w:bottom w:val="none" w:sz="0" w:space="0" w:color="auto"/>
        <w:right w:val="none" w:sz="0" w:space="0" w:color="auto"/>
      </w:divBdr>
    </w:div>
    <w:div w:id="707754706">
      <w:bodyDiv w:val="1"/>
      <w:marLeft w:val="0"/>
      <w:marRight w:val="0"/>
      <w:marTop w:val="0"/>
      <w:marBottom w:val="0"/>
      <w:divBdr>
        <w:top w:val="none" w:sz="0" w:space="0" w:color="auto"/>
        <w:left w:val="none" w:sz="0" w:space="0" w:color="auto"/>
        <w:bottom w:val="none" w:sz="0" w:space="0" w:color="auto"/>
        <w:right w:val="none" w:sz="0" w:space="0" w:color="auto"/>
      </w:divBdr>
    </w:div>
    <w:div w:id="873152306">
      <w:bodyDiv w:val="1"/>
      <w:marLeft w:val="0"/>
      <w:marRight w:val="0"/>
      <w:marTop w:val="0"/>
      <w:marBottom w:val="0"/>
      <w:divBdr>
        <w:top w:val="none" w:sz="0" w:space="0" w:color="auto"/>
        <w:left w:val="none" w:sz="0" w:space="0" w:color="auto"/>
        <w:bottom w:val="none" w:sz="0" w:space="0" w:color="auto"/>
        <w:right w:val="none" w:sz="0" w:space="0" w:color="auto"/>
      </w:divBdr>
    </w:div>
    <w:div w:id="1003552992">
      <w:bodyDiv w:val="1"/>
      <w:marLeft w:val="0"/>
      <w:marRight w:val="0"/>
      <w:marTop w:val="0"/>
      <w:marBottom w:val="0"/>
      <w:divBdr>
        <w:top w:val="none" w:sz="0" w:space="0" w:color="auto"/>
        <w:left w:val="none" w:sz="0" w:space="0" w:color="auto"/>
        <w:bottom w:val="none" w:sz="0" w:space="0" w:color="auto"/>
        <w:right w:val="none" w:sz="0" w:space="0" w:color="auto"/>
      </w:divBdr>
    </w:div>
    <w:div w:id="1310207832">
      <w:bodyDiv w:val="1"/>
      <w:marLeft w:val="0"/>
      <w:marRight w:val="0"/>
      <w:marTop w:val="0"/>
      <w:marBottom w:val="0"/>
      <w:divBdr>
        <w:top w:val="none" w:sz="0" w:space="0" w:color="auto"/>
        <w:left w:val="none" w:sz="0" w:space="0" w:color="auto"/>
        <w:bottom w:val="none" w:sz="0" w:space="0" w:color="auto"/>
        <w:right w:val="none" w:sz="0" w:space="0" w:color="auto"/>
      </w:divBdr>
    </w:div>
    <w:div w:id="1441147593">
      <w:bodyDiv w:val="1"/>
      <w:marLeft w:val="0"/>
      <w:marRight w:val="0"/>
      <w:marTop w:val="0"/>
      <w:marBottom w:val="0"/>
      <w:divBdr>
        <w:top w:val="none" w:sz="0" w:space="0" w:color="auto"/>
        <w:left w:val="none" w:sz="0" w:space="0" w:color="auto"/>
        <w:bottom w:val="none" w:sz="0" w:space="0" w:color="auto"/>
        <w:right w:val="none" w:sz="0" w:space="0" w:color="auto"/>
      </w:divBdr>
    </w:div>
    <w:div w:id="1999115680">
      <w:bodyDiv w:val="1"/>
      <w:marLeft w:val="0"/>
      <w:marRight w:val="0"/>
      <w:marTop w:val="0"/>
      <w:marBottom w:val="0"/>
      <w:divBdr>
        <w:top w:val="none" w:sz="0" w:space="0" w:color="auto"/>
        <w:left w:val="none" w:sz="0" w:space="0" w:color="auto"/>
        <w:bottom w:val="none" w:sz="0" w:space="0" w:color="auto"/>
        <w:right w:val="none" w:sz="0" w:space="0" w:color="auto"/>
      </w:divBdr>
    </w:div>
    <w:div w:id="213236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oleObject" Target="embeddings/oleObject3.bin"/><Relationship Id="rId39" Type="http://schemas.openxmlformats.org/officeDocument/2006/relationships/header" Target="header10.xml"/><Relationship Id="rId21" Type="http://schemas.openxmlformats.org/officeDocument/2006/relationships/image" Target="media/image4.png"/><Relationship Id="rId34"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9.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8.emf"/><Relationship Id="rId36"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image" Target="media/image7.emf"/><Relationship Id="rId30" Type="http://schemas.openxmlformats.org/officeDocument/2006/relationships/image" Target="media/image10.wmf"/><Relationship Id="rId35" Type="http://schemas.openxmlformats.org/officeDocument/2006/relationships/header" Target="header8.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oleObject" Target="embeddings/oleObject5.bin"/><Relationship Id="rId38"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2.%20MASTER%20THESIS\Report\Word\Word%20Vorlage%20student%20Arbeiten%20-%20doppelseitig.dotx" TargetMode="External"/></Relationships>
</file>

<file path=word/theme/theme1.xml><?xml version="1.0" encoding="utf-8"?>
<a:theme xmlns:a="http://schemas.openxmlformats.org/drawingml/2006/main" name="Larissa-Design">
  <a:themeElements>
    <a:clrScheme name="KTmfk">
      <a:dk1>
        <a:srgbClr val="000000"/>
      </a:dk1>
      <a:lt1>
        <a:srgbClr val="FFFFFF"/>
      </a:lt1>
      <a:dk2>
        <a:srgbClr val="808080"/>
      </a:dk2>
      <a:lt2>
        <a:srgbClr val="585858"/>
      </a:lt2>
      <a:accent1>
        <a:srgbClr val="65779E"/>
      </a:accent1>
      <a:accent2>
        <a:srgbClr val="7A89AC"/>
      </a:accent2>
      <a:accent3>
        <a:srgbClr val="BFCDED"/>
      </a:accent3>
      <a:accent4>
        <a:srgbClr val="DCE4F5"/>
      </a:accent4>
      <a:accent5>
        <a:srgbClr val="FFD72D"/>
      </a:accent5>
      <a:accent6>
        <a:srgbClr val="C80000"/>
      </a:accent6>
      <a:hlink>
        <a:srgbClr val="585858"/>
      </a:hlink>
      <a:folHlink>
        <a:srgbClr val="808080"/>
      </a:folHlink>
    </a:clrScheme>
    <a:fontScheme name="KTmfk 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166E413-B9B5-4104-81A8-525FA726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Vorlage student Arbeiten - doppelseitig</Template>
  <TotalTime>20</TotalTime>
  <Pages>25</Pages>
  <Words>3052</Words>
  <Characters>17402</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Titel via Datei -&gt; Eigenschaften -&gt; Titel anpassen!!!</vt:lpstr>
    </vt:vector>
  </TitlesOfParts>
  <Company>KTmfk</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via Datei -&gt; Eigenschaften -&gt; Titel anpassen!!!</dc:title>
  <dc:creator>Nihar Patel</dc:creator>
  <cp:lastModifiedBy>Nihar Patel</cp:lastModifiedBy>
  <cp:revision>4</cp:revision>
  <cp:lastPrinted>2025-05-08T08:50:00Z</cp:lastPrinted>
  <dcterms:created xsi:type="dcterms:W3CDTF">2025-04-27T13:46:00Z</dcterms:created>
  <dcterms:modified xsi:type="dcterms:W3CDTF">2025-05-08T09:05:00Z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